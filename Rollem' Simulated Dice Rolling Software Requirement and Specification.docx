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96D55" w14:textId="77777777" w:rsidR="00000000" w:rsidRDefault="00A854EE">
      <w:pPr>
        <w:tabs>
          <w:tab w:val="clear" w:pos="5760"/>
          <w:tab w:val="left" w:pos="1520"/>
          <w:tab w:val="left" w:pos="5940"/>
          <w:tab w:val="left" w:pos="6300"/>
        </w:tabs>
        <w:jc w:val="center"/>
        <w:rPr>
          <w:b/>
          <w:sz w:val="28"/>
        </w:rPr>
      </w:pPr>
    </w:p>
    <w:p w14:paraId="5A643B1B" w14:textId="77777777" w:rsidR="00000000" w:rsidRDefault="00A854EE">
      <w:pPr>
        <w:tabs>
          <w:tab w:val="clear" w:pos="5760"/>
          <w:tab w:val="left" w:pos="1520"/>
          <w:tab w:val="left" w:pos="5940"/>
          <w:tab w:val="left" w:pos="6300"/>
        </w:tabs>
        <w:jc w:val="center"/>
        <w:rPr>
          <w:b/>
          <w:sz w:val="28"/>
        </w:rPr>
      </w:pPr>
    </w:p>
    <w:p w14:paraId="523C63EF" w14:textId="77777777" w:rsidR="00000000" w:rsidRDefault="00A854EE">
      <w:pPr>
        <w:tabs>
          <w:tab w:val="clear" w:pos="5760"/>
          <w:tab w:val="left" w:pos="1520"/>
          <w:tab w:val="left" w:pos="5940"/>
          <w:tab w:val="left" w:pos="6300"/>
        </w:tabs>
        <w:jc w:val="center"/>
        <w:rPr>
          <w:b/>
          <w:sz w:val="28"/>
        </w:rPr>
      </w:pPr>
      <w:r>
        <w:rPr>
          <w:b/>
          <w:sz w:val="28"/>
        </w:rPr>
        <w:t>Software Requirements Specification (SRS)</w:t>
      </w:r>
    </w:p>
    <w:p w14:paraId="71D29B97" w14:textId="77777777" w:rsidR="00000000" w:rsidRDefault="00A854EE">
      <w:pPr>
        <w:tabs>
          <w:tab w:val="left" w:pos="5940"/>
          <w:tab w:val="left" w:pos="6300"/>
        </w:tabs>
        <w:jc w:val="center"/>
        <w:rPr>
          <w:b/>
          <w:sz w:val="28"/>
        </w:rPr>
      </w:pPr>
    </w:p>
    <w:p w14:paraId="37A7F2E8" w14:textId="77777777" w:rsidR="00000000" w:rsidRDefault="00A854EE">
      <w:pPr>
        <w:tabs>
          <w:tab w:val="left" w:pos="5940"/>
          <w:tab w:val="left" w:pos="6300"/>
        </w:tabs>
        <w:jc w:val="center"/>
        <w:rPr>
          <w:b/>
          <w:sz w:val="28"/>
        </w:rPr>
      </w:pPr>
    </w:p>
    <w:p w14:paraId="411E7C48" w14:textId="77777777" w:rsidR="00000000" w:rsidRDefault="00A854EE">
      <w:pPr>
        <w:tabs>
          <w:tab w:val="left" w:pos="5940"/>
          <w:tab w:val="left" w:pos="6300"/>
        </w:tabs>
        <w:jc w:val="center"/>
        <w:rPr>
          <w:sz w:val="28"/>
        </w:rPr>
      </w:pPr>
    </w:p>
    <w:p w14:paraId="4992B35E" w14:textId="77777777" w:rsidR="00000000" w:rsidRDefault="00A854EE">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w:t>
      </w:r>
      <w:r>
        <w:rPr>
          <w:sz w:val="28"/>
        </w:rPr>
        <w:t>our project.</w:t>
      </w:r>
    </w:p>
    <w:p w14:paraId="1BF7F57E" w14:textId="77777777" w:rsidR="00000000" w:rsidRDefault="00A854EE">
      <w:pPr>
        <w:tabs>
          <w:tab w:val="clear" w:pos="5760"/>
          <w:tab w:val="left" w:pos="1520"/>
          <w:tab w:val="left" w:pos="5940"/>
          <w:tab w:val="left" w:pos="6300"/>
        </w:tabs>
        <w:rPr>
          <w:sz w:val="28"/>
        </w:rPr>
      </w:pPr>
    </w:p>
    <w:p w14:paraId="12919C2C" w14:textId="77777777" w:rsidR="00000000" w:rsidRDefault="00A854EE">
      <w:pPr>
        <w:tabs>
          <w:tab w:val="clear" w:pos="5760"/>
          <w:tab w:val="left" w:pos="1520"/>
          <w:tab w:val="left" w:pos="5940"/>
          <w:tab w:val="left" w:pos="6300"/>
        </w:tabs>
        <w:rPr>
          <w:sz w:val="28"/>
        </w:rPr>
      </w:pPr>
    </w:p>
    <w:p w14:paraId="7720FCB4" w14:textId="77777777" w:rsidR="00000000" w:rsidRDefault="00A854EE">
      <w:pPr>
        <w:tabs>
          <w:tab w:val="clear" w:pos="5760"/>
          <w:tab w:val="left" w:pos="1520"/>
          <w:tab w:val="left" w:pos="5940"/>
          <w:tab w:val="left" w:pos="6300"/>
        </w:tabs>
        <w:rPr>
          <w:sz w:val="28"/>
        </w:rPr>
      </w:pPr>
    </w:p>
    <w:p w14:paraId="478B727C" w14:textId="77777777" w:rsidR="00000000" w:rsidRDefault="00A854EE">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(Std 830-1993).</w:t>
      </w:r>
    </w:p>
    <w:p w14:paraId="4BB3EADE" w14:textId="77777777" w:rsidR="00000000" w:rsidRDefault="00A854EE">
      <w:pPr>
        <w:tabs>
          <w:tab w:val="clear" w:pos="5760"/>
          <w:tab w:val="left" w:pos="1520"/>
          <w:tab w:val="left" w:pos="5940"/>
          <w:tab w:val="left" w:pos="6300"/>
        </w:tabs>
        <w:rPr>
          <w:sz w:val="28"/>
        </w:rPr>
      </w:pPr>
    </w:p>
    <w:p w14:paraId="50462F19" w14:textId="77777777" w:rsidR="00000000" w:rsidRDefault="00A854EE">
      <w:pPr>
        <w:tabs>
          <w:tab w:val="clear" w:pos="5760"/>
          <w:tab w:val="left" w:pos="1520"/>
          <w:tab w:val="left" w:pos="5940"/>
          <w:tab w:val="left" w:pos="6300"/>
        </w:tabs>
      </w:pPr>
    </w:p>
    <w:p w14:paraId="2F89B3DD" w14:textId="77777777" w:rsidR="00000000" w:rsidRDefault="00A854EE">
      <w:pPr>
        <w:tabs>
          <w:tab w:val="clear" w:pos="5760"/>
          <w:tab w:val="left" w:pos="1520"/>
          <w:tab w:val="left" w:pos="5940"/>
          <w:tab w:val="left" w:pos="6300"/>
        </w:tabs>
      </w:pPr>
      <w:r>
        <w:br w:type="page"/>
      </w:r>
    </w:p>
    <w:p w14:paraId="50C600B2" w14:textId="77777777" w:rsidR="00000000" w:rsidRDefault="00A854EE">
      <w:pPr>
        <w:tabs>
          <w:tab w:val="clear" w:pos="5760"/>
          <w:tab w:val="left" w:pos="1520"/>
          <w:tab w:val="left" w:pos="5940"/>
          <w:tab w:val="left" w:pos="6300"/>
        </w:tabs>
      </w:pPr>
    </w:p>
    <w:p w14:paraId="57159D94" w14:textId="77777777" w:rsidR="00000000" w:rsidRDefault="00A854EE">
      <w:pPr>
        <w:tabs>
          <w:tab w:val="clear" w:pos="5760"/>
          <w:tab w:val="left" w:pos="1520"/>
          <w:tab w:val="left" w:pos="5940"/>
          <w:tab w:val="left" w:pos="6300"/>
        </w:tabs>
      </w:pPr>
    </w:p>
    <w:p w14:paraId="734B2CB3" w14:textId="77777777" w:rsidR="00000000" w:rsidRDefault="00A854EE">
      <w:pPr>
        <w:tabs>
          <w:tab w:val="clear" w:pos="5760"/>
          <w:tab w:val="left" w:pos="1520"/>
          <w:tab w:val="left" w:pos="5940"/>
          <w:tab w:val="left" w:pos="6300"/>
        </w:tabs>
      </w:pPr>
    </w:p>
    <w:p w14:paraId="25FECB7C" w14:textId="77777777" w:rsidR="00000000" w:rsidRDefault="00A854EE">
      <w:pPr>
        <w:tabs>
          <w:tab w:val="clear" w:pos="5760"/>
          <w:tab w:val="left" w:pos="1520"/>
          <w:tab w:val="left" w:pos="5940"/>
          <w:tab w:val="left" w:pos="6300"/>
        </w:tabs>
      </w:pPr>
    </w:p>
    <w:p w14:paraId="3AD122A6" w14:textId="77777777" w:rsidR="00000000" w:rsidRDefault="00A854EE">
      <w:pPr>
        <w:tabs>
          <w:tab w:val="clear" w:pos="5760"/>
          <w:tab w:val="left" w:pos="1520"/>
          <w:tab w:val="left" w:pos="5940"/>
          <w:tab w:val="left" w:pos="6300"/>
        </w:tabs>
      </w:pPr>
    </w:p>
    <w:p w14:paraId="042B028A" w14:textId="77777777" w:rsidR="00000000" w:rsidRDefault="00A854EE">
      <w:pPr>
        <w:tabs>
          <w:tab w:val="clear" w:pos="5760"/>
          <w:tab w:val="left" w:pos="1520"/>
          <w:tab w:val="left" w:pos="5940"/>
          <w:tab w:val="left" w:pos="6300"/>
        </w:tabs>
      </w:pPr>
    </w:p>
    <w:p w14:paraId="010D1F82" w14:textId="77777777" w:rsidR="00000000" w:rsidRDefault="00A854EE">
      <w:pPr>
        <w:tabs>
          <w:tab w:val="clear" w:pos="5760"/>
          <w:tab w:val="left" w:pos="1520"/>
          <w:tab w:val="left" w:pos="5940"/>
          <w:tab w:val="left" w:pos="6300"/>
        </w:tabs>
      </w:pPr>
    </w:p>
    <w:p w14:paraId="6F7E7A9E" w14:textId="77777777" w:rsidR="00000000" w:rsidRDefault="00A854EE">
      <w:pPr>
        <w:tabs>
          <w:tab w:val="clear" w:pos="5760"/>
          <w:tab w:val="left" w:pos="1520"/>
          <w:tab w:val="left" w:pos="5940"/>
          <w:tab w:val="left" w:pos="6300"/>
        </w:tabs>
      </w:pPr>
    </w:p>
    <w:p w14:paraId="6232E8AC" w14:textId="77777777" w:rsidR="00000000" w:rsidRDefault="00A854EE">
      <w:pPr>
        <w:tabs>
          <w:tab w:val="clear" w:pos="5760"/>
          <w:tab w:val="left" w:pos="1520"/>
          <w:tab w:val="left" w:pos="5940"/>
          <w:tab w:val="left" w:pos="6300"/>
        </w:tabs>
        <w:rPr>
          <w:b/>
          <w:sz w:val="36"/>
          <w:szCs w:val="36"/>
        </w:rPr>
      </w:pPr>
    </w:p>
    <w:p w14:paraId="5614FBCE" w14:textId="77777777" w:rsidR="00000000" w:rsidRDefault="00FB7E69" w:rsidP="00FB7E69">
      <w:pPr>
        <w:tabs>
          <w:tab w:val="clear" w:pos="5760"/>
          <w:tab w:val="left" w:pos="1520"/>
          <w:tab w:val="left" w:pos="5940"/>
          <w:tab w:val="left" w:pos="6300"/>
        </w:tabs>
        <w:jc w:val="center"/>
        <w:rPr>
          <w:bCs/>
          <w:sz w:val="36"/>
        </w:rPr>
      </w:pPr>
      <w:proofErr w:type="spellStart"/>
      <w:r w:rsidRPr="00FB7E69">
        <w:rPr>
          <w:bCs/>
          <w:sz w:val="36"/>
        </w:rPr>
        <w:t>Rollem</w:t>
      </w:r>
      <w:proofErr w:type="spellEnd"/>
      <w:r w:rsidRPr="00FB7E69">
        <w:rPr>
          <w:bCs/>
          <w:sz w:val="36"/>
        </w:rPr>
        <w:t>’ Random Dice Roller</w:t>
      </w:r>
    </w:p>
    <w:p w14:paraId="7E0CE832" w14:textId="77777777" w:rsidR="00000000" w:rsidRDefault="00FB7E69">
      <w:pPr>
        <w:tabs>
          <w:tab w:val="clear" w:pos="5760"/>
          <w:tab w:val="left" w:pos="1520"/>
          <w:tab w:val="left" w:pos="5940"/>
          <w:tab w:val="left" w:pos="6300"/>
        </w:tabs>
        <w:jc w:val="center"/>
        <w:rPr>
          <w:bCs/>
          <w:sz w:val="36"/>
        </w:rPr>
      </w:pPr>
      <w:r>
        <w:rPr>
          <w:bCs/>
          <w:sz w:val="36"/>
        </w:rPr>
        <w:t>Team Doering</w:t>
      </w:r>
    </w:p>
    <w:p w14:paraId="5034C89D" w14:textId="77777777" w:rsidR="00000000" w:rsidRDefault="00FB7E69">
      <w:pPr>
        <w:tabs>
          <w:tab w:val="clear" w:pos="5760"/>
          <w:tab w:val="left" w:pos="1520"/>
          <w:tab w:val="left" w:pos="5940"/>
          <w:tab w:val="left" w:pos="6300"/>
        </w:tabs>
        <w:jc w:val="center"/>
        <w:rPr>
          <w:b/>
          <w:sz w:val="36"/>
        </w:rPr>
      </w:pPr>
      <w:r>
        <w:rPr>
          <w:bCs/>
          <w:sz w:val="36"/>
        </w:rPr>
        <w:t>Ryan and Trent Doering</w:t>
      </w:r>
      <w:r w:rsidR="00A854EE">
        <w:rPr>
          <w:b/>
          <w:sz w:val="36"/>
        </w:rPr>
        <w:t xml:space="preserve"> </w:t>
      </w:r>
    </w:p>
    <w:p w14:paraId="14011205" w14:textId="77777777" w:rsidR="00000000" w:rsidRDefault="00A854EE">
      <w:pPr>
        <w:tabs>
          <w:tab w:val="clear" w:pos="5760"/>
          <w:tab w:val="left" w:pos="1520"/>
          <w:tab w:val="left" w:pos="5940"/>
          <w:tab w:val="left" w:pos="6300"/>
        </w:tabs>
      </w:pPr>
    </w:p>
    <w:p w14:paraId="081CFB46" w14:textId="77777777" w:rsidR="00000000" w:rsidRDefault="00A854EE">
      <w:pPr>
        <w:tabs>
          <w:tab w:val="clear" w:pos="5760"/>
          <w:tab w:val="left" w:pos="1520"/>
          <w:tab w:val="left" w:pos="5940"/>
          <w:tab w:val="left" w:pos="6300"/>
        </w:tabs>
      </w:pPr>
    </w:p>
    <w:p w14:paraId="5AE05B69" w14:textId="77777777" w:rsidR="00000000" w:rsidRDefault="00A854EE">
      <w:pPr>
        <w:tabs>
          <w:tab w:val="clear" w:pos="5760"/>
          <w:tab w:val="left" w:pos="1520"/>
          <w:tab w:val="left" w:pos="5940"/>
          <w:tab w:val="left" w:pos="6300"/>
        </w:tabs>
        <w:jc w:val="center"/>
        <w:rPr>
          <w:b/>
          <w:sz w:val="36"/>
        </w:rPr>
      </w:pPr>
      <w:r>
        <w:rPr>
          <w:b/>
          <w:sz w:val="36"/>
        </w:rPr>
        <w:t>Software Requirements Specification</w:t>
      </w:r>
    </w:p>
    <w:p w14:paraId="6C1FA0B6" w14:textId="77777777" w:rsidR="00000000" w:rsidRDefault="00A854EE">
      <w:pPr>
        <w:tabs>
          <w:tab w:val="clear" w:pos="5760"/>
          <w:tab w:val="left" w:pos="1520"/>
          <w:tab w:val="left" w:pos="5940"/>
          <w:tab w:val="left" w:pos="6300"/>
        </w:tabs>
        <w:jc w:val="center"/>
        <w:rPr>
          <w:b/>
          <w:sz w:val="36"/>
        </w:rPr>
      </w:pPr>
    </w:p>
    <w:p w14:paraId="14655098" w14:textId="77777777" w:rsidR="00000000" w:rsidRDefault="00A854EE">
      <w:pPr>
        <w:tabs>
          <w:tab w:val="clear" w:pos="5760"/>
          <w:tab w:val="left" w:pos="1520"/>
          <w:tab w:val="left" w:pos="5940"/>
          <w:tab w:val="left" w:pos="6300"/>
        </w:tabs>
        <w:jc w:val="center"/>
        <w:rPr>
          <w:b/>
          <w:sz w:val="36"/>
        </w:rPr>
      </w:pPr>
      <w:r>
        <w:rPr>
          <w:b/>
          <w:sz w:val="36"/>
        </w:rPr>
        <w:t>Document</w:t>
      </w:r>
    </w:p>
    <w:p w14:paraId="0DD18F0B" w14:textId="77777777" w:rsidR="00000000" w:rsidRDefault="00A854EE">
      <w:pPr>
        <w:tabs>
          <w:tab w:val="left" w:pos="5940"/>
          <w:tab w:val="left" w:pos="6300"/>
        </w:tabs>
        <w:jc w:val="center"/>
        <w:rPr>
          <w:b/>
          <w:sz w:val="36"/>
        </w:rPr>
      </w:pPr>
    </w:p>
    <w:p w14:paraId="3B6958D6" w14:textId="77777777" w:rsidR="00000000" w:rsidRDefault="00A854EE">
      <w:pPr>
        <w:tabs>
          <w:tab w:val="clear" w:pos="5760"/>
          <w:tab w:val="left" w:pos="1520"/>
          <w:tab w:val="left" w:pos="5940"/>
          <w:tab w:val="left" w:pos="6300"/>
        </w:tabs>
        <w:jc w:val="center"/>
        <w:rPr>
          <w:b/>
          <w:i/>
          <w:sz w:val="28"/>
        </w:rPr>
      </w:pPr>
    </w:p>
    <w:p w14:paraId="5381DA4A" w14:textId="77777777" w:rsidR="00000000" w:rsidRDefault="00A854EE">
      <w:pPr>
        <w:jc w:val="center"/>
      </w:pPr>
    </w:p>
    <w:p w14:paraId="37A02CD7" w14:textId="77777777" w:rsidR="00000000" w:rsidRDefault="00A854EE">
      <w:pPr>
        <w:jc w:val="center"/>
      </w:pPr>
    </w:p>
    <w:p w14:paraId="16E4F36C" w14:textId="77777777" w:rsidR="00000000" w:rsidRDefault="00A854EE">
      <w:pPr>
        <w:jc w:val="center"/>
      </w:pPr>
    </w:p>
    <w:p w14:paraId="685B3C5D" w14:textId="77777777" w:rsidR="00000000" w:rsidRDefault="00A854EE">
      <w:pPr>
        <w:jc w:val="center"/>
      </w:pPr>
    </w:p>
    <w:p w14:paraId="0F27BC97" w14:textId="77777777" w:rsidR="00000000" w:rsidRDefault="00A854EE">
      <w:pPr>
        <w:jc w:val="center"/>
      </w:pPr>
    </w:p>
    <w:p w14:paraId="027AA98D" w14:textId="77777777" w:rsidR="00000000" w:rsidRDefault="00A854EE">
      <w:pPr>
        <w:jc w:val="center"/>
      </w:pPr>
    </w:p>
    <w:p w14:paraId="36C73EA5" w14:textId="77777777" w:rsidR="00000000" w:rsidRDefault="00A854EE">
      <w:pPr>
        <w:jc w:val="center"/>
      </w:pPr>
    </w:p>
    <w:p w14:paraId="14BB112B" w14:textId="77777777" w:rsidR="00000000" w:rsidRDefault="00A854EE">
      <w:pPr>
        <w:jc w:val="center"/>
      </w:pPr>
    </w:p>
    <w:p w14:paraId="678E6534" w14:textId="77777777" w:rsidR="00000000" w:rsidRDefault="00A854EE">
      <w:pPr>
        <w:jc w:val="center"/>
      </w:pPr>
    </w:p>
    <w:p w14:paraId="5CCD59C6" w14:textId="77777777" w:rsidR="00000000" w:rsidRDefault="00A854EE">
      <w:pPr>
        <w:jc w:val="center"/>
      </w:pPr>
    </w:p>
    <w:p w14:paraId="4CF9F19F" w14:textId="77777777" w:rsidR="00000000" w:rsidRDefault="00A854EE">
      <w:pPr>
        <w:jc w:val="center"/>
      </w:pPr>
    </w:p>
    <w:p w14:paraId="2BB741CC" w14:textId="77777777" w:rsidR="00000000" w:rsidRDefault="00A854EE">
      <w:pPr>
        <w:jc w:val="center"/>
      </w:pPr>
    </w:p>
    <w:p w14:paraId="3063EB34" w14:textId="77777777" w:rsidR="00000000" w:rsidRDefault="00A854EE">
      <w:pPr>
        <w:jc w:val="center"/>
      </w:pPr>
    </w:p>
    <w:p w14:paraId="0442F74C" w14:textId="77777777" w:rsidR="00000000" w:rsidRDefault="00A854EE">
      <w:pPr>
        <w:rPr>
          <w:b/>
          <w:sz w:val="28"/>
        </w:rPr>
      </w:pPr>
      <w:r>
        <w:rPr>
          <w:b/>
          <w:sz w:val="28"/>
        </w:rPr>
        <w:t>Version: (</w:t>
      </w:r>
      <w:r w:rsidR="00FB7E69">
        <w:rPr>
          <w:b/>
          <w:sz w:val="28"/>
        </w:rPr>
        <w:t>1</w:t>
      </w:r>
      <w:r>
        <w:rPr>
          <w:b/>
          <w:sz w:val="28"/>
        </w:rPr>
        <w:t>)</w:t>
      </w:r>
      <w:r>
        <w:tab/>
      </w:r>
      <w:r>
        <w:rPr>
          <w:b/>
          <w:sz w:val="28"/>
        </w:rPr>
        <w:t>Date: (</w:t>
      </w:r>
      <w:r w:rsidR="00FB7E69">
        <w:rPr>
          <w:b/>
          <w:sz w:val="28"/>
        </w:rPr>
        <w:t>02/13/2020</w:t>
      </w:r>
      <w:r>
        <w:rPr>
          <w:b/>
          <w:sz w:val="28"/>
        </w:rPr>
        <w:t>)</w:t>
      </w:r>
    </w:p>
    <w:p w14:paraId="1815C414" w14:textId="77777777" w:rsidR="00000000" w:rsidRDefault="00A854EE">
      <w:pPr>
        <w:jc w:val="center"/>
      </w:pPr>
      <w:r>
        <w:br w:type="page"/>
      </w:r>
    </w:p>
    <w:p w14:paraId="160FDFDA" w14:textId="77777777" w:rsidR="00000000" w:rsidRDefault="00A854EE">
      <w:pPr>
        <w:jc w:val="center"/>
        <w:rPr>
          <w:b/>
          <w:sz w:val="28"/>
        </w:rPr>
      </w:pPr>
      <w:r>
        <w:rPr>
          <w:b/>
          <w:sz w:val="28"/>
        </w:rPr>
        <w:t>Table of Contents</w:t>
      </w:r>
    </w:p>
    <w:p w14:paraId="7A0B6497" w14:textId="77777777" w:rsidR="00000000" w:rsidRDefault="00A854EE">
      <w:pPr>
        <w:jc w:val="center"/>
        <w:rPr>
          <w:b/>
          <w:sz w:val="28"/>
        </w:rPr>
      </w:pPr>
    </w:p>
    <w:p w14:paraId="221EF01D" w14:textId="77777777" w:rsidR="00000000" w:rsidRDefault="00A854EE">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17EE5ABC" w14:textId="77777777" w:rsidR="00000000" w:rsidRDefault="00A854EE">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2E1B9BBD" w14:textId="77777777" w:rsidR="00000000" w:rsidRDefault="00A854EE">
      <w:pPr>
        <w:pStyle w:val="TOC2"/>
        <w:rPr>
          <w:noProof/>
        </w:rPr>
      </w:pPr>
      <w:r>
        <w:rPr>
          <w:noProof/>
        </w:rPr>
        <w:t>1.2  Scope</w:t>
      </w:r>
      <w:r>
        <w:rPr>
          <w:noProof/>
        </w:rPr>
        <w:tab/>
      </w:r>
      <w:r>
        <w:rPr>
          <w:noProof/>
        </w:rPr>
        <w:fldChar w:fldCharType="begin"/>
      </w:r>
      <w:r>
        <w:rPr>
          <w:noProof/>
        </w:rPr>
        <w:instrText xml:space="preserve"> GOTOBUTTON _To</w:instrText>
      </w:r>
      <w:r>
        <w:rPr>
          <w:noProof/>
        </w:rPr>
        <w:instrText xml:space="preserve">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74327966" w14:textId="77777777" w:rsidR="00000000" w:rsidRDefault="00A854EE">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4F6832CB" w14:textId="77777777" w:rsidR="00000000" w:rsidRDefault="00A854EE">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6B716F95" w14:textId="77777777" w:rsidR="00000000" w:rsidRDefault="00A854EE">
      <w:pPr>
        <w:pStyle w:val="TOC2"/>
        <w:rPr>
          <w:noProof/>
        </w:rPr>
      </w:pPr>
      <w:r>
        <w:rPr>
          <w:noProof/>
        </w:rPr>
        <w:t>1.5  Overview</w:t>
      </w:r>
    </w:p>
    <w:p w14:paraId="79D29F29" w14:textId="77777777" w:rsidR="00000000" w:rsidRDefault="00A854EE">
      <w:pPr>
        <w:pStyle w:val="TOC2"/>
        <w:rPr>
          <w:noProof/>
        </w:rPr>
      </w:pPr>
      <w:r>
        <w:rPr>
          <w:noProof/>
        </w:rPr>
        <w:tab/>
      </w:r>
      <w:r>
        <w:rPr>
          <w:noProof/>
        </w:rPr>
        <w:fldChar w:fldCharType="begin"/>
      </w:r>
      <w:r>
        <w:rPr>
          <w:noProof/>
        </w:rPr>
        <w:instrText xml:space="preserve"> GOTOBUTTON _Toc3634035</w:instrText>
      </w:r>
      <w:r>
        <w:rPr>
          <w:noProof/>
        </w:rPr>
        <w:instrText xml:space="preserve">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2030E7CD" w14:textId="77777777" w:rsidR="00000000" w:rsidRDefault="00A854EE">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0F395959" w14:textId="77777777" w:rsidR="00000000" w:rsidRDefault="00A854EE">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262575D0" w14:textId="77777777" w:rsidR="00000000" w:rsidRDefault="00A854EE">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w:instrText>
      </w:r>
      <w:r>
        <w:rPr>
          <w:noProof/>
        </w:rPr>
        <w:instrText xml:space="preserve">GEREF _Toc363403522 </w:instrText>
      </w:r>
      <w:r>
        <w:rPr>
          <w:noProof/>
        </w:rPr>
        <w:fldChar w:fldCharType="separate"/>
      </w:r>
      <w:r>
        <w:rPr>
          <w:noProof/>
        </w:rPr>
        <w:instrText>6</w:instrText>
      </w:r>
      <w:r>
        <w:rPr>
          <w:noProof/>
        </w:rPr>
        <w:fldChar w:fldCharType="end"/>
      </w:r>
      <w:r>
        <w:rPr>
          <w:noProof/>
        </w:rPr>
        <w:fldChar w:fldCharType="end"/>
      </w:r>
    </w:p>
    <w:p w14:paraId="0625752C" w14:textId="77777777" w:rsidR="00000000" w:rsidRDefault="00A854EE">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660CCCD5" w14:textId="77777777" w:rsidR="00000000" w:rsidRDefault="00A854EE">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141AFBE5" w14:textId="77777777" w:rsidR="00000000" w:rsidRDefault="00A854EE">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w:instrText>
      </w:r>
      <w:r>
        <w:rPr>
          <w:noProof/>
        </w:rPr>
        <w:instrText xml:space="preserve">525 </w:instrText>
      </w:r>
      <w:r>
        <w:rPr>
          <w:noProof/>
        </w:rPr>
        <w:fldChar w:fldCharType="separate"/>
      </w:r>
      <w:r>
        <w:rPr>
          <w:noProof/>
        </w:rPr>
        <w:instrText>7</w:instrText>
      </w:r>
      <w:r>
        <w:rPr>
          <w:noProof/>
        </w:rPr>
        <w:fldChar w:fldCharType="end"/>
      </w:r>
      <w:r>
        <w:rPr>
          <w:noProof/>
        </w:rPr>
        <w:fldChar w:fldCharType="end"/>
      </w:r>
    </w:p>
    <w:p w14:paraId="6A3E44F9" w14:textId="77777777" w:rsidR="00000000" w:rsidRDefault="00A854EE">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71E8FAEA" w14:textId="77777777" w:rsidR="00000000" w:rsidRDefault="00A854EE">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11EEE9E2" w14:textId="77777777" w:rsidR="00000000" w:rsidRDefault="00A854EE">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158F34C8" w14:textId="77777777" w:rsidR="00000000" w:rsidRDefault="00A854EE">
      <w:pPr>
        <w:pStyle w:val="TOC3"/>
        <w:rPr>
          <w:noProof/>
        </w:rPr>
      </w:pPr>
      <w:r>
        <w:rPr>
          <w:noProof/>
        </w:rPr>
        <w:t>2.</w:t>
      </w:r>
      <w:r>
        <w:rPr>
          <w:noProof/>
        </w:rPr>
        <w:t>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31E8A08B" w14:textId="77777777" w:rsidR="00000000" w:rsidRDefault="00A854EE">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4463BDB3" w14:textId="77777777" w:rsidR="00000000" w:rsidRDefault="00A854EE">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417167A0" w14:textId="77777777" w:rsidR="00000000" w:rsidRDefault="00A854EE">
      <w:pPr>
        <w:pStyle w:val="TOC2"/>
        <w:rPr>
          <w:noProof/>
        </w:rPr>
      </w:pPr>
      <w:r>
        <w:rPr>
          <w:noProof/>
        </w:rPr>
        <w:t>2.4</w:t>
      </w:r>
      <w:r>
        <w:rPr>
          <w:noProof/>
        </w:rPr>
        <w:t xml:space="preserve">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36A138AC" w14:textId="77777777" w:rsidR="00000000" w:rsidRDefault="00A854EE">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6207E644" w14:textId="77777777" w:rsidR="00000000" w:rsidRDefault="00A854EE">
      <w:pPr>
        <w:pStyle w:val="TOC2"/>
        <w:rPr>
          <w:noProof/>
        </w:rPr>
      </w:pPr>
      <w:r>
        <w:rPr>
          <w:noProof/>
        </w:rPr>
        <w:t>2.6 Apportioning of Requirements</w:t>
      </w:r>
    </w:p>
    <w:p w14:paraId="641998FD" w14:textId="77777777" w:rsidR="00000000" w:rsidRDefault="00A854EE">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450F1D64" w14:textId="77777777" w:rsidR="00000000" w:rsidRDefault="00A854EE">
      <w:pPr>
        <w:pStyle w:val="TOC1"/>
        <w:rPr>
          <w:noProof/>
        </w:rPr>
      </w:pPr>
      <w:r>
        <w:rPr>
          <w:noProof/>
        </w:rPr>
        <w:t xml:space="preserve">3.  </w:t>
      </w:r>
      <w:r>
        <w:rPr>
          <w:noProof/>
        </w:rPr>
        <w:t>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6FE76C5A" w14:textId="77777777" w:rsidR="00000000" w:rsidRDefault="00A854EE">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1C34AF89" w14:textId="77777777" w:rsidR="00000000" w:rsidRDefault="00A854EE">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2C3ED18B" w14:textId="77777777" w:rsidR="00000000" w:rsidRDefault="00A854EE">
      <w:pPr>
        <w:pStyle w:val="TOC2"/>
        <w:rPr>
          <w:noProof/>
        </w:rPr>
      </w:pPr>
      <w:r>
        <w:rPr>
          <w:noProof/>
        </w:rPr>
        <w:t>3.3 Performance Require</w:t>
      </w:r>
      <w:r>
        <w:rPr>
          <w:noProof/>
        </w:rPr>
        <w:t>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00F992DF" w14:textId="77777777" w:rsidR="00000000" w:rsidRDefault="00A854EE">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01843288" w14:textId="77777777" w:rsidR="00000000" w:rsidRDefault="00A854EE">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479343C1" w14:textId="77777777" w:rsidR="00000000" w:rsidRDefault="00A854EE">
      <w:pPr>
        <w:pStyle w:val="TOC3"/>
        <w:rPr>
          <w:noProof/>
        </w:rPr>
      </w:pPr>
      <w:r>
        <w:rPr>
          <w:noProof/>
        </w:rPr>
        <w:t>3.5.1  Standards Co</w:t>
      </w:r>
      <w:r>
        <w:rPr>
          <w:noProof/>
        </w:rPr>
        <w:t>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779B18DD" w14:textId="77777777" w:rsidR="00000000" w:rsidRDefault="00A854EE">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1415CE66" w14:textId="77777777" w:rsidR="00000000" w:rsidRDefault="00A854EE">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239BD920" w14:textId="77777777" w:rsidR="00000000" w:rsidRDefault="00A854EE">
      <w:pPr>
        <w:pStyle w:val="TOC3"/>
        <w:rPr>
          <w:noProof/>
        </w:rPr>
      </w:pPr>
      <w:r>
        <w:rPr>
          <w:noProof/>
        </w:rPr>
        <w:t>3.6.2 Availability</w:t>
      </w:r>
      <w:r>
        <w:rPr>
          <w:noProof/>
        </w:rPr>
        <w:tab/>
      </w:r>
      <w:r>
        <w:rPr>
          <w:noProof/>
        </w:rPr>
        <w:fldChar w:fldCharType="begin"/>
      </w:r>
      <w:r>
        <w:rPr>
          <w:noProof/>
        </w:rPr>
        <w:instrText xml:space="preserve"> GOT</w:instrText>
      </w:r>
      <w:r>
        <w:rPr>
          <w:noProof/>
        </w:rPr>
        <w:instrText xml:space="preserve">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2CE571B3" w14:textId="77777777" w:rsidR="00000000" w:rsidRDefault="00A854EE">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7947A808" w14:textId="77777777" w:rsidR="00000000" w:rsidRDefault="00A854EE">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4D062A19" w14:textId="77777777" w:rsidR="00000000" w:rsidRDefault="00A854EE">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w:instrText>
      </w:r>
      <w:r>
        <w:rPr>
          <w:noProof/>
        </w:rPr>
        <w:instrText xml:space="preserve">GEREF _Toc363403547 </w:instrText>
      </w:r>
      <w:r>
        <w:rPr>
          <w:noProof/>
        </w:rPr>
        <w:fldChar w:fldCharType="separate"/>
      </w:r>
      <w:r>
        <w:rPr>
          <w:noProof/>
        </w:rPr>
        <w:instrText>13</w:instrText>
      </w:r>
      <w:r>
        <w:rPr>
          <w:noProof/>
        </w:rPr>
        <w:fldChar w:fldCharType="end"/>
      </w:r>
      <w:r>
        <w:rPr>
          <w:noProof/>
        </w:rPr>
        <w:fldChar w:fldCharType="end"/>
      </w:r>
    </w:p>
    <w:p w14:paraId="0089F034" w14:textId="77777777" w:rsidR="00000000" w:rsidRDefault="00A854EE">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46D0BCAD" w14:textId="77777777" w:rsidR="00000000" w:rsidRDefault="00A854EE">
      <w:pPr>
        <w:pStyle w:val="TOC3"/>
        <w:rPr>
          <w:noProof/>
        </w:rPr>
      </w:pPr>
      <w:r>
        <w:rPr>
          <w:noProof/>
        </w:rPr>
        <w:lastRenderedPageBreak/>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50E3251F" w14:textId="77777777" w:rsidR="00000000" w:rsidRDefault="00A854EE">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w:instrText>
      </w:r>
      <w:r>
        <w:rPr>
          <w:noProof/>
        </w:rPr>
        <w:instrText xml:space="preserve">_Toc363403550 </w:instrText>
      </w:r>
      <w:r>
        <w:rPr>
          <w:noProof/>
        </w:rPr>
        <w:fldChar w:fldCharType="separate"/>
      </w:r>
      <w:r>
        <w:rPr>
          <w:noProof/>
        </w:rPr>
        <w:instrText>14</w:instrText>
      </w:r>
      <w:r>
        <w:rPr>
          <w:noProof/>
        </w:rPr>
        <w:fldChar w:fldCharType="end"/>
      </w:r>
      <w:r>
        <w:rPr>
          <w:noProof/>
        </w:rPr>
        <w:fldChar w:fldCharType="end"/>
      </w:r>
    </w:p>
    <w:p w14:paraId="3513E743" w14:textId="77777777" w:rsidR="00000000" w:rsidRDefault="00A854EE">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579BB660" w14:textId="77777777" w:rsidR="00000000" w:rsidRDefault="00A854EE">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0BB07431" w14:textId="77777777" w:rsidR="00000000" w:rsidRDefault="00A854EE">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0B66442F" w14:textId="77777777" w:rsidR="00000000" w:rsidRDefault="00A854EE">
      <w:pPr>
        <w:pStyle w:val="TOC3"/>
        <w:rPr>
          <w:noProof/>
        </w:rPr>
      </w:pPr>
      <w:r>
        <w:rPr>
          <w:noProof/>
        </w:rPr>
        <w:t>3.7.6 Response</w:t>
      </w:r>
      <w:r>
        <w:rPr>
          <w:noProof/>
        </w:rPr>
        <w:tab/>
      </w:r>
      <w:r>
        <w:rPr>
          <w:noProof/>
        </w:rPr>
        <w:fldChar w:fldCharType="begin"/>
      </w:r>
      <w:r>
        <w:rPr>
          <w:noProof/>
        </w:rPr>
        <w:instrText xml:space="preserve"> GO</w:instrText>
      </w:r>
      <w:r>
        <w:rPr>
          <w:noProof/>
        </w:rPr>
        <w:instrText xml:space="preserve">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6D528461" w14:textId="77777777" w:rsidR="00000000" w:rsidRDefault="00A854EE">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11AD7E1E" w14:textId="77777777" w:rsidR="00000000" w:rsidRDefault="00A854EE">
      <w:pPr>
        <w:pStyle w:val="TOC2"/>
        <w:rPr>
          <w:noProof/>
        </w:rPr>
      </w:pPr>
      <w:r>
        <w:rPr>
          <w:noProof/>
        </w:rPr>
        <w:t>3.8 Additional Comments</w:t>
      </w:r>
    </w:p>
    <w:p w14:paraId="47CC088F" w14:textId="77777777" w:rsidR="00000000" w:rsidRDefault="00A854EE">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7971309C" w14:textId="77777777" w:rsidR="00000000" w:rsidRDefault="00A854EE">
      <w:pPr>
        <w:pStyle w:val="TOC1"/>
        <w:rPr>
          <w:noProof/>
        </w:rPr>
      </w:pPr>
      <w:r>
        <w:rPr>
          <w:noProof/>
        </w:rPr>
        <w:t>4.  Change Management Process</w:t>
      </w:r>
    </w:p>
    <w:p w14:paraId="0662C8A3" w14:textId="77777777" w:rsidR="00000000" w:rsidRDefault="00A854EE"/>
    <w:p w14:paraId="16B7C15A" w14:textId="77777777" w:rsidR="00000000" w:rsidRDefault="00A854EE">
      <w:pPr>
        <w:pStyle w:val="TOC1"/>
      </w:pPr>
      <w:r>
        <w:t xml:space="preserve">5. </w:t>
      </w:r>
      <w:r>
        <w:t xml:space="preserve"> Document Approvals</w:t>
      </w:r>
    </w:p>
    <w:p w14:paraId="22814CA6" w14:textId="77777777" w:rsidR="00000000" w:rsidRDefault="00A854EE"/>
    <w:p w14:paraId="5566438F" w14:textId="77777777" w:rsidR="00000000" w:rsidRDefault="00A854EE">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4F3ABB2F" w14:textId="77777777" w:rsidR="00000000" w:rsidRDefault="00A854EE">
      <w:pPr>
        <w:tabs>
          <w:tab w:val="clear" w:pos="5760"/>
          <w:tab w:val="left" w:pos="1520"/>
        </w:tabs>
        <w:rPr>
          <w:b/>
          <w:i/>
        </w:rPr>
      </w:pPr>
      <w:r>
        <w:rPr>
          <w:b/>
          <w:sz w:val="20"/>
        </w:rPr>
        <w:fldChar w:fldCharType="end"/>
      </w:r>
    </w:p>
    <w:p w14:paraId="1B2BEC0B" w14:textId="77777777" w:rsidR="00000000" w:rsidRDefault="00A854EE">
      <w:pPr>
        <w:tabs>
          <w:tab w:val="clear" w:pos="5760"/>
          <w:tab w:val="left" w:pos="1520"/>
          <w:tab w:val="left" w:pos="5940"/>
          <w:tab w:val="left" w:pos="6300"/>
        </w:tabs>
        <w:jc w:val="center"/>
        <w:rPr>
          <w:b/>
          <w:i/>
        </w:rPr>
      </w:pPr>
    </w:p>
    <w:p w14:paraId="7F0B2008" w14:textId="77777777" w:rsidR="00000000" w:rsidRDefault="00A854EE">
      <w:pPr>
        <w:tabs>
          <w:tab w:val="clear" w:pos="5760"/>
          <w:tab w:val="left" w:pos="1520"/>
        </w:tabs>
      </w:pPr>
      <w:r>
        <w:br w:type="page"/>
      </w:r>
    </w:p>
    <w:p w14:paraId="68D8E264" w14:textId="77777777" w:rsidR="00000000" w:rsidRDefault="00A854EE">
      <w:pPr>
        <w:pStyle w:val="Heading1"/>
      </w:pPr>
      <w:bookmarkStart w:id="0" w:name="_Toc363403514"/>
      <w:r>
        <w:t>1.  Introduction</w:t>
      </w:r>
      <w:bookmarkEnd w:id="0"/>
      <w:r>
        <w:t xml:space="preserve">  </w:t>
      </w:r>
    </w:p>
    <w:p w14:paraId="63721089" w14:textId="77777777" w:rsidR="00000000" w:rsidRDefault="00A854EE">
      <w:pPr>
        <w:tabs>
          <w:tab w:val="clear" w:pos="5760"/>
          <w:tab w:val="left" w:pos="1520"/>
        </w:tabs>
      </w:pPr>
    </w:p>
    <w:p w14:paraId="29F13B6D" w14:textId="77777777" w:rsidR="00000000" w:rsidRDefault="00FB7E69">
      <w:pPr>
        <w:tabs>
          <w:tab w:val="clear" w:pos="5760"/>
          <w:tab w:val="left" w:pos="1520"/>
        </w:tabs>
        <w:rPr>
          <w:i/>
        </w:rPr>
      </w:pPr>
      <w:r>
        <w:rPr>
          <w:i/>
        </w:rPr>
        <w:t>Many role-playing games require roll of a die or dice.  Software is a good way to manage any games rolling of dice.</w:t>
      </w:r>
    </w:p>
    <w:p w14:paraId="26818E67" w14:textId="77777777" w:rsidR="00000000" w:rsidRDefault="00A854EE">
      <w:pPr>
        <w:tabs>
          <w:tab w:val="clear" w:pos="5760"/>
          <w:tab w:val="left" w:pos="1520"/>
        </w:tabs>
      </w:pPr>
    </w:p>
    <w:p w14:paraId="5340DC09" w14:textId="77777777" w:rsidR="00000000" w:rsidRDefault="00A854EE">
      <w:pPr>
        <w:pStyle w:val="Heading2"/>
      </w:pPr>
      <w:bookmarkStart w:id="1" w:name="_Toc363403515"/>
      <w:proofErr w:type="gramStart"/>
      <w:r>
        <w:t>1.1  Purpose</w:t>
      </w:r>
      <w:bookmarkEnd w:id="1"/>
      <w:proofErr w:type="gramEnd"/>
      <w:r>
        <w:t xml:space="preserve">  </w:t>
      </w:r>
    </w:p>
    <w:p w14:paraId="7A461E35" w14:textId="77777777" w:rsidR="00000000" w:rsidRDefault="00A854EE">
      <w:pPr>
        <w:tabs>
          <w:tab w:val="clear" w:pos="5760"/>
          <w:tab w:val="left" w:pos="1520"/>
        </w:tabs>
      </w:pPr>
    </w:p>
    <w:p w14:paraId="6F01C865" w14:textId="77777777" w:rsidR="00000000" w:rsidRDefault="00FB7E69">
      <w:pPr>
        <w:tabs>
          <w:tab w:val="clear" w:pos="5760"/>
          <w:tab w:val="left" w:pos="1520"/>
        </w:tabs>
        <w:rPr>
          <w:i/>
        </w:rPr>
      </w:pPr>
      <w:r>
        <w:rPr>
          <w:i/>
        </w:rPr>
        <w:t>This document will describe to the software development team members, what the requirement for the final software application are</w:t>
      </w:r>
      <w:r w:rsidR="00A854EE">
        <w:rPr>
          <w:i/>
        </w:rPr>
        <w:t>.</w:t>
      </w:r>
    </w:p>
    <w:p w14:paraId="3271AF52" w14:textId="77777777" w:rsidR="00000000" w:rsidRDefault="00A854EE">
      <w:pPr>
        <w:tabs>
          <w:tab w:val="clear" w:pos="5760"/>
          <w:tab w:val="left" w:pos="1520"/>
        </w:tabs>
      </w:pPr>
    </w:p>
    <w:p w14:paraId="4E5FB488" w14:textId="77777777" w:rsidR="00000000" w:rsidRDefault="00A854EE">
      <w:pPr>
        <w:pStyle w:val="Heading2"/>
      </w:pPr>
      <w:bookmarkStart w:id="2" w:name="_Toc363403516"/>
      <w:proofErr w:type="gramStart"/>
      <w:r>
        <w:t>1.2  Scope</w:t>
      </w:r>
      <w:bookmarkEnd w:id="2"/>
      <w:proofErr w:type="gramEnd"/>
      <w:r>
        <w:t xml:space="preserve"> </w:t>
      </w:r>
    </w:p>
    <w:p w14:paraId="489D93C8" w14:textId="77777777" w:rsidR="00000000" w:rsidRDefault="00A854EE">
      <w:pPr>
        <w:tabs>
          <w:tab w:val="clear" w:pos="5760"/>
          <w:tab w:val="left" w:pos="1520"/>
        </w:tabs>
      </w:pPr>
    </w:p>
    <w:p w14:paraId="603B3958" w14:textId="77777777" w:rsidR="00000000" w:rsidRDefault="00A854EE">
      <w:pPr>
        <w:tabs>
          <w:tab w:val="clear" w:pos="5760"/>
          <w:tab w:val="left" w:pos="1520"/>
        </w:tabs>
        <w:rPr>
          <w:i/>
        </w:rPr>
      </w:pPr>
      <w:r>
        <w:rPr>
          <w:i/>
        </w:rPr>
        <w:t>In this subsection:</w:t>
      </w:r>
    </w:p>
    <w:p w14:paraId="5B13CF11" w14:textId="77777777" w:rsidR="00000000" w:rsidRDefault="00A854EE">
      <w:pPr>
        <w:pStyle w:val="level2bullet"/>
        <w:numPr>
          <w:ilvl w:val="0"/>
          <w:numId w:val="1"/>
        </w:numPr>
        <w:tabs>
          <w:tab w:val="clear" w:pos="5760"/>
          <w:tab w:val="left" w:pos="1520"/>
        </w:tabs>
        <w:rPr>
          <w:i/>
        </w:rPr>
      </w:pPr>
      <w:r>
        <w:rPr>
          <w:i/>
        </w:rPr>
        <w:t xml:space="preserve"> </w:t>
      </w:r>
      <w:proofErr w:type="spellStart"/>
      <w:r w:rsidR="00FB7E69">
        <w:rPr>
          <w:i/>
        </w:rPr>
        <w:t>Rollem</w:t>
      </w:r>
      <w:proofErr w:type="spellEnd"/>
      <w:r w:rsidR="00FB7E69">
        <w:rPr>
          <w:i/>
        </w:rPr>
        <w:t xml:space="preserve">’ </w:t>
      </w:r>
      <w:r>
        <w:rPr>
          <w:i/>
        </w:rPr>
        <w:t xml:space="preserve">Simulated </w:t>
      </w:r>
      <w:r w:rsidR="00FB7E69">
        <w:rPr>
          <w:i/>
        </w:rPr>
        <w:t>Di</w:t>
      </w:r>
      <w:r>
        <w:rPr>
          <w:i/>
        </w:rPr>
        <w:t>c</w:t>
      </w:r>
      <w:r w:rsidR="00FB7E69">
        <w:rPr>
          <w:i/>
        </w:rPr>
        <w:t>e</w:t>
      </w:r>
      <w:r>
        <w:rPr>
          <w:i/>
        </w:rPr>
        <w:t xml:space="preserve"> </w:t>
      </w:r>
      <w:r w:rsidR="00FB7E69">
        <w:rPr>
          <w:i/>
        </w:rPr>
        <w:t>Roll</w:t>
      </w:r>
      <w:r>
        <w:rPr>
          <w:i/>
        </w:rPr>
        <w:t>ing</w:t>
      </w:r>
      <w:r w:rsidR="00FB7E69">
        <w:rPr>
          <w:i/>
        </w:rPr>
        <w:t xml:space="preserve"> Software</w:t>
      </w:r>
    </w:p>
    <w:p w14:paraId="21FBA0CF" w14:textId="77777777" w:rsidR="00FB7E69" w:rsidRPr="00FB7E69" w:rsidRDefault="00A854EE" w:rsidP="00FB7E69">
      <w:pPr>
        <w:pStyle w:val="level2bullet"/>
        <w:numPr>
          <w:ilvl w:val="0"/>
          <w:numId w:val="1"/>
        </w:numPr>
        <w:tabs>
          <w:tab w:val="clear" w:pos="5760"/>
          <w:tab w:val="left" w:pos="1520"/>
        </w:tabs>
        <w:rPr>
          <w:i/>
        </w:rPr>
      </w:pPr>
      <w:r>
        <w:rPr>
          <w:i/>
        </w:rPr>
        <w:t xml:space="preserve"> </w:t>
      </w:r>
      <w:r w:rsidR="00FB7E69">
        <w:rPr>
          <w:i/>
        </w:rPr>
        <w:t>This application will allow a game master to configure and perform, sets of dice to</w:t>
      </w:r>
      <w:r>
        <w:rPr>
          <w:i/>
        </w:rPr>
        <w:t xml:space="preserve"> </w:t>
      </w:r>
      <w:proofErr w:type="spellStart"/>
      <w:r>
        <w:rPr>
          <w:i/>
        </w:rPr>
        <w:t>to</w:t>
      </w:r>
      <w:proofErr w:type="spellEnd"/>
      <w:r w:rsidR="00FB7E69">
        <w:rPr>
          <w:i/>
        </w:rPr>
        <w:t xml:space="preserve"> be rolled and give the final value for</w:t>
      </w:r>
      <w:r>
        <w:rPr>
          <w:i/>
        </w:rPr>
        <w:t xml:space="preserve"> each of</w:t>
      </w:r>
      <w:r w:rsidR="00FB7E69">
        <w:rPr>
          <w:i/>
        </w:rPr>
        <w:t xml:space="preserve"> the </w:t>
      </w:r>
      <w:r>
        <w:rPr>
          <w:i/>
        </w:rPr>
        <w:t xml:space="preserve">specified </w:t>
      </w:r>
      <w:r w:rsidR="00FB7E69">
        <w:rPr>
          <w:i/>
        </w:rPr>
        <w:t>di</w:t>
      </w:r>
      <w:r>
        <w:rPr>
          <w:i/>
        </w:rPr>
        <w:t>e</w:t>
      </w:r>
      <w:r w:rsidR="00FB7E69">
        <w:rPr>
          <w:i/>
        </w:rPr>
        <w:t xml:space="preserve"> roll</w:t>
      </w:r>
      <w:r>
        <w:rPr>
          <w:i/>
        </w:rPr>
        <w:t>s</w:t>
      </w:r>
      <w:r w:rsidR="00FB7E69">
        <w:rPr>
          <w:i/>
        </w:rPr>
        <w:t>.</w:t>
      </w:r>
    </w:p>
    <w:p w14:paraId="4D54F2AD" w14:textId="77777777" w:rsidR="00A854EE" w:rsidRPr="00A854EE" w:rsidRDefault="00A854EE" w:rsidP="00A854EE">
      <w:pPr>
        <w:pStyle w:val="level2bullet"/>
        <w:numPr>
          <w:ilvl w:val="0"/>
          <w:numId w:val="1"/>
        </w:numPr>
        <w:tabs>
          <w:tab w:val="clear" w:pos="5760"/>
          <w:tab w:val="left" w:pos="1520"/>
        </w:tabs>
        <w:rPr>
          <w:i/>
        </w:rPr>
      </w:pPr>
      <w:r>
        <w:rPr>
          <w:i/>
        </w:rPr>
        <w:t xml:space="preserve"> Dice to be configured include: 4-side, 6-sided, 8-sided, 10-sided, 12-sided and 20-sided.</w:t>
      </w:r>
      <w:r>
        <w:rPr>
          <w:i/>
        </w:rPr>
        <w:t xml:space="preserve">  Application must allow for 2-D drag and drop of dice groups and 3-D animated rolls.</w:t>
      </w:r>
    </w:p>
    <w:p w14:paraId="4EEEA9A5" w14:textId="77777777" w:rsidR="00000000" w:rsidRDefault="00A854EE">
      <w:pPr>
        <w:pStyle w:val="level2bullet"/>
        <w:numPr>
          <w:ilvl w:val="0"/>
          <w:numId w:val="1"/>
        </w:numPr>
        <w:tabs>
          <w:tab w:val="clear" w:pos="5760"/>
          <w:tab w:val="left" w:pos="1520"/>
        </w:tabs>
        <w:rPr>
          <w:i/>
        </w:rPr>
      </w:pPr>
      <w:r>
        <w:rPr>
          <w:i/>
        </w:rPr>
        <w:t xml:space="preserve"> A historical record of dice rolls must be maintained by the software.</w:t>
      </w:r>
    </w:p>
    <w:p w14:paraId="34EEEDC4" w14:textId="77777777" w:rsidR="00000000" w:rsidRDefault="00A854EE">
      <w:pPr>
        <w:tabs>
          <w:tab w:val="clear" w:pos="5760"/>
          <w:tab w:val="left" w:pos="1520"/>
        </w:tabs>
        <w:rPr>
          <w:i/>
        </w:rPr>
      </w:pPr>
      <w:bookmarkStart w:id="3" w:name="_GoBack"/>
      <w:bookmarkEnd w:id="3"/>
    </w:p>
    <w:p w14:paraId="4D245557" w14:textId="77777777" w:rsidR="00000000" w:rsidRDefault="00A854EE">
      <w:pPr>
        <w:pStyle w:val="Heading2"/>
      </w:pPr>
      <w:bookmarkStart w:id="4" w:name="_Toc363403517"/>
      <w:proofErr w:type="gramStart"/>
      <w:r>
        <w:t>1.3  Definitions</w:t>
      </w:r>
      <w:proofErr w:type="gramEnd"/>
      <w:r>
        <w:t>, Acronyms, and Abbreviations.</w:t>
      </w:r>
      <w:bookmarkEnd w:id="4"/>
      <w:r>
        <w:t xml:space="preserve">  </w:t>
      </w:r>
    </w:p>
    <w:p w14:paraId="05EABBFB" w14:textId="77777777" w:rsidR="00000000" w:rsidRDefault="00A854EE">
      <w:pPr>
        <w:tabs>
          <w:tab w:val="clear" w:pos="5760"/>
          <w:tab w:val="left" w:pos="1520"/>
        </w:tabs>
      </w:pPr>
    </w:p>
    <w:p w14:paraId="193A49B4" w14:textId="77777777" w:rsidR="00000000" w:rsidRDefault="00A854EE">
      <w:pPr>
        <w:tabs>
          <w:tab w:val="clear" w:pos="5760"/>
          <w:tab w:val="left" w:pos="1520"/>
        </w:tabs>
        <w:rPr>
          <w:i/>
        </w:rPr>
      </w:pPr>
      <w:r>
        <w:rPr>
          <w:i/>
        </w:rPr>
        <w:t>Provide the definitions of all terms, acronyms, and abbreviations required to properly interpret the SRS.  This information may be pro</w:t>
      </w:r>
      <w:r>
        <w:rPr>
          <w:i/>
        </w:rPr>
        <w:t>vided by reference to one or more appendices in the SRS or by reference to documents. This information may be provided by reference to an Appendix.</w:t>
      </w:r>
    </w:p>
    <w:p w14:paraId="6C2A36BC" w14:textId="77777777" w:rsidR="00000000" w:rsidRDefault="00A854EE">
      <w:pPr>
        <w:tabs>
          <w:tab w:val="clear" w:pos="5760"/>
          <w:tab w:val="left" w:pos="1520"/>
        </w:tabs>
      </w:pPr>
    </w:p>
    <w:p w14:paraId="2A82BAEA" w14:textId="77777777" w:rsidR="00000000" w:rsidRDefault="00A854EE">
      <w:pPr>
        <w:pStyle w:val="Heading2"/>
      </w:pPr>
      <w:bookmarkStart w:id="5" w:name="_Toc363403518"/>
      <w:proofErr w:type="gramStart"/>
      <w:r>
        <w:t>1.4  References</w:t>
      </w:r>
      <w:bookmarkEnd w:id="5"/>
      <w:proofErr w:type="gramEnd"/>
      <w:r>
        <w:t xml:space="preserve">  </w:t>
      </w:r>
    </w:p>
    <w:p w14:paraId="74497D25" w14:textId="77777777" w:rsidR="00000000" w:rsidRDefault="00A854EE">
      <w:pPr>
        <w:tabs>
          <w:tab w:val="clear" w:pos="5760"/>
          <w:tab w:val="left" w:pos="1520"/>
        </w:tabs>
      </w:pPr>
    </w:p>
    <w:p w14:paraId="4252E1FD" w14:textId="77777777" w:rsidR="00000000" w:rsidRDefault="00A854EE">
      <w:pPr>
        <w:tabs>
          <w:tab w:val="clear" w:pos="5760"/>
          <w:tab w:val="left" w:pos="1520"/>
        </w:tabs>
        <w:rPr>
          <w:i/>
        </w:rPr>
      </w:pPr>
      <w:r>
        <w:rPr>
          <w:i/>
        </w:rPr>
        <w:t>In this subsection:</w:t>
      </w:r>
    </w:p>
    <w:p w14:paraId="00B46FF8" w14:textId="77777777" w:rsidR="00000000" w:rsidRDefault="00A854EE">
      <w:pPr>
        <w:pStyle w:val="level2bullet"/>
        <w:tabs>
          <w:tab w:val="clear" w:pos="5760"/>
          <w:tab w:val="left" w:pos="1520"/>
        </w:tabs>
        <w:rPr>
          <w:i/>
        </w:rPr>
      </w:pPr>
      <w:r>
        <w:rPr>
          <w:i/>
        </w:rPr>
        <w:t>(1)  Provide a complete list of all documents referenced elsewhere i</w:t>
      </w:r>
      <w:r>
        <w:rPr>
          <w:i/>
        </w:rPr>
        <w:t>n the SRS</w:t>
      </w:r>
    </w:p>
    <w:p w14:paraId="25383465" w14:textId="77777777" w:rsidR="00000000" w:rsidRDefault="00A854EE">
      <w:pPr>
        <w:pStyle w:val="level2bullet"/>
        <w:tabs>
          <w:tab w:val="clear" w:pos="5760"/>
          <w:tab w:val="left" w:pos="1520"/>
        </w:tabs>
        <w:ind w:left="720" w:hanging="432"/>
        <w:rPr>
          <w:i/>
        </w:rPr>
      </w:pPr>
      <w:r>
        <w:rPr>
          <w:i/>
        </w:rPr>
        <w:t>(2)  Identify each document by title, report number (if applicable), date, and publishing organization</w:t>
      </w:r>
    </w:p>
    <w:p w14:paraId="783EBC1D" w14:textId="77777777" w:rsidR="00000000" w:rsidRDefault="00A854EE">
      <w:pPr>
        <w:pStyle w:val="level2bullet"/>
        <w:numPr>
          <w:ilvl w:val="0"/>
          <w:numId w:val="43"/>
        </w:numPr>
        <w:tabs>
          <w:tab w:val="clear" w:pos="5760"/>
          <w:tab w:val="left" w:pos="1520"/>
        </w:tabs>
        <w:rPr>
          <w:i/>
        </w:rPr>
      </w:pPr>
      <w:r>
        <w:rPr>
          <w:i/>
        </w:rPr>
        <w:t>Specify the sources from which the references can be obtained.</w:t>
      </w:r>
    </w:p>
    <w:p w14:paraId="19C39D6F" w14:textId="77777777" w:rsidR="00000000" w:rsidRDefault="00A854EE">
      <w:pPr>
        <w:pStyle w:val="level2bullet"/>
        <w:tabs>
          <w:tab w:val="clear" w:pos="5760"/>
          <w:tab w:val="left" w:pos="1520"/>
        </w:tabs>
        <w:ind w:left="0" w:firstLine="0"/>
        <w:rPr>
          <w:i/>
        </w:rPr>
      </w:pPr>
    </w:p>
    <w:p w14:paraId="007B74FC" w14:textId="77777777" w:rsidR="00000000" w:rsidRDefault="00A854EE">
      <w:pPr>
        <w:tabs>
          <w:tab w:val="clear" w:pos="5760"/>
          <w:tab w:val="left" w:pos="1520"/>
        </w:tabs>
      </w:pPr>
      <w:r>
        <w:rPr>
          <w:i/>
        </w:rPr>
        <w:t>This information can be provided by reference to an appendix or to another docu</w:t>
      </w:r>
      <w:r>
        <w:rPr>
          <w:i/>
        </w:rPr>
        <w:t>ment.  If your application uses specific protocols or RFC’s, then reference them here so designers know where to find them.</w:t>
      </w:r>
      <w:r>
        <w:t xml:space="preserve"> </w:t>
      </w:r>
    </w:p>
    <w:p w14:paraId="1B4389DE" w14:textId="77777777" w:rsidR="00000000" w:rsidRDefault="00A854EE">
      <w:pPr>
        <w:tabs>
          <w:tab w:val="clear" w:pos="5760"/>
          <w:tab w:val="left" w:pos="1520"/>
        </w:tabs>
      </w:pPr>
    </w:p>
    <w:p w14:paraId="090CC479" w14:textId="77777777" w:rsidR="00000000" w:rsidRDefault="00A854EE">
      <w:pPr>
        <w:pStyle w:val="Heading2"/>
      </w:pPr>
      <w:bookmarkStart w:id="6" w:name="_Toc363403519"/>
      <w:proofErr w:type="gramStart"/>
      <w:r>
        <w:t>1.5  Overview</w:t>
      </w:r>
      <w:bookmarkEnd w:id="6"/>
      <w:proofErr w:type="gramEnd"/>
      <w:r>
        <w:t xml:space="preserve">  </w:t>
      </w:r>
    </w:p>
    <w:p w14:paraId="49DA0520" w14:textId="77777777" w:rsidR="00000000" w:rsidRDefault="00A854EE">
      <w:pPr>
        <w:tabs>
          <w:tab w:val="clear" w:pos="5760"/>
          <w:tab w:val="left" w:pos="1520"/>
        </w:tabs>
      </w:pPr>
    </w:p>
    <w:p w14:paraId="4C03706F" w14:textId="77777777" w:rsidR="00000000" w:rsidRDefault="00A854EE">
      <w:pPr>
        <w:tabs>
          <w:tab w:val="clear" w:pos="5760"/>
          <w:tab w:val="left" w:pos="1520"/>
        </w:tabs>
        <w:rPr>
          <w:i/>
        </w:rPr>
      </w:pPr>
      <w:r>
        <w:rPr>
          <w:i/>
        </w:rPr>
        <w:lastRenderedPageBreak/>
        <w:t>In this subsection:</w:t>
      </w:r>
    </w:p>
    <w:p w14:paraId="3AFD1F5A" w14:textId="77777777" w:rsidR="00000000" w:rsidRDefault="00A854EE">
      <w:pPr>
        <w:numPr>
          <w:ilvl w:val="0"/>
          <w:numId w:val="2"/>
        </w:numPr>
        <w:tabs>
          <w:tab w:val="clear" w:pos="720"/>
          <w:tab w:val="clear" w:pos="5760"/>
          <w:tab w:val="left" w:pos="630"/>
          <w:tab w:val="left" w:pos="1520"/>
        </w:tabs>
        <w:rPr>
          <w:i/>
        </w:rPr>
      </w:pPr>
      <w:r>
        <w:rPr>
          <w:i/>
        </w:rPr>
        <w:t>Describe what the rest of the SRS contains</w:t>
      </w:r>
    </w:p>
    <w:p w14:paraId="1BA88F0C" w14:textId="77777777" w:rsidR="00000000" w:rsidRDefault="00A854EE">
      <w:pPr>
        <w:numPr>
          <w:ilvl w:val="0"/>
          <w:numId w:val="2"/>
        </w:numPr>
        <w:tabs>
          <w:tab w:val="clear" w:pos="5760"/>
          <w:tab w:val="left" w:pos="1520"/>
        </w:tabs>
        <w:rPr>
          <w:i/>
        </w:rPr>
      </w:pPr>
      <w:r>
        <w:rPr>
          <w:i/>
        </w:rPr>
        <w:t>Explain how the SRS is organized</w:t>
      </w:r>
    </w:p>
    <w:p w14:paraId="2C84808C" w14:textId="77777777" w:rsidR="00000000" w:rsidRDefault="00A854EE">
      <w:pPr>
        <w:tabs>
          <w:tab w:val="clear" w:pos="5760"/>
          <w:tab w:val="left" w:pos="1520"/>
        </w:tabs>
        <w:rPr>
          <w:i/>
        </w:rPr>
      </w:pPr>
    </w:p>
    <w:p w14:paraId="724455BF" w14:textId="77777777" w:rsidR="00000000" w:rsidRDefault="00A854EE">
      <w:pPr>
        <w:tabs>
          <w:tab w:val="clear" w:pos="5760"/>
          <w:tab w:val="left" w:pos="1520"/>
        </w:tabs>
        <w:rPr>
          <w:i/>
        </w:rPr>
      </w:pPr>
      <w:r>
        <w:rPr>
          <w:i/>
        </w:rPr>
        <w:t>Don’t rehash the</w:t>
      </w:r>
      <w:r>
        <w:rPr>
          <w:i/>
        </w:rPr>
        <w:t xml:space="preserve"> table of contents here.  Point people to the parts of the document they are most concerned with.  Customers/potential users care about </w:t>
      </w:r>
      <w:proofErr w:type="gramStart"/>
      <w:r>
        <w:rPr>
          <w:i/>
        </w:rPr>
        <w:t>section 2,</w:t>
      </w:r>
      <w:proofErr w:type="gramEnd"/>
      <w:r>
        <w:rPr>
          <w:i/>
        </w:rPr>
        <w:t xml:space="preserve"> developers care about section 3.</w:t>
      </w:r>
    </w:p>
    <w:p w14:paraId="429A66E4" w14:textId="77777777" w:rsidR="00000000" w:rsidRDefault="00A854EE">
      <w:pPr>
        <w:tabs>
          <w:tab w:val="clear" w:pos="5760"/>
          <w:tab w:val="left" w:pos="1520"/>
        </w:tabs>
      </w:pPr>
    </w:p>
    <w:p w14:paraId="3869FEE3" w14:textId="77777777" w:rsidR="00000000" w:rsidRDefault="00A854EE">
      <w:pPr>
        <w:pStyle w:val="Heading1"/>
      </w:pPr>
      <w:bookmarkStart w:id="7" w:name="_Toc363403520"/>
      <w:r>
        <w:t>2.  The Overall Description</w:t>
      </w:r>
      <w:bookmarkEnd w:id="7"/>
      <w:r>
        <w:t xml:space="preserve">  </w:t>
      </w:r>
    </w:p>
    <w:p w14:paraId="55641DEF" w14:textId="77777777" w:rsidR="00000000" w:rsidRDefault="00A854EE">
      <w:pPr>
        <w:tabs>
          <w:tab w:val="clear" w:pos="5760"/>
          <w:tab w:val="left" w:pos="1520"/>
        </w:tabs>
      </w:pPr>
    </w:p>
    <w:p w14:paraId="7CDD40FF" w14:textId="77777777" w:rsidR="00000000" w:rsidRDefault="00A854EE">
      <w:pPr>
        <w:tabs>
          <w:tab w:val="clear" w:pos="5760"/>
          <w:tab w:val="left" w:pos="1520"/>
        </w:tabs>
        <w:rPr>
          <w:i/>
        </w:rPr>
      </w:pPr>
      <w:r>
        <w:rPr>
          <w:i/>
        </w:rPr>
        <w:t>Describe the general factors that affect the</w:t>
      </w:r>
      <w:r>
        <w:rPr>
          <w:i/>
        </w:rPr>
        <w:t xml:space="preserv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w:t>
      </w:r>
      <w:r>
        <w:rPr>
          <w:i/>
        </w:rPr>
        <w:t>ts in plain English for the consumption of the customer.  Section3 will contain a specification written for the developers.</w:t>
      </w:r>
    </w:p>
    <w:p w14:paraId="4F137B69" w14:textId="77777777" w:rsidR="00000000" w:rsidRDefault="00A854EE">
      <w:pPr>
        <w:tabs>
          <w:tab w:val="clear" w:pos="5760"/>
          <w:tab w:val="left" w:pos="1520"/>
        </w:tabs>
      </w:pPr>
    </w:p>
    <w:p w14:paraId="39723FE4" w14:textId="77777777" w:rsidR="00000000" w:rsidRDefault="00A854EE">
      <w:pPr>
        <w:pStyle w:val="Heading2"/>
      </w:pPr>
      <w:bookmarkStart w:id="8" w:name="_Toc363403521"/>
      <w:proofErr w:type="gramStart"/>
      <w:r>
        <w:t>2.1  Product</w:t>
      </w:r>
      <w:proofErr w:type="gramEnd"/>
      <w:r>
        <w:t xml:space="preserve"> Perspective</w:t>
      </w:r>
      <w:bookmarkEnd w:id="8"/>
      <w:r>
        <w:t xml:space="preserve">  </w:t>
      </w:r>
    </w:p>
    <w:p w14:paraId="6F09D203" w14:textId="77777777" w:rsidR="00000000" w:rsidRDefault="00A854EE">
      <w:pPr>
        <w:tabs>
          <w:tab w:val="clear" w:pos="5760"/>
          <w:tab w:val="left" w:pos="1520"/>
        </w:tabs>
      </w:pPr>
    </w:p>
    <w:p w14:paraId="66CAA22B" w14:textId="77777777" w:rsidR="00000000" w:rsidRDefault="00A854EE">
      <w:pPr>
        <w:tabs>
          <w:tab w:val="clear" w:pos="5760"/>
          <w:tab w:val="left" w:pos="1520"/>
        </w:tabs>
        <w:rPr>
          <w:i/>
        </w:rPr>
      </w:pPr>
      <w:r>
        <w:rPr>
          <w:i/>
        </w:rPr>
        <w:t>Put the product into perspective with other related products.   If the product is independent and total</w:t>
      </w:r>
      <w:r>
        <w:rPr>
          <w:i/>
        </w:rPr>
        <w:t>ly self-contained, it should be so stated here.  If the SRS defines a product that is a component of a larger system, as frequently occurs, then this subsection relates the requirements of the larger system to functionality of the software and identifies i</w:t>
      </w:r>
      <w:r>
        <w:rPr>
          <w:i/>
        </w:rPr>
        <w:t xml:space="preserve">nterfaces between that system and the software.  If you are building a real </w:t>
      </w:r>
      <w:proofErr w:type="spellStart"/>
      <w:proofErr w:type="gramStart"/>
      <w:r>
        <w:rPr>
          <w:i/>
        </w:rPr>
        <w:t>system,compare</w:t>
      </w:r>
      <w:proofErr w:type="spellEnd"/>
      <w:proofErr w:type="gramEnd"/>
      <w:r>
        <w:rPr>
          <w:i/>
        </w:rPr>
        <w:t xml:space="preserve"> its similarity and differences to other systems in the marketplace.  If you are doing a research-oriented project, what related research compares to the system you a</w:t>
      </w:r>
      <w:r>
        <w:rPr>
          <w:i/>
        </w:rPr>
        <w:t>re planning to build.</w:t>
      </w:r>
    </w:p>
    <w:p w14:paraId="06BC26D0" w14:textId="77777777" w:rsidR="00000000" w:rsidRDefault="00A854EE">
      <w:pPr>
        <w:tabs>
          <w:tab w:val="clear" w:pos="5760"/>
          <w:tab w:val="left" w:pos="1520"/>
        </w:tabs>
      </w:pPr>
    </w:p>
    <w:p w14:paraId="7B29AF35" w14:textId="77777777" w:rsidR="00000000" w:rsidRDefault="00A854EE">
      <w:pPr>
        <w:tabs>
          <w:tab w:val="clear" w:pos="5760"/>
          <w:tab w:val="left" w:pos="1520"/>
        </w:tabs>
        <w:rPr>
          <w:i/>
        </w:rPr>
      </w:pPr>
      <w:r>
        <w:rPr>
          <w:i/>
        </w:rPr>
        <w:t>A block diagram showing the major components of the larger system, interconnections, and external interfaces can be helpful.  This is not a design or architecture picture.  It is more to provide context, especially if your system wil</w:t>
      </w:r>
      <w:r>
        <w:rPr>
          <w:i/>
        </w:rPr>
        <w:t>l interact with external actors.  The system you are building should be shown as a black box.  Let the design document present the internals.</w:t>
      </w:r>
    </w:p>
    <w:p w14:paraId="0933868F" w14:textId="77777777" w:rsidR="00000000" w:rsidRDefault="00A854EE">
      <w:pPr>
        <w:tabs>
          <w:tab w:val="clear" w:pos="5760"/>
          <w:tab w:val="left" w:pos="1520"/>
        </w:tabs>
        <w:rPr>
          <w:i/>
        </w:rPr>
      </w:pPr>
    </w:p>
    <w:p w14:paraId="18BDCAA2" w14:textId="77777777" w:rsidR="00000000" w:rsidRDefault="00A854EE">
      <w:pPr>
        <w:tabs>
          <w:tab w:val="clear" w:pos="5760"/>
          <w:tab w:val="left" w:pos="1520"/>
        </w:tabs>
      </w:pPr>
      <w:r>
        <w:rPr>
          <w:i/>
        </w:rPr>
        <w:t>The following subsections describe how the software operates inside various constraints</w:t>
      </w:r>
      <w:r>
        <w:t>.</w:t>
      </w:r>
    </w:p>
    <w:p w14:paraId="4413628C" w14:textId="77777777" w:rsidR="00000000" w:rsidRDefault="00A854EE">
      <w:pPr>
        <w:tabs>
          <w:tab w:val="clear" w:pos="5760"/>
          <w:tab w:val="left" w:pos="1520"/>
        </w:tabs>
      </w:pPr>
    </w:p>
    <w:p w14:paraId="36B86974" w14:textId="77777777" w:rsidR="00000000" w:rsidRDefault="00A854EE">
      <w:pPr>
        <w:pStyle w:val="Heading3"/>
        <w:rPr>
          <w:sz w:val="24"/>
        </w:rPr>
      </w:pPr>
      <w:bookmarkStart w:id="9" w:name="_Toc363403522"/>
      <w:r>
        <w:rPr>
          <w:sz w:val="24"/>
        </w:rPr>
        <w:t>2.1.1 System Interfaces</w:t>
      </w:r>
      <w:bookmarkEnd w:id="9"/>
    </w:p>
    <w:p w14:paraId="5BB263C0" w14:textId="77777777" w:rsidR="00000000" w:rsidRDefault="00A854EE"/>
    <w:p w14:paraId="65A9AA12" w14:textId="77777777" w:rsidR="00000000" w:rsidRDefault="00A854EE">
      <w:pPr>
        <w:rPr>
          <w:i/>
        </w:rPr>
      </w:pPr>
      <w:r>
        <w:rPr>
          <w:i/>
        </w:rPr>
        <w:t xml:space="preserve">List each system interface and identify the functionality of the software to accomplish the system requirement and the interface description to match the system.  These are external systems that you </w:t>
      </w:r>
      <w:proofErr w:type="gramStart"/>
      <w:r>
        <w:rPr>
          <w:i/>
        </w:rPr>
        <w:t>have to</w:t>
      </w:r>
      <w:proofErr w:type="gramEnd"/>
      <w:r>
        <w:rPr>
          <w:i/>
        </w:rPr>
        <w:t xml:space="preserve"> interact with.  For instance, if you are buildi</w:t>
      </w:r>
      <w:r>
        <w:rPr>
          <w:i/>
        </w:rPr>
        <w:t xml:space="preserve">ng a business application that interfaces with the existing employee payroll system, what is the API to that system that </w:t>
      </w:r>
      <w:proofErr w:type="gramStart"/>
      <w:r>
        <w:rPr>
          <w:i/>
        </w:rPr>
        <w:t>designer’s</w:t>
      </w:r>
      <w:proofErr w:type="gramEnd"/>
      <w:r>
        <w:rPr>
          <w:i/>
        </w:rPr>
        <w:t xml:space="preserve"> will need to use?</w:t>
      </w:r>
    </w:p>
    <w:p w14:paraId="38EE4EE7" w14:textId="77777777" w:rsidR="00000000" w:rsidRDefault="00A854EE">
      <w:pPr>
        <w:pStyle w:val="Heading3"/>
        <w:ind w:left="0"/>
        <w:rPr>
          <w:sz w:val="24"/>
        </w:rPr>
      </w:pPr>
      <w:bookmarkStart w:id="10" w:name="_Toc363403523"/>
    </w:p>
    <w:p w14:paraId="2955D002" w14:textId="77777777" w:rsidR="00000000" w:rsidRDefault="00A854EE">
      <w:pPr>
        <w:pStyle w:val="Heading3"/>
        <w:rPr>
          <w:sz w:val="24"/>
        </w:rPr>
      </w:pPr>
      <w:r>
        <w:rPr>
          <w:sz w:val="24"/>
        </w:rPr>
        <w:t>2.1.2 Interfaces</w:t>
      </w:r>
      <w:bookmarkEnd w:id="10"/>
    </w:p>
    <w:p w14:paraId="5C199944" w14:textId="77777777" w:rsidR="00000000" w:rsidRDefault="00A854EE"/>
    <w:p w14:paraId="5D19BCEA" w14:textId="77777777" w:rsidR="00000000" w:rsidRDefault="00A854EE">
      <w:pPr>
        <w:rPr>
          <w:i/>
        </w:rPr>
      </w:pPr>
      <w:r>
        <w:rPr>
          <w:i/>
        </w:rPr>
        <w:t>Specify:</w:t>
      </w:r>
    </w:p>
    <w:p w14:paraId="3F713679" w14:textId="77777777" w:rsidR="00000000" w:rsidRDefault="00A854EE">
      <w:pPr>
        <w:numPr>
          <w:ilvl w:val="0"/>
          <w:numId w:val="3"/>
        </w:numPr>
        <w:rPr>
          <w:i/>
        </w:rPr>
      </w:pPr>
      <w:r>
        <w:rPr>
          <w:i/>
        </w:rPr>
        <w:t>The logical characteristics of each interface between the software product and</w:t>
      </w:r>
      <w:r>
        <w:rPr>
          <w:i/>
        </w:rPr>
        <w:t xml:space="preserve"> its users.</w:t>
      </w:r>
    </w:p>
    <w:p w14:paraId="75439526" w14:textId="77777777" w:rsidR="00000000" w:rsidRDefault="00A854EE">
      <w:pPr>
        <w:numPr>
          <w:ilvl w:val="0"/>
          <w:numId w:val="3"/>
        </w:numPr>
        <w:rPr>
          <w:i/>
        </w:rPr>
      </w:pPr>
      <w:r>
        <w:rPr>
          <w:i/>
        </w:rPr>
        <w:t>All the aspects of optimizing the interface with the person who must use the system</w:t>
      </w:r>
    </w:p>
    <w:p w14:paraId="3CBDC0CD" w14:textId="77777777" w:rsidR="00000000" w:rsidRDefault="00A854EE">
      <w:pPr>
        <w:rPr>
          <w:i/>
        </w:rPr>
      </w:pPr>
    </w:p>
    <w:p w14:paraId="569A44D3" w14:textId="77777777" w:rsidR="00000000" w:rsidRDefault="00A854EE">
      <w:pPr>
        <w:rPr>
          <w:i/>
        </w:rPr>
      </w:pPr>
      <w:r>
        <w:rPr>
          <w:i/>
        </w:rPr>
        <w:t>This is a description of how the system will interact with its users.  Is there a GUI, a command line or some other type of interface?  Are there special inter</w:t>
      </w:r>
      <w:r>
        <w:rPr>
          <w:i/>
        </w:rPr>
        <w:t>face requirements?  If you are designing for the general student population for instance, what is the impact of ADA (American with Disabilities Act) on your interface?</w:t>
      </w:r>
    </w:p>
    <w:p w14:paraId="774F3003" w14:textId="77777777" w:rsidR="00000000" w:rsidRDefault="00A854EE">
      <w:pPr>
        <w:numPr>
          <w:ilvl w:val="12"/>
          <w:numId w:val="0"/>
        </w:numPr>
        <w:ind w:left="360" w:hanging="360"/>
      </w:pPr>
    </w:p>
    <w:p w14:paraId="33F1C95E" w14:textId="77777777" w:rsidR="00000000" w:rsidRDefault="00A854EE">
      <w:pPr>
        <w:pStyle w:val="Heading3"/>
        <w:rPr>
          <w:sz w:val="24"/>
        </w:rPr>
      </w:pPr>
      <w:bookmarkStart w:id="11" w:name="_Toc363403524"/>
      <w:r>
        <w:rPr>
          <w:sz w:val="24"/>
        </w:rPr>
        <w:t>2.1.3 Hardware Interfaces</w:t>
      </w:r>
      <w:bookmarkEnd w:id="11"/>
    </w:p>
    <w:p w14:paraId="5DC6F2BD" w14:textId="77777777" w:rsidR="00000000" w:rsidRDefault="00A854EE"/>
    <w:p w14:paraId="345B2376" w14:textId="77777777" w:rsidR="00000000" w:rsidRDefault="00A854EE">
      <w:pPr>
        <w:rPr>
          <w:i/>
        </w:rPr>
      </w:pPr>
      <w:r>
        <w:rPr>
          <w:i/>
        </w:rPr>
        <w:t>Specify the logical characteristics of each interface betwee</w:t>
      </w:r>
      <w:r>
        <w:rPr>
          <w:i/>
        </w:rPr>
        <w:t>n the software product and the hardware components of the system.  This includes configuration characteristics.  It also covers such matters as what devices are to be supported, how they are to be supported and protocols.  This is not a description of hard</w:t>
      </w:r>
      <w:r>
        <w:rPr>
          <w:i/>
        </w:rPr>
        <w:t>ware requirements in the sense that “This program must run on a Mac with 64M of RAM”.  This section is for detailing the actual hardware devices your application will interact with and control.  For instance, if you are controlling X10 type home devices, w</w:t>
      </w:r>
      <w:r>
        <w:rPr>
          <w:i/>
        </w:rPr>
        <w:t>hat is the interface to those devices?  Designers should be able to look at this and know what hardware they need to worry about in the design.  Many business type applications will have no hardware interfaces.  If none, just state “The system has no hardw</w:t>
      </w:r>
      <w:r>
        <w:rPr>
          <w:i/>
        </w:rPr>
        <w:t xml:space="preserve">are interface </w:t>
      </w:r>
      <w:proofErr w:type="gramStart"/>
      <w:r>
        <w:rPr>
          <w:i/>
        </w:rPr>
        <w:t>requirements”  If</w:t>
      </w:r>
      <w:proofErr w:type="gramEnd"/>
      <w:r>
        <w:rPr>
          <w:i/>
        </w:rPr>
        <w:t xml:space="preserve"> you just delete sections that are not applicable, then readers do not know if:  a. this does not apply or b.  you forgot to include the section in the first place. </w:t>
      </w:r>
    </w:p>
    <w:p w14:paraId="276C47CD" w14:textId="77777777" w:rsidR="00000000" w:rsidRDefault="00A854EE">
      <w:pPr>
        <w:pStyle w:val="Heading3"/>
        <w:rPr>
          <w:sz w:val="24"/>
        </w:rPr>
      </w:pPr>
      <w:bookmarkStart w:id="12" w:name="_Toc363403525"/>
    </w:p>
    <w:p w14:paraId="000B4676" w14:textId="77777777" w:rsidR="00000000" w:rsidRDefault="00A854EE">
      <w:pPr>
        <w:pStyle w:val="Heading3"/>
        <w:rPr>
          <w:sz w:val="24"/>
        </w:rPr>
      </w:pPr>
      <w:r>
        <w:rPr>
          <w:sz w:val="24"/>
        </w:rPr>
        <w:t>2.1.4 Software Interfaces</w:t>
      </w:r>
      <w:bookmarkEnd w:id="12"/>
    </w:p>
    <w:p w14:paraId="4B9ADF2E" w14:textId="77777777" w:rsidR="00000000" w:rsidRDefault="00A854EE"/>
    <w:p w14:paraId="0F70B80A" w14:textId="77777777" w:rsidR="00000000" w:rsidRDefault="00A854EE">
      <w:pPr>
        <w:rPr>
          <w:i/>
        </w:rPr>
      </w:pPr>
      <w:r>
        <w:rPr>
          <w:i/>
        </w:rPr>
        <w:t>Specify the use of other requir</w:t>
      </w:r>
      <w:r>
        <w:rPr>
          <w:i/>
        </w:rPr>
        <w:t>ed software products and interfaces with other application systems.  For each required software product, include:</w:t>
      </w:r>
    </w:p>
    <w:p w14:paraId="72510DF4" w14:textId="77777777" w:rsidR="00000000" w:rsidRDefault="00A854EE">
      <w:pPr>
        <w:numPr>
          <w:ilvl w:val="0"/>
          <w:numId w:val="4"/>
        </w:numPr>
        <w:rPr>
          <w:i/>
        </w:rPr>
      </w:pPr>
      <w:r>
        <w:rPr>
          <w:i/>
        </w:rPr>
        <w:t>Name</w:t>
      </w:r>
    </w:p>
    <w:p w14:paraId="2A913DEE" w14:textId="77777777" w:rsidR="00000000" w:rsidRDefault="00A854EE">
      <w:pPr>
        <w:numPr>
          <w:ilvl w:val="0"/>
          <w:numId w:val="4"/>
        </w:numPr>
        <w:rPr>
          <w:i/>
        </w:rPr>
      </w:pPr>
      <w:r>
        <w:rPr>
          <w:i/>
        </w:rPr>
        <w:t>Mnemonic</w:t>
      </w:r>
    </w:p>
    <w:p w14:paraId="2101A9B5" w14:textId="77777777" w:rsidR="00000000" w:rsidRDefault="00A854EE">
      <w:pPr>
        <w:numPr>
          <w:ilvl w:val="0"/>
          <w:numId w:val="4"/>
        </w:numPr>
        <w:rPr>
          <w:i/>
        </w:rPr>
      </w:pPr>
      <w:r>
        <w:rPr>
          <w:i/>
        </w:rPr>
        <w:t>Specification number</w:t>
      </w:r>
    </w:p>
    <w:p w14:paraId="57D83ADA" w14:textId="77777777" w:rsidR="00000000" w:rsidRDefault="00A854EE">
      <w:pPr>
        <w:numPr>
          <w:ilvl w:val="0"/>
          <w:numId w:val="4"/>
        </w:numPr>
        <w:rPr>
          <w:i/>
        </w:rPr>
      </w:pPr>
      <w:r>
        <w:rPr>
          <w:i/>
        </w:rPr>
        <w:t>Version number</w:t>
      </w:r>
    </w:p>
    <w:p w14:paraId="1D569C95" w14:textId="77777777" w:rsidR="00000000" w:rsidRDefault="00A854EE">
      <w:pPr>
        <w:numPr>
          <w:ilvl w:val="0"/>
          <w:numId w:val="4"/>
        </w:numPr>
        <w:rPr>
          <w:i/>
        </w:rPr>
      </w:pPr>
      <w:r>
        <w:rPr>
          <w:i/>
        </w:rPr>
        <w:t>Source</w:t>
      </w:r>
    </w:p>
    <w:p w14:paraId="1EC1BC60" w14:textId="77777777" w:rsidR="00000000" w:rsidRDefault="00A854EE"/>
    <w:p w14:paraId="096463DA" w14:textId="77777777" w:rsidR="00000000" w:rsidRDefault="00A854EE">
      <w:pPr>
        <w:rPr>
          <w:i/>
        </w:rPr>
      </w:pPr>
      <w:r>
        <w:rPr>
          <w:i/>
        </w:rPr>
        <w:t>For each interface, provide:</w:t>
      </w:r>
    </w:p>
    <w:p w14:paraId="6B5765C7" w14:textId="77777777" w:rsidR="00000000" w:rsidRDefault="00A854EE">
      <w:pPr>
        <w:numPr>
          <w:ilvl w:val="0"/>
          <w:numId w:val="5"/>
        </w:numPr>
        <w:rPr>
          <w:i/>
        </w:rPr>
      </w:pPr>
      <w:r>
        <w:rPr>
          <w:i/>
        </w:rPr>
        <w:t>Discussion of the purpose of the interfacing software a</w:t>
      </w:r>
      <w:r>
        <w:rPr>
          <w:i/>
        </w:rPr>
        <w:t>s related to this software product</w:t>
      </w:r>
    </w:p>
    <w:p w14:paraId="12E87D5B" w14:textId="77777777" w:rsidR="00000000" w:rsidRDefault="00A854EE">
      <w:pPr>
        <w:numPr>
          <w:ilvl w:val="0"/>
          <w:numId w:val="5"/>
        </w:numPr>
      </w:pPr>
      <w:r>
        <w:rPr>
          <w:i/>
        </w:rPr>
        <w:t>Definition of the interface in terms of message content and format</w:t>
      </w:r>
    </w:p>
    <w:p w14:paraId="7C1DBB7C" w14:textId="77777777" w:rsidR="00000000" w:rsidRDefault="00A854EE">
      <w:pPr>
        <w:rPr>
          <w:i/>
        </w:rPr>
      </w:pPr>
    </w:p>
    <w:p w14:paraId="1BAE836D" w14:textId="77777777" w:rsidR="00000000" w:rsidRDefault="00A854EE">
      <w:pPr>
        <w:rPr>
          <w:i/>
        </w:rPr>
      </w:pPr>
      <w:r>
        <w:rPr>
          <w:i/>
        </w:rPr>
        <w:t xml:space="preserve">Here we document the APIs, versions of software that we do not have to write, but that our system </w:t>
      </w:r>
      <w:proofErr w:type="gramStart"/>
      <w:r>
        <w:rPr>
          <w:i/>
        </w:rPr>
        <w:t>has to</w:t>
      </w:r>
      <w:proofErr w:type="gramEnd"/>
      <w:r>
        <w:rPr>
          <w:i/>
        </w:rPr>
        <w:t xml:space="preserve"> use.  For instance if </w:t>
      </w:r>
      <w:proofErr w:type="gramStart"/>
      <w:r>
        <w:rPr>
          <w:i/>
        </w:rPr>
        <w:t>your  customer</w:t>
      </w:r>
      <w:proofErr w:type="gramEnd"/>
      <w:r>
        <w:rPr>
          <w:i/>
        </w:rPr>
        <w:t xml:space="preserve"> uses SQL Se</w:t>
      </w:r>
      <w:r>
        <w:rPr>
          <w:i/>
        </w:rPr>
        <w:t>rver 7 and you are required to use that, then you need to specify i.e.</w:t>
      </w:r>
    </w:p>
    <w:p w14:paraId="10F4BE59" w14:textId="77777777" w:rsidR="00000000" w:rsidRDefault="00A854EE">
      <w:pPr>
        <w:rPr>
          <w:i/>
        </w:rPr>
      </w:pPr>
      <w:r>
        <w:rPr>
          <w:i/>
        </w:rPr>
        <w:lastRenderedPageBreak/>
        <w:t>2.1.4.1 Microsoft SQL Server 7.  The system must use SQL Server as its database component.  Communication with the DB is through ODBC connections.  The system must provide SQL data tabl</w:t>
      </w:r>
      <w:r>
        <w:rPr>
          <w:i/>
        </w:rPr>
        <w:t xml:space="preserve">e </w:t>
      </w:r>
      <w:proofErr w:type="spellStart"/>
      <w:r>
        <w:rPr>
          <w:i/>
        </w:rPr>
        <w:t>definintions</w:t>
      </w:r>
      <w:proofErr w:type="spellEnd"/>
      <w:r>
        <w:rPr>
          <w:i/>
        </w:rPr>
        <w:t xml:space="preserve"> to be provided to the company DBA for setup.</w:t>
      </w:r>
    </w:p>
    <w:p w14:paraId="18371654" w14:textId="77777777" w:rsidR="00000000" w:rsidRDefault="00A854EE">
      <w:pPr>
        <w:rPr>
          <w:i/>
        </w:rPr>
      </w:pPr>
    </w:p>
    <w:p w14:paraId="14605E9F" w14:textId="77777777" w:rsidR="00000000" w:rsidRDefault="00A854EE">
      <w:r>
        <w:rPr>
          <w:i/>
        </w:rPr>
        <w:t xml:space="preserve">A key point to remember is that you do NOT want to specify software here that you think would be good to use.  This is only for </w:t>
      </w:r>
      <w:r>
        <w:rPr>
          <w:b/>
          <w:i/>
        </w:rPr>
        <w:t>customer-specified systems</w:t>
      </w:r>
      <w:r>
        <w:rPr>
          <w:i/>
        </w:rPr>
        <w:t xml:space="preserve"> that you </w:t>
      </w:r>
      <w:proofErr w:type="gramStart"/>
      <w:r>
        <w:rPr>
          <w:b/>
          <w:i/>
        </w:rPr>
        <w:t>have</w:t>
      </w:r>
      <w:r>
        <w:rPr>
          <w:i/>
        </w:rPr>
        <w:t xml:space="preserve"> to</w:t>
      </w:r>
      <w:proofErr w:type="gramEnd"/>
      <w:r>
        <w:rPr>
          <w:i/>
        </w:rPr>
        <w:t xml:space="preserve"> interact with.  Choosin</w:t>
      </w:r>
      <w:r>
        <w:rPr>
          <w:i/>
        </w:rPr>
        <w:t>g SQL Server 7 as a DB without a customer requirement is a Design choice, not a requirement. This is a subtle but important point to writing good requirements and not over-constraining the design.</w:t>
      </w:r>
    </w:p>
    <w:p w14:paraId="501AC5E3" w14:textId="77777777" w:rsidR="00000000" w:rsidRDefault="00A854EE">
      <w:pPr>
        <w:numPr>
          <w:ilvl w:val="12"/>
          <w:numId w:val="0"/>
        </w:numPr>
        <w:ind w:left="1080" w:hanging="360"/>
      </w:pPr>
      <w:r>
        <w:t xml:space="preserve"> </w:t>
      </w:r>
    </w:p>
    <w:p w14:paraId="2E268449" w14:textId="77777777" w:rsidR="00000000" w:rsidRDefault="00A854EE">
      <w:pPr>
        <w:pStyle w:val="Heading3"/>
        <w:rPr>
          <w:sz w:val="24"/>
        </w:rPr>
      </w:pPr>
      <w:bookmarkStart w:id="13" w:name="_Toc363403526"/>
      <w:r>
        <w:rPr>
          <w:sz w:val="24"/>
        </w:rPr>
        <w:t>2.1.5 Communications Interfaces</w:t>
      </w:r>
      <w:bookmarkEnd w:id="13"/>
    </w:p>
    <w:p w14:paraId="16ADB0CD" w14:textId="77777777" w:rsidR="00000000" w:rsidRDefault="00A854EE"/>
    <w:p w14:paraId="20645881" w14:textId="77777777" w:rsidR="00000000" w:rsidRDefault="00A854EE">
      <w:pPr>
        <w:rPr>
          <w:i/>
        </w:rPr>
      </w:pPr>
      <w:r>
        <w:rPr>
          <w:i/>
        </w:rPr>
        <w:t>Specify the various inte</w:t>
      </w:r>
      <w:r>
        <w:rPr>
          <w:i/>
        </w:rPr>
        <w:t xml:space="preserve">rfaces to communications such as local network protocols, etc.  These are protocols you will need to directly interact with.  If you happen to use web services transparently to your </w:t>
      </w:r>
      <w:proofErr w:type="gramStart"/>
      <w:r>
        <w:rPr>
          <w:i/>
        </w:rPr>
        <w:t>application</w:t>
      </w:r>
      <w:proofErr w:type="gramEnd"/>
      <w:r>
        <w:rPr>
          <w:i/>
        </w:rPr>
        <w:t xml:space="preserve"> then do not list it here.  If you are using a custom protocol </w:t>
      </w:r>
      <w:r>
        <w:rPr>
          <w:i/>
        </w:rPr>
        <w:t>to communicate between systems, then document that protocol here so designers know what to design.  If it is a standard protocol, you can reference an existing document or RFC.</w:t>
      </w:r>
    </w:p>
    <w:p w14:paraId="44A410E6" w14:textId="77777777" w:rsidR="00000000" w:rsidRDefault="00A854EE">
      <w:pPr>
        <w:rPr>
          <w:i/>
        </w:rPr>
      </w:pPr>
    </w:p>
    <w:p w14:paraId="65291EB2" w14:textId="77777777" w:rsidR="00000000" w:rsidRDefault="00A854EE">
      <w:pPr>
        <w:pStyle w:val="Heading3"/>
        <w:rPr>
          <w:sz w:val="24"/>
        </w:rPr>
      </w:pPr>
      <w:bookmarkStart w:id="14" w:name="_Toc363403527"/>
      <w:r>
        <w:rPr>
          <w:sz w:val="24"/>
        </w:rPr>
        <w:t>2.1.6 Memory Constraints</w:t>
      </w:r>
      <w:bookmarkEnd w:id="14"/>
    </w:p>
    <w:p w14:paraId="758B7604" w14:textId="77777777" w:rsidR="00000000" w:rsidRDefault="00A854EE"/>
    <w:p w14:paraId="023B721D" w14:textId="77777777" w:rsidR="00000000" w:rsidRDefault="00A854EE">
      <w:pPr>
        <w:rPr>
          <w:i/>
        </w:rPr>
      </w:pPr>
      <w:r>
        <w:rPr>
          <w:i/>
        </w:rPr>
        <w:t>Specify any applicable characteristics and limits on</w:t>
      </w:r>
      <w:r>
        <w:rPr>
          <w:i/>
        </w:rPr>
        <w:t xml:space="preserve"> primary and secondary memory</w:t>
      </w:r>
      <w:r>
        <w:t xml:space="preserve">. </w:t>
      </w:r>
      <w:r>
        <w:rPr>
          <w:i/>
        </w:rPr>
        <w:t xml:space="preserve">Don’t just make up something here.  If all the customer’s machines have only 128K of RAM, then your target design has got to come in under 128K so there is an actual requirement.  You could also cite market research here for </w:t>
      </w:r>
      <w:r>
        <w:rPr>
          <w:i/>
        </w:rPr>
        <w:t>shrink-wrap type applications “Focus groups have determined that our target market has between 256-512M of RAM, therefore the design footprint should not exceed 256M.”  If there are no memory constraints, so state.</w:t>
      </w:r>
    </w:p>
    <w:p w14:paraId="3D958359" w14:textId="77777777" w:rsidR="00000000" w:rsidRDefault="00A854EE"/>
    <w:p w14:paraId="2BDCCBBF" w14:textId="77777777" w:rsidR="00000000" w:rsidRDefault="00A854EE">
      <w:pPr>
        <w:pStyle w:val="Heading3"/>
        <w:rPr>
          <w:sz w:val="24"/>
        </w:rPr>
      </w:pPr>
      <w:bookmarkStart w:id="15" w:name="_Toc363403528"/>
      <w:r>
        <w:rPr>
          <w:sz w:val="24"/>
        </w:rPr>
        <w:t>2.1.7 Operations</w:t>
      </w:r>
      <w:bookmarkEnd w:id="15"/>
    </w:p>
    <w:p w14:paraId="508123C5" w14:textId="77777777" w:rsidR="00000000" w:rsidRDefault="00A854EE"/>
    <w:p w14:paraId="05461E0D" w14:textId="77777777" w:rsidR="00000000" w:rsidRDefault="00A854EE">
      <w:pPr>
        <w:rPr>
          <w:i/>
        </w:rPr>
      </w:pPr>
      <w:r>
        <w:rPr>
          <w:i/>
        </w:rPr>
        <w:t>Specify the normal and</w:t>
      </w:r>
      <w:r>
        <w:rPr>
          <w:i/>
        </w:rPr>
        <w:t xml:space="preserve"> special operations required by the user such as:</w:t>
      </w:r>
    </w:p>
    <w:p w14:paraId="6DFB9842" w14:textId="77777777" w:rsidR="00000000" w:rsidRDefault="00A854EE">
      <w:pPr>
        <w:numPr>
          <w:ilvl w:val="0"/>
          <w:numId w:val="6"/>
        </w:numPr>
        <w:rPr>
          <w:i/>
        </w:rPr>
      </w:pPr>
      <w:r>
        <w:rPr>
          <w:i/>
        </w:rPr>
        <w:t>The various modes of operations in the user organization</w:t>
      </w:r>
    </w:p>
    <w:p w14:paraId="680D1D60" w14:textId="77777777" w:rsidR="00000000" w:rsidRDefault="00A854EE">
      <w:pPr>
        <w:numPr>
          <w:ilvl w:val="0"/>
          <w:numId w:val="6"/>
        </w:numPr>
        <w:rPr>
          <w:i/>
        </w:rPr>
      </w:pPr>
      <w:r>
        <w:rPr>
          <w:i/>
        </w:rPr>
        <w:t>Periods of interactive operations and periods of unattended operations</w:t>
      </w:r>
    </w:p>
    <w:p w14:paraId="5A2CE063" w14:textId="77777777" w:rsidR="00000000" w:rsidRDefault="00A854EE">
      <w:pPr>
        <w:numPr>
          <w:ilvl w:val="0"/>
          <w:numId w:val="6"/>
        </w:numPr>
        <w:rPr>
          <w:i/>
        </w:rPr>
      </w:pPr>
      <w:r>
        <w:rPr>
          <w:i/>
        </w:rPr>
        <w:t>Data processing support functions</w:t>
      </w:r>
    </w:p>
    <w:p w14:paraId="06A9211E" w14:textId="77777777" w:rsidR="00000000" w:rsidRDefault="00A854EE">
      <w:pPr>
        <w:numPr>
          <w:ilvl w:val="0"/>
          <w:numId w:val="6"/>
        </w:numPr>
        <w:rPr>
          <w:i/>
        </w:rPr>
      </w:pPr>
      <w:r>
        <w:rPr>
          <w:i/>
        </w:rPr>
        <w:t xml:space="preserve">Backup and recovery operations </w:t>
      </w:r>
    </w:p>
    <w:p w14:paraId="216825A3" w14:textId="77777777" w:rsidR="00000000" w:rsidRDefault="00A854EE">
      <w:pPr>
        <w:rPr>
          <w:i/>
        </w:rPr>
      </w:pPr>
    </w:p>
    <w:p w14:paraId="3378985C" w14:textId="77777777" w:rsidR="00000000" w:rsidRDefault="00A854EE">
      <w:r>
        <w:rPr>
          <w:i/>
        </w:rPr>
        <w:t>(Note:  Thi</w:t>
      </w:r>
      <w:r>
        <w:rPr>
          <w:i/>
        </w:rPr>
        <w:t xml:space="preserve">s is sometimes specified as part of the User Interfaces section.)  If you separate this from the UI stuff earlier, then cover business process type stuff that would impact the design.  For instance, if the company brings all their systems down at midnight </w:t>
      </w:r>
      <w:r>
        <w:rPr>
          <w:i/>
        </w:rPr>
        <w:t xml:space="preserve">for data backup that might impact the design.  These are all the work tasks that impact the design of an application, but which might not </w:t>
      </w:r>
      <w:proofErr w:type="gramStart"/>
      <w:r>
        <w:rPr>
          <w:i/>
        </w:rPr>
        <w:t>be located in</w:t>
      </w:r>
      <w:proofErr w:type="gramEnd"/>
      <w:r>
        <w:rPr>
          <w:i/>
        </w:rPr>
        <w:t xml:space="preserve"> software.</w:t>
      </w:r>
      <w:r>
        <w:t xml:space="preserve"> </w:t>
      </w:r>
    </w:p>
    <w:p w14:paraId="3479D977" w14:textId="77777777" w:rsidR="00000000" w:rsidRDefault="00A854EE"/>
    <w:p w14:paraId="41986E1E" w14:textId="77777777" w:rsidR="00000000" w:rsidRDefault="00A854EE">
      <w:pPr>
        <w:pStyle w:val="Heading3"/>
        <w:rPr>
          <w:sz w:val="24"/>
        </w:rPr>
      </w:pPr>
      <w:bookmarkStart w:id="16" w:name="_Toc363403529"/>
      <w:r>
        <w:rPr>
          <w:sz w:val="24"/>
        </w:rPr>
        <w:t>2.1.8 Site Adaptation Requirements</w:t>
      </w:r>
      <w:bookmarkEnd w:id="16"/>
    </w:p>
    <w:p w14:paraId="0FC53E1B" w14:textId="77777777" w:rsidR="00000000" w:rsidRDefault="00A854EE"/>
    <w:p w14:paraId="1CEC570B" w14:textId="77777777" w:rsidR="00000000" w:rsidRDefault="00A854EE">
      <w:pPr>
        <w:rPr>
          <w:i/>
        </w:rPr>
      </w:pPr>
      <w:r>
        <w:rPr>
          <w:i/>
        </w:rPr>
        <w:lastRenderedPageBreak/>
        <w:t>In this section:</w:t>
      </w:r>
    </w:p>
    <w:p w14:paraId="31D4148B" w14:textId="77777777" w:rsidR="00000000" w:rsidRDefault="00A854EE">
      <w:pPr>
        <w:numPr>
          <w:ilvl w:val="0"/>
          <w:numId w:val="7"/>
        </w:numPr>
        <w:tabs>
          <w:tab w:val="clear" w:pos="5760"/>
          <w:tab w:val="left" w:pos="1520"/>
        </w:tabs>
        <w:rPr>
          <w:i/>
        </w:rPr>
      </w:pPr>
      <w:r>
        <w:rPr>
          <w:i/>
        </w:rPr>
        <w:t>Define the requirements for any data or</w:t>
      </w:r>
      <w:r>
        <w:rPr>
          <w:i/>
        </w:rPr>
        <w:t xml:space="preserve"> initialization sequences that are specific to a given site, mission, or operational mode</w:t>
      </w:r>
    </w:p>
    <w:p w14:paraId="3024E047" w14:textId="77777777" w:rsidR="00000000" w:rsidRDefault="00A854EE">
      <w:pPr>
        <w:numPr>
          <w:ilvl w:val="0"/>
          <w:numId w:val="7"/>
        </w:numPr>
        <w:tabs>
          <w:tab w:val="clear" w:pos="5760"/>
          <w:tab w:val="left" w:pos="1520"/>
        </w:tabs>
        <w:rPr>
          <w:i/>
        </w:rPr>
      </w:pPr>
      <w:r>
        <w:rPr>
          <w:i/>
        </w:rPr>
        <w:t xml:space="preserve">Specify the site or mission-related features that should be modified to adapt the software to a </w:t>
      </w:r>
      <w:proofErr w:type="gramStart"/>
      <w:r>
        <w:rPr>
          <w:i/>
        </w:rPr>
        <w:t>particular installation</w:t>
      </w:r>
      <w:proofErr w:type="gramEnd"/>
    </w:p>
    <w:p w14:paraId="11BCDE16" w14:textId="77777777" w:rsidR="00000000" w:rsidRDefault="00A854EE">
      <w:pPr>
        <w:tabs>
          <w:tab w:val="clear" w:pos="5760"/>
          <w:tab w:val="left" w:pos="1520"/>
        </w:tabs>
        <w:rPr>
          <w:i/>
        </w:rPr>
      </w:pPr>
    </w:p>
    <w:p w14:paraId="15A0A0C0" w14:textId="77777777" w:rsidR="00000000" w:rsidRDefault="00A854EE">
      <w:pPr>
        <w:tabs>
          <w:tab w:val="clear" w:pos="5760"/>
          <w:tab w:val="left" w:pos="1520"/>
        </w:tabs>
        <w:rPr>
          <w:i/>
        </w:rPr>
      </w:pPr>
      <w:r>
        <w:rPr>
          <w:i/>
        </w:rPr>
        <w:t>If any modifications to the customer’s work a</w:t>
      </w:r>
      <w:r>
        <w:rPr>
          <w:i/>
        </w:rPr>
        <w:t>rea would be required by your system, then document that here.  For instance, “A 100Kw backup generator and 10000 BTU air conditioning system must be installed at the user site prior to software installation”.</w:t>
      </w:r>
    </w:p>
    <w:p w14:paraId="4E43A66A" w14:textId="77777777" w:rsidR="00000000" w:rsidRDefault="00A854EE">
      <w:pPr>
        <w:tabs>
          <w:tab w:val="clear" w:pos="5760"/>
          <w:tab w:val="left" w:pos="1520"/>
        </w:tabs>
        <w:rPr>
          <w:i/>
        </w:rPr>
      </w:pPr>
      <w:r>
        <w:rPr>
          <w:i/>
        </w:rPr>
        <w:t>This could also be software-specific like, “Ne</w:t>
      </w:r>
      <w:r>
        <w:rPr>
          <w:i/>
        </w:rPr>
        <w:t>w data tables created for this system must be installed on the company’s existing DB server and populated prior to system activation.”  Any equipment the customer would need to buy or any software setup that needs to be done so that your system will instal</w:t>
      </w:r>
      <w:r>
        <w:rPr>
          <w:i/>
        </w:rPr>
        <w:t>l and operate correctly should be documented here.</w:t>
      </w:r>
    </w:p>
    <w:p w14:paraId="145400FC" w14:textId="77777777" w:rsidR="00000000" w:rsidRDefault="00A854EE">
      <w:pPr>
        <w:tabs>
          <w:tab w:val="clear" w:pos="5760"/>
          <w:tab w:val="left" w:pos="1520"/>
        </w:tabs>
      </w:pPr>
    </w:p>
    <w:p w14:paraId="75B67A2B" w14:textId="77777777" w:rsidR="00000000" w:rsidRDefault="00A854EE">
      <w:pPr>
        <w:pStyle w:val="Heading2"/>
      </w:pPr>
      <w:bookmarkStart w:id="17" w:name="_Toc363403530"/>
      <w:proofErr w:type="gramStart"/>
      <w:r>
        <w:t>2.2  Product</w:t>
      </w:r>
      <w:proofErr w:type="gramEnd"/>
      <w:r>
        <w:t xml:space="preserve"> Functions</w:t>
      </w:r>
      <w:bookmarkEnd w:id="17"/>
      <w:r>
        <w:t xml:space="preserve"> </w:t>
      </w:r>
    </w:p>
    <w:p w14:paraId="7479AD6B" w14:textId="77777777" w:rsidR="00000000" w:rsidRDefault="00A854EE"/>
    <w:p w14:paraId="7AFECDFD" w14:textId="77777777" w:rsidR="00000000" w:rsidRDefault="00A854EE">
      <w:pPr>
        <w:rPr>
          <w:i/>
        </w:rPr>
      </w:pPr>
      <w:r>
        <w:rPr>
          <w:i/>
        </w:rPr>
        <w:t>Provide a summary of the major functions that the software will perform. Sometimes the function summary that is necessary for this part can be taken directly from the section of t</w:t>
      </w:r>
      <w:r>
        <w:rPr>
          <w:i/>
        </w:rPr>
        <w:t xml:space="preserve">he higher-level specification (if one exists) that allocates </w:t>
      </w:r>
      <w:proofErr w:type="gramStart"/>
      <w:r>
        <w:rPr>
          <w:i/>
        </w:rPr>
        <w:t>particular functions</w:t>
      </w:r>
      <w:proofErr w:type="gramEnd"/>
      <w:r>
        <w:rPr>
          <w:i/>
        </w:rPr>
        <w:t xml:space="preserve"> to the software product.</w:t>
      </w:r>
    </w:p>
    <w:p w14:paraId="1C316750" w14:textId="77777777" w:rsidR="00000000" w:rsidRDefault="00A854EE"/>
    <w:p w14:paraId="2E551A0B" w14:textId="77777777" w:rsidR="00000000" w:rsidRDefault="00A854EE">
      <w:pPr>
        <w:rPr>
          <w:i/>
        </w:rPr>
      </w:pPr>
      <w:r>
        <w:rPr>
          <w:i/>
        </w:rPr>
        <w:t>For clarity:</w:t>
      </w:r>
    </w:p>
    <w:p w14:paraId="11D4D165" w14:textId="77777777" w:rsidR="00000000" w:rsidRDefault="00A854EE">
      <w:pPr>
        <w:numPr>
          <w:ilvl w:val="0"/>
          <w:numId w:val="8"/>
        </w:numPr>
        <w:rPr>
          <w:i/>
        </w:rPr>
      </w:pPr>
      <w:r>
        <w:rPr>
          <w:i/>
        </w:rPr>
        <w:t>The functions should be organized in a way that makes the list of functions understandable to the customer or to anyone else reading th</w:t>
      </w:r>
      <w:r>
        <w:rPr>
          <w:i/>
        </w:rPr>
        <w:t xml:space="preserve">e document for the first time. </w:t>
      </w:r>
    </w:p>
    <w:p w14:paraId="2C71C86A" w14:textId="77777777" w:rsidR="00000000" w:rsidRDefault="00A854EE">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2422513E" w14:textId="77777777" w:rsidR="00000000" w:rsidRDefault="00A854EE">
      <w:pPr>
        <w:rPr>
          <w:i/>
        </w:rPr>
      </w:pPr>
    </w:p>
    <w:p w14:paraId="53937CFB" w14:textId="77777777" w:rsidR="00000000" w:rsidRDefault="00A854EE">
      <w:pPr>
        <w:rPr>
          <w:i/>
        </w:rPr>
      </w:pPr>
      <w:r>
        <w:rPr>
          <w:i/>
        </w:rPr>
        <w:t>AH, F</w:t>
      </w:r>
      <w:r>
        <w:rPr>
          <w:i/>
        </w:rPr>
        <w:t xml:space="preserve">inally the real meat of section 2.  This describes the functionality of the system in the language of the customer.  What specifically does the system that will be designed have to do?  Drawings are </w:t>
      </w:r>
      <w:proofErr w:type="gramStart"/>
      <w:r>
        <w:rPr>
          <w:i/>
        </w:rPr>
        <w:t>good, but</w:t>
      </w:r>
      <w:proofErr w:type="gramEnd"/>
      <w:r>
        <w:rPr>
          <w:i/>
        </w:rPr>
        <w:t xml:space="preserve"> remember this is a description of what the syst</w:t>
      </w:r>
      <w:r>
        <w:rPr>
          <w:i/>
        </w:rPr>
        <w:t xml:space="preserve">em needs to do, not how you are going to build it. (That comes in the design document). </w:t>
      </w:r>
    </w:p>
    <w:p w14:paraId="5C2E91A2" w14:textId="77777777" w:rsidR="00000000" w:rsidRDefault="00A854EE">
      <w:pPr>
        <w:tabs>
          <w:tab w:val="clear" w:pos="5760"/>
          <w:tab w:val="left" w:pos="1520"/>
        </w:tabs>
      </w:pPr>
    </w:p>
    <w:p w14:paraId="0195D5A3" w14:textId="77777777" w:rsidR="00000000" w:rsidRDefault="00A854EE">
      <w:pPr>
        <w:pStyle w:val="Heading2"/>
      </w:pPr>
      <w:bookmarkStart w:id="18" w:name="_Toc363403531"/>
      <w:proofErr w:type="gramStart"/>
      <w:r>
        <w:t>2.3  User</w:t>
      </w:r>
      <w:proofErr w:type="gramEnd"/>
      <w:r>
        <w:t xml:space="preserve"> Characteristics</w:t>
      </w:r>
      <w:bookmarkEnd w:id="18"/>
      <w:r>
        <w:t xml:space="preserve"> </w:t>
      </w:r>
    </w:p>
    <w:p w14:paraId="6C318343" w14:textId="77777777" w:rsidR="00000000" w:rsidRDefault="00A854EE">
      <w:pPr>
        <w:tabs>
          <w:tab w:val="clear" w:pos="5760"/>
          <w:tab w:val="left" w:pos="1520"/>
        </w:tabs>
      </w:pPr>
    </w:p>
    <w:p w14:paraId="42859242" w14:textId="77777777" w:rsidR="00000000" w:rsidRDefault="00A854EE">
      <w:pPr>
        <w:tabs>
          <w:tab w:val="clear" w:pos="5760"/>
          <w:tab w:val="left" w:pos="1520"/>
        </w:tabs>
        <w:rPr>
          <w:i/>
        </w:rPr>
      </w:pPr>
      <w:r>
        <w:rPr>
          <w:i/>
        </w:rPr>
        <w:t>Describe those general characteristics of the intended users of the product including educational level, experience, and technical experti</w:t>
      </w:r>
      <w:r>
        <w:rPr>
          <w:i/>
        </w:rPr>
        <w:t xml:space="preserve">se.  Do not state specific requirements but rather provide the reasons why certain specific requirements are later specified in section 3.  </w:t>
      </w:r>
    </w:p>
    <w:p w14:paraId="1948C92B" w14:textId="77777777" w:rsidR="00000000" w:rsidRDefault="00A854EE">
      <w:pPr>
        <w:tabs>
          <w:tab w:val="clear" w:pos="5760"/>
          <w:tab w:val="left" w:pos="1520"/>
        </w:tabs>
      </w:pPr>
    </w:p>
    <w:p w14:paraId="185A2C46" w14:textId="77777777" w:rsidR="00000000" w:rsidRDefault="00A854EE">
      <w:pPr>
        <w:tabs>
          <w:tab w:val="clear" w:pos="5760"/>
          <w:tab w:val="left" w:pos="1520"/>
        </w:tabs>
        <w:rPr>
          <w:i/>
        </w:rPr>
      </w:pPr>
      <w:r>
        <w:rPr>
          <w:i/>
        </w:rPr>
        <w:t>What is it about your potential user base that will impact the design?  Their experience and comfort with technolo</w:t>
      </w:r>
      <w:r>
        <w:rPr>
          <w:i/>
        </w:rPr>
        <w:t xml:space="preserve">gy will drive UI design.  Other characteristics might </w:t>
      </w:r>
      <w:proofErr w:type="gramStart"/>
      <w:r>
        <w:rPr>
          <w:i/>
        </w:rPr>
        <w:t>actually influence</w:t>
      </w:r>
      <w:proofErr w:type="gramEnd"/>
      <w:r>
        <w:rPr>
          <w:i/>
        </w:rPr>
        <w:t xml:space="preserve"> internal design of the system.</w:t>
      </w:r>
    </w:p>
    <w:p w14:paraId="56612F01" w14:textId="77777777" w:rsidR="00000000" w:rsidRDefault="00A854EE">
      <w:pPr>
        <w:tabs>
          <w:tab w:val="clear" w:pos="5760"/>
          <w:tab w:val="left" w:pos="1520"/>
        </w:tabs>
      </w:pPr>
    </w:p>
    <w:p w14:paraId="69550E54" w14:textId="77777777" w:rsidR="00000000" w:rsidRDefault="00A854EE">
      <w:pPr>
        <w:pStyle w:val="Heading2"/>
      </w:pPr>
      <w:bookmarkStart w:id="19" w:name="_Toc363403532"/>
      <w:proofErr w:type="gramStart"/>
      <w:r>
        <w:t>2.4  Constraints</w:t>
      </w:r>
      <w:bookmarkEnd w:id="19"/>
      <w:proofErr w:type="gramEnd"/>
      <w:r>
        <w:t xml:space="preserve">  </w:t>
      </w:r>
    </w:p>
    <w:p w14:paraId="7F13ABF7" w14:textId="77777777" w:rsidR="00000000" w:rsidRDefault="00A854EE">
      <w:pPr>
        <w:tabs>
          <w:tab w:val="clear" w:pos="5760"/>
          <w:tab w:val="left" w:pos="1520"/>
        </w:tabs>
      </w:pPr>
    </w:p>
    <w:p w14:paraId="30B921CF" w14:textId="77777777" w:rsidR="00000000" w:rsidRDefault="00A854EE">
      <w:pPr>
        <w:tabs>
          <w:tab w:val="clear" w:pos="5760"/>
          <w:tab w:val="left" w:pos="1520"/>
        </w:tabs>
        <w:rPr>
          <w:i/>
        </w:rPr>
      </w:pPr>
      <w:r>
        <w:rPr>
          <w:i/>
        </w:rPr>
        <w:t>Provide a general description of any other items that will limit the developer's options.  These can include:</w:t>
      </w:r>
    </w:p>
    <w:p w14:paraId="4952DE70" w14:textId="77777777" w:rsidR="00000000" w:rsidRDefault="00A854EE">
      <w:pPr>
        <w:tabs>
          <w:tab w:val="clear" w:pos="5760"/>
          <w:tab w:val="left" w:pos="1520"/>
        </w:tabs>
        <w:rPr>
          <w:i/>
        </w:rPr>
      </w:pPr>
    </w:p>
    <w:p w14:paraId="0B2C392B" w14:textId="77777777" w:rsidR="00000000" w:rsidRDefault="00A854EE">
      <w:pPr>
        <w:pStyle w:val="level2bullet"/>
        <w:tabs>
          <w:tab w:val="clear" w:pos="5760"/>
          <w:tab w:val="left" w:pos="1520"/>
        </w:tabs>
        <w:rPr>
          <w:i/>
        </w:rPr>
      </w:pPr>
      <w:r>
        <w:rPr>
          <w:i/>
        </w:rPr>
        <w:t>(1)  Regulatory poli</w:t>
      </w:r>
      <w:r>
        <w:rPr>
          <w:i/>
        </w:rPr>
        <w:t>cies</w:t>
      </w:r>
    </w:p>
    <w:p w14:paraId="3A99EF3A" w14:textId="77777777" w:rsidR="00000000" w:rsidRDefault="00A854EE">
      <w:pPr>
        <w:pStyle w:val="level2bullet"/>
        <w:tabs>
          <w:tab w:val="clear" w:pos="5760"/>
          <w:tab w:val="left" w:pos="1520"/>
        </w:tabs>
        <w:rPr>
          <w:i/>
        </w:rPr>
      </w:pPr>
      <w:r>
        <w:rPr>
          <w:i/>
        </w:rPr>
        <w:t>(2)  Hardware limitations (for example, signal timing requirements)</w:t>
      </w:r>
    </w:p>
    <w:p w14:paraId="3E7B5E49" w14:textId="77777777" w:rsidR="00000000" w:rsidRDefault="00A854EE">
      <w:pPr>
        <w:pStyle w:val="level2bullet"/>
        <w:tabs>
          <w:tab w:val="clear" w:pos="5760"/>
          <w:tab w:val="left" w:pos="1520"/>
        </w:tabs>
        <w:rPr>
          <w:i/>
        </w:rPr>
      </w:pPr>
      <w:r>
        <w:rPr>
          <w:i/>
        </w:rPr>
        <w:t>(3)  Interface to other applications</w:t>
      </w:r>
    </w:p>
    <w:p w14:paraId="1DDCE4AC" w14:textId="77777777" w:rsidR="00000000" w:rsidRDefault="00A854EE">
      <w:pPr>
        <w:pStyle w:val="level2bullet"/>
        <w:tabs>
          <w:tab w:val="clear" w:pos="5760"/>
          <w:tab w:val="left" w:pos="1520"/>
        </w:tabs>
        <w:rPr>
          <w:i/>
        </w:rPr>
      </w:pPr>
      <w:r>
        <w:rPr>
          <w:i/>
        </w:rPr>
        <w:t>(4)  Parallel operation</w:t>
      </w:r>
    </w:p>
    <w:p w14:paraId="3E3D5F45" w14:textId="77777777" w:rsidR="00000000" w:rsidRDefault="00A854EE">
      <w:pPr>
        <w:pStyle w:val="level2bullet"/>
        <w:tabs>
          <w:tab w:val="clear" w:pos="5760"/>
          <w:tab w:val="left" w:pos="1520"/>
        </w:tabs>
        <w:rPr>
          <w:i/>
        </w:rPr>
      </w:pPr>
      <w:r>
        <w:rPr>
          <w:i/>
        </w:rPr>
        <w:t>(5)  Audit functions</w:t>
      </w:r>
    </w:p>
    <w:p w14:paraId="537CAA2A" w14:textId="77777777" w:rsidR="00000000" w:rsidRDefault="00A854EE">
      <w:pPr>
        <w:pStyle w:val="level2bullet"/>
        <w:tabs>
          <w:tab w:val="clear" w:pos="5760"/>
          <w:tab w:val="left" w:pos="1520"/>
        </w:tabs>
        <w:rPr>
          <w:i/>
        </w:rPr>
      </w:pPr>
      <w:r>
        <w:rPr>
          <w:i/>
        </w:rPr>
        <w:t>(6)  Control functions</w:t>
      </w:r>
    </w:p>
    <w:p w14:paraId="7098EDC3" w14:textId="77777777" w:rsidR="00000000" w:rsidRDefault="00A854EE">
      <w:pPr>
        <w:pStyle w:val="level2bullet"/>
        <w:tabs>
          <w:tab w:val="clear" w:pos="5760"/>
          <w:tab w:val="left" w:pos="1520"/>
        </w:tabs>
        <w:rPr>
          <w:i/>
        </w:rPr>
      </w:pPr>
      <w:r>
        <w:rPr>
          <w:i/>
        </w:rPr>
        <w:t>(7)  Higher-order language requirements</w:t>
      </w:r>
    </w:p>
    <w:p w14:paraId="35E6503F" w14:textId="77777777" w:rsidR="00000000" w:rsidRDefault="00A854EE">
      <w:pPr>
        <w:pStyle w:val="level2bullet"/>
        <w:numPr>
          <w:ilvl w:val="0"/>
          <w:numId w:val="9"/>
        </w:numPr>
        <w:tabs>
          <w:tab w:val="clear" w:pos="5760"/>
          <w:tab w:val="left" w:pos="1520"/>
        </w:tabs>
        <w:rPr>
          <w:i/>
        </w:rPr>
      </w:pPr>
      <w:r>
        <w:rPr>
          <w:i/>
        </w:rPr>
        <w:t>Signal handshake protocols (for exampl</w:t>
      </w:r>
      <w:r>
        <w:rPr>
          <w:i/>
        </w:rPr>
        <w:t>e, XON-XOFF, ACK-NACK)</w:t>
      </w:r>
    </w:p>
    <w:p w14:paraId="5FA144D8" w14:textId="77777777" w:rsidR="00000000" w:rsidRDefault="00A854EE">
      <w:pPr>
        <w:pStyle w:val="level2bullet"/>
        <w:numPr>
          <w:ilvl w:val="0"/>
          <w:numId w:val="10"/>
        </w:numPr>
        <w:tabs>
          <w:tab w:val="clear" w:pos="5760"/>
          <w:tab w:val="left" w:pos="1520"/>
        </w:tabs>
        <w:rPr>
          <w:i/>
        </w:rPr>
      </w:pPr>
      <w:r>
        <w:rPr>
          <w:i/>
        </w:rPr>
        <w:t>Reliability requirements</w:t>
      </w:r>
    </w:p>
    <w:p w14:paraId="48DB0901" w14:textId="77777777" w:rsidR="00000000" w:rsidRDefault="00A854EE">
      <w:pPr>
        <w:pStyle w:val="level2bullet"/>
        <w:tabs>
          <w:tab w:val="clear" w:pos="5760"/>
          <w:tab w:val="left" w:pos="1520"/>
        </w:tabs>
        <w:rPr>
          <w:i/>
        </w:rPr>
      </w:pPr>
      <w:r>
        <w:rPr>
          <w:i/>
        </w:rPr>
        <w:t>(10)  Criticality of the application</w:t>
      </w:r>
    </w:p>
    <w:p w14:paraId="15F552D8" w14:textId="77777777" w:rsidR="00000000" w:rsidRDefault="00A854EE">
      <w:pPr>
        <w:pStyle w:val="level2bullet"/>
        <w:tabs>
          <w:tab w:val="clear" w:pos="5760"/>
          <w:tab w:val="left" w:pos="1520"/>
        </w:tabs>
        <w:rPr>
          <w:i/>
        </w:rPr>
      </w:pPr>
      <w:r>
        <w:rPr>
          <w:i/>
        </w:rPr>
        <w:t>(11) Safety and security considerations</w:t>
      </w:r>
    </w:p>
    <w:p w14:paraId="7F77D606" w14:textId="77777777" w:rsidR="00000000" w:rsidRDefault="00A854EE">
      <w:pPr>
        <w:tabs>
          <w:tab w:val="clear" w:pos="5760"/>
          <w:tab w:val="left" w:pos="1520"/>
        </w:tabs>
        <w:rPr>
          <w:i/>
        </w:rPr>
      </w:pPr>
    </w:p>
    <w:p w14:paraId="335A8ECE" w14:textId="77777777" w:rsidR="00000000" w:rsidRDefault="00A854EE">
      <w:pPr>
        <w:tabs>
          <w:tab w:val="clear" w:pos="5760"/>
          <w:tab w:val="left" w:pos="1520"/>
        </w:tabs>
        <w:rPr>
          <w:i/>
        </w:rPr>
      </w:pPr>
      <w:r>
        <w:rPr>
          <w:i/>
        </w:rPr>
        <w:t>This section captures non-functional requirements in the customers language.  A more formal presentation of these will occur in se</w:t>
      </w:r>
      <w:r>
        <w:rPr>
          <w:i/>
        </w:rPr>
        <w:t xml:space="preserve">ction 3. </w:t>
      </w:r>
    </w:p>
    <w:p w14:paraId="34253A98" w14:textId="77777777" w:rsidR="00000000" w:rsidRDefault="00A854EE">
      <w:pPr>
        <w:pStyle w:val="Heading2"/>
        <w:rPr>
          <w:i/>
        </w:rPr>
      </w:pPr>
      <w:bookmarkStart w:id="20" w:name="_Toc363403533"/>
      <w:r>
        <w:t>2.5 Assumptions and Dependencies</w:t>
      </w:r>
      <w:bookmarkEnd w:id="20"/>
    </w:p>
    <w:p w14:paraId="1345B72F" w14:textId="77777777" w:rsidR="00000000" w:rsidRDefault="00A854EE">
      <w:pPr>
        <w:tabs>
          <w:tab w:val="clear" w:pos="5760"/>
          <w:tab w:val="left" w:pos="1520"/>
        </w:tabs>
        <w:rPr>
          <w:i/>
        </w:rPr>
      </w:pPr>
    </w:p>
    <w:p w14:paraId="74913101" w14:textId="77777777" w:rsidR="00000000" w:rsidRDefault="00A854EE">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w:t>
      </w:r>
      <w:r>
        <w:rPr>
          <w:i/>
        </w:rPr>
        <w:t xml:space="preserve">  For example, an assumption might be that a specific operating system would be available on the hardware designated for the software product.  If, in fact, the operating system </w:t>
      </w:r>
      <w:proofErr w:type="gramStart"/>
      <w:r>
        <w:rPr>
          <w:i/>
        </w:rPr>
        <w:t>were</w:t>
      </w:r>
      <w:proofErr w:type="gramEnd"/>
      <w:r>
        <w:rPr>
          <w:i/>
        </w:rPr>
        <w:t xml:space="preserve"> not available, the SRS would then have to change accordingly.</w:t>
      </w:r>
    </w:p>
    <w:p w14:paraId="0111F6A4" w14:textId="77777777" w:rsidR="00000000" w:rsidRDefault="00A854EE">
      <w:pPr>
        <w:rPr>
          <w:i/>
        </w:rPr>
      </w:pPr>
    </w:p>
    <w:p w14:paraId="292FAE0C" w14:textId="77777777" w:rsidR="00000000" w:rsidRDefault="00A854EE">
      <w:pPr>
        <w:rPr>
          <w:i/>
        </w:rPr>
      </w:pPr>
      <w:r>
        <w:rPr>
          <w:i/>
        </w:rPr>
        <w:t>This secti</w:t>
      </w:r>
      <w:r>
        <w:rPr>
          <w:i/>
        </w:rPr>
        <w:t xml:space="preserve">on is catch-all for everything else that might influence the design of the system and that did not fit in any of the categories above. </w:t>
      </w:r>
    </w:p>
    <w:p w14:paraId="2534CC3E" w14:textId="77777777" w:rsidR="00000000" w:rsidRDefault="00A854EE">
      <w:pPr>
        <w:pStyle w:val="Heading2"/>
      </w:pPr>
      <w:bookmarkStart w:id="21" w:name="_Toc363403534"/>
      <w:r>
        <w:t>2.6 Apportioning of Requirements.</w:t>
      </w:r>
      <w:bookmarkEnd w:id="21"/>
    </w:p>
    <w:p w14:paraId="758C293F" w14:textId="77777777" w:rsidR="00000000" w:rsidRDefault="00A854EE"/>
    <w:p w14:paraId="1D17395B" w14:textId="77777777" w:rsidR="00000000" w:rsidRDefault="00A854EE">
      <w:r>
        <w:rPr>
          <w:i/>
        </w:rPr>
        <w:t>Identify requirements that may be delayed until future versions of the system.  After</w:t>
      </w:r>
      <w:r>
        <w:rPr>
          <w:i/>
        </w:rPr>
        <w:t xml:space="preserve"> you look at the project plan and hours available, you may realize that you just cannot get everything done.  This section divides the requirements into different sections for development and delivery.  Remember to check with the customer – they should pri</w:t>
      </w:r>
      <w:r>
        <w:rPr>
          <w:i/>
        </w:rPr>
        <w:t xml:space="preserve">oritize the requirements and decide what does and does not get done.  This can also be useful if you are using an iterative life cycle model to specify which requirements will map to which </w:t>
      </w:r>
      <w:proofErr w:type="spellStart"/>
      <w:r>
        <w:rPr>
          <w:i/>
        </w:rPr>
        <w:t>interation</w:t>
      </w:r>
      <w:proofErr w:type="spellEnd"/>
      <w:r>
        <w:rPr>
          <w:i/>
        </w:rPr>
        <w:t>.</w:t>
      </w:r>
    </w:p>
    <w:p w14:paraId="1F0023AA" w14:textId="77777777" w:rsidR="00000000" w:rsidRDefault="00A854EE">
      <w:pPr>
        <w:tabs>
          <w:tab w:val="clear" w:pos="5760"/>
          <w:tab w:val="left" w:pos="1520"/>
        </w:tabs>
      </w:pPr>
    </w:p>
    <w:p w14:paraId="6364EECC" w14:textId="77777777" w:rsidR="00000000" w:rsidRDefault="00A854EE">
      <w:pPr>
        <w:pStyle w:val="Heading1"/>
      </w:pPr>
      <w:bookmarkStart w:id="22" w:name="_Toc363403535"/>
      <w:r>
        <w:t>3.  Specific Requirements</w:t>
      </w:r>
      <w:bookmarkEnd w:id="22"/>
      <w:r>
        <w:t xml:space="preserve">  </w:t>
      </w:r>
    </w:p>
    <w:p w14:paraId="3229F13C" w14:textId="77777777" w:rsidR="00000000" w:rsidRDefault="00A854EE">
      <w:pPr>
        <w:tabs>
          <w:tab w:val="clear" w:pos="5760"/>
          <w:tab w:val="left" w:pos="1520"/>
        </w:tabs>
      </w:pPr>
    </w:p>
    <w:p w14:paraId="0E185E92" w14:textId="77777777" w:rsidR="00000000" w:rsidRDefault="00A854EE">
      <w:pPr>
        <w:tabs>
          <w:tab w:val="clear" w:pos="5760"/>
          <w:tab w:val="left" w:pos="1520"/>
        </w:tabs>
        <w:rPr>
          <w:i/>
        </w:rPr>
      </w:pPr>
      <w:r>
        <w:rPr>
          <w:i/>
        </w:rPr>
        <w:lastRenderedPageBreak/>
        <w:t>This section contains all</w:t>
      </w:r>
      <w:r>
        <w:rPr>
          <w:i/>
        </w:rPr>
        <w:t xml:space="preserve"> the software requirements at a level of detail </w:t>
      </w:r>
      <w:proofErr w:type="gramStart"/>
      <w:r>
        <w:rPr>
          <w:i/>
        </w:rPr>
        <w:t>sufficient</w:t>
      </w:r>
      <w:proofErr w:type="gramEnd"/>
      <w:r>
        <w:rPr>
          <w:i/>
        </w:rPr>
        <w:t xml:space="preserve"> to enable designers to design a system to satisfy those requirements, and testers to test that the system satisfies those requirements.  Throughout this section, every stated requirement should be </w:t>
      </w:r>
      <w:r>
        <w:rPr>
          <w:i/>
        </w:rPr>
        <w:t>externally perceivable by users, operators, or other external systems.  These requirements should include at a minimum a description of every input (stimulus) into the system, every output (response) from the system and all functions performed by the syste</w:t>
      </w:r>
      <w:r>
        <w:rPr>
          <w:i/>
        </w:rPr>
        <w:t>m in response to an input or in support of an output. The following principles apply:</w:t>
      </w:r>
    </w:p>
    <w:p w14:paraId="57F0BD5C" w14:textId="77777777" w:rsidR="00000000" w:rsidRDefault="00A854EE">
      <w:pPr>
        <w:tabs>
          <w:tab w:val="clear" w:pos="5760"/>
          <w:tab w:val="left" w:pos="1520"/>
        </w:tabs>
        <w:rPr>
          <w:i/>
        </w:rPr>
      </w:pPr>
    </w:p>
    <w:p w14:paraId="499D66B6" w14:textId="77777777" w:rsidR="00000000" w:rsidRDefault="00A854EE">
      <w:pPr>
        <w:numPr>
          <w:ilvl w:val="0"/>
          <w:numId w:val="11"/>
        </w:numPr>
        <w:tabs>
          <w:tab w:val="clear" w:pos="5760"/>
          <w:tab w:val="left" w:pos="1520"/>
        </w:tabs>
        <w:rPr>
          <w:i/>
        </w:rPr>
      </w:pPr>
      <w:r>
        <w:rPr>
          <w:i/>
        </w:rPr>
        <w:t>Specific requirements should be stated with all the characteristics of a good SRS</w:t>
      </w:r>
    </w:p>
    <w:p w14:paraId="367A2A5C" w14:textId="77777777" w:rsidR="00000000" w:rsidRDefault="00A854EE">
      <w:pPr>
        <w:numPr>
          <w:ilvl w:val="0"/>
          <w:numId w:val="12"/>
        </w:numPr>
        <w:tabs>
          <w:tab w:val="clear" w:pos="5760"/>
          <w:tab w:val="left" w:pos="1520"/>
        </w:tabs>
        <w:rPr>
          <w:i/>
        </w:rPr>
      </w:pPr>
      <w:r>
        <w:rPr>
          <w:i/>
        </w:rPr>
        <w:t>correct</w:t>
      </w:r>
    </w:p>
    <w:p w14:paraId="07B7E7E3" w14:textId="77777777" w:rsidR="00000000" w:rsidRDefault="00A854EE">
      <w:pPr>
        <w:numPr>
          <w:ilvl w:val="0"/>
          <w:numId w:val="12"/>
        </w:numPr>
        <w:tabs>
          <w:tab w:val="clear" w:pos="5760"/>
          <w:tab w:val="left" w:pos="1520"/>
        </w:tabs>
        <w:rPr>
          <w:i/>
        </w:rPr>
      </w:pPr>
      <w:r>
        <w:rPr>
          <w:i/>
        </w:rPr>
        <w:t>unambiguous</w:t>
      </w:r>
    </w:p>
    <w:p w14:paraId="3547A87C" w14:textId="77777777" w:rsidR="00000000" w:rsidRDefault="00A854EE">
      <w:pPr>
        <w:numPr>
          <w:ilvl w:val="0"/>
          <w:numId w:val="12"/>
        </w:numPr>
        <w:tabs>
          <w:tab w:val="clear" w:pos="5760"/>
          <w:tab w:val="left" w:pos="1520"/>
        </w:tabs>
        <w:rPr>
          <w:i/>
        </w:rPr>
      </w:pPr>
      <w:r>
        <w:rPr>
          <w:i/>
        </w:rPr>
        <w:t>complete</w:t>
      </w:r>
    </w:p>
    <w:p w14:paraId="19177FA8" w14:textId="77777777" w:rsidR="00000000" w:rsidRDefault="00A854EE">
      <w:pPr>
        <w:numPr>
          <w:ilvl w:val="0"/>
          <w:numId w:val="12"/>
        </w:numPr>
        <w:tabs>
          <w:tab w:val="clear" w:pos="5760"/>
          <w:tab w:val="left" w:pos="1520"/>
        </w:tabs>
        <w:rPr>
          <w:i/>
        </w:rPr>
      </w:pPr>
      <w:r>
        <w:rPr>
          <w:i/>
        </w:rPr>
        <w:t>consistent</w:t>
      </w:r>
    </w:p>
    <w:p w14:paraId="35890502" w14:textId="77777777" w:rsidR="00000000" w:rsidRDefault="00A854EE">
      <w:pPr>
        <w:numPr>
          <w:ilvl w:val="0"/>
          <w:numId w:val="12"/>
        </w:numPr>
        <w:tabs>
          <w:tab w:val="clear" w:pos="5760"/>
          <w:tab w:val="left" w:pos="1520"/>
        </w:tabs>
        <w:rPr>
          <w:i/>
        </w:rPr>
      </w:pPr>
      <w:r>
        <w:rPr>
          <w:i/>
        </w:rPr>
        <w:t>ranked for importance and/or stability</w:t>
      </w:r>
    </w:p>
    <w:p w14:paraId="6491E14F" w14:textId="77777777" w:rsidR="00000000" w:rsidRDefault="00A854EE">
      <w:pPr>
        <w:numPr>
          <w:ilvl w:val="0"/>
          <w:numId w:val="12"/>
        </w:numPr>
        <w:tabs>
          <w:tab w:val="clear" w:pos="5760"/>
          <w:tab w:val="left" w:pos="1520"/>
        </w:tabs>
        <w:rPr>
          <w:i/>
        </w:rPr>
      </w:pPr>
      <w:r>
        <w:rPr>
          <w:i/>
        </w:rPr>
        <w:t>verifiab</w:t>
      </w:r>
      <w:r>
        <w:rPr>
          <w:i/>
        </w:rPr>
        <w:t>le</w:t>
      </w:r>
    </w:p>
    <w:p w14:paraId="4B7D8DC2" w14:textId="77777777" w:rsidR="00000000" w:rsidRDefault="00A854EE">
      <w:pPr>
        <w:numPr>
          <w:ilvl w:val="0"/>
          <w:numId w:val="12"/>
        </w:numPr>
        <w:tabs>
          <w:tab w:val="clear" w:pos="5760"/>
          <w:tab w:val="left" w:pos="1520"/>
        </w:tabs>
        <w:rPr>
          <w:i/>
        </w:rPr>
      </w:pPr>
      <w:r>
        <w:rPr>
          <w:i/>
        </w:rPr>
        <w:t>modifiable</w:t>
      </w:r>
    </w:p>
    <w:p w14:paraId="2AB42132" w14:textId="77777777" w:rsidR="00000000" w:rsidRDefault="00A854EE">
      <w:pPr>
        <w:numPr>
          <w:ilvl w:val="0"/>
          <w:numId w:val="12"/>
        </w:numPr>
        <w:tabs>
          <w:tab w:val="clear" w:pos="5760"/>
          <w:tab w:val="left" w:pos="1520"/>
        </w:tabs>
        <w:rPr>
          <w:i/>
        </w:rPr>
      </w:pPr>
      <w:r>
        <w:rPr>
          <w:i/>
        </w:rPr>
        <w:t>traceable</w:t>
      </w:r>
    </w:p>
    <w:p w14:paraId="5B6A4D36" w14:textId="77777777" w:rsidR="00000000" w:rsidRDefault="00A854EE">
      <w:pPr>
        <w:numPr>
          <w:ilvl w:val="0"/>
          <w:numId w:val="11"/>
        </w:numPr>
        <w:tabs>
          <w:tab w:val="clear" w:pos="5760"/>
          <w:tab w:val="left" w:pos="1520"/>
        </w:tabs>
        <w:rPr>
          <w:i/>
        </w:rPr>
      </w:pPr>
      <w:r>
        <w:rPr>
          <w:i/>
        </w:rPr>
        <w:t>Specific requirements should be cross-referenced to earlier documents that relate</w:t>
      </w:r>
    </w:p>
    <w:p w14:paraId="1820E67D" w14:textId="77777777" w:rsidR="00000000" w:rsidRDefault="00A854EE">
      <w:pPr>
        <w:numPr>
          <w:ilvl w:val="0"/>
          <w:numId w:val="11"/>
        </w:numPr>
        <w:tabs>
          <w:tab w:val="clear" w:pos="5760"/>
          <w:tab w:val="left" w:pos="1520"/>
        </w:tabs>
        <w:rPr>
          <w:i/>
        </w:rPr>
      </w:pPr>
      <w:r>
        <w:rPr>
          <w:i/>
        </w:rPr>
        <w:t>All requirements should be uniquely identifiable (usually via numbering like 3.1.2.3)</w:t>
      </w:r>
    </w:p>
    <w:p w14:paraId="41370308" w14:textId="77777777" w:rsidR="00000000" w:rsidRDefault="00A854EE">
      <w:pPr>
        <w:numPr>
          <w:ilvl w:val="0"/>
          <w:numId w:val="11"/>
        </w:numPr>
        <w:tabs>
          <w:tab w:val="clear" w:pos="5760"/>
          <w:tab w:val="left" w:pos="1520"/>
        </w:tabs>
        <w:rPr>
          <w:i/>
        </w:rPr>
      </w:pPr>
      <w:r>
        <w:rPr>
          <w:i/>
        </w:rPr>
        <w:t>Careful attention should be given to organizing the requirements</w:t>
      </w:r>
      <w:r>
        <w:rPr>
          <w:i/>
        </w:rPr>
        <w:t xml:space="preserve"> to maximize readability (Several alternative organizations are given at end of document)</w:t>
      </w:r>
    </w:p>
    <w:p w14:paraId="767C1787" w14:textId="77777777" w:rsidR="00000000" w:rsidRDefault="00A854EE">
      <w:pPr>
        <w:tabs>
          <w:tab w:val="clear" w:pos="5760"/>
          <w:tab w:val="left" w:pos="1520"/>
        </w:tabs>
        <w:rPr>
          <w:i/>
        </w:rPr>
      </w:pPr>
    </w:p>
    <w:p w14:paraId="119F9D24" w14:textId="77777777" w:rsidR="00000000" w:rsidRDefault="00A854EE">
      <w:pPr>
        <w:tabs>
          <w:tab w:val="clear" w:pos="5760"/>
          <w:tab w:val="left" w:pos="1520"/>
        </w:tabs>
        <w:rPr>
          <w:i/>
        </w:rPr>
      </w:pPr>
      <w:r>
        <w:rPr>
          <w:i/>
        </w:rPr>
        <w:t xml:space="preserve">Before examining specific ways of organizing the requirements it is helpful to understand the various items that comprise requirements as described in the following </w:t>
      </w:r>
      <w:r>
        <w:rPr>
          <w:i/>
        </w:rPr>
        <w:t xml:space="preserve">subclasses.  This section reiterates section </w:t>
      </w:r>
      <w:proofErr w:type="gramStart"/>
      <w:r>
        <w:rPr>
          <w:i/>
        </w:rPr>
        <w:t>2, but</w:t>
      </w:r>
      <w:proofErr w:type="gramEnd"/>
      <w:r>
        <w:rPr>
          <w:i/>
        </w:rPr>
        <w:t xml:space="preserve"> is for developers not the customer.  The customer buys in with section 2, the designers use section 3 to design and build the actual application.</w:t>
      </w:r>
    </w:p>
    <w:p w14:paraId="335C34BD" w14:textId="77777777" w:rsidR="00000000" w:rsidRDefault="00A854EE">
      <w:pPr>
        <w:tabs>
          <w:tab w:val="clear" w:pos="5760"/>
          <w:tab w:val="left" w:pos="1520"/>
        </w:tabs>
        <w:rPr>
          <w:i/>
        </w:rPr>
      </w:pPr>
    </w:p>
    <w:p w14:paraId="735FF526" w14:textId="77777777" w:rsidR="00000000" w:rsidRDefault="00A854EE">
      <w:pPr>
        <w:tabs>
          <w:tab w:val="clear" w:pos="5760"/>
          <w:tab w:val="left" w:pos="1520"/>
        </w:tabs>
        <w:rPr>
          <w:i/>
        </w:rPr>
      </w:pPr>
      <w:r>
        <w:rPr>
          <w:i/>
        </w:rPr>
        <w:t>Remember this is not design.  Do not require specific sof</w:t>
      </w:r>
      <w:r>
        <w:rPr>
          <w:i/>
        </w:rPr>
        <w:t>tware packages, etc unless the customer specifically requires them.  Avoid over-constraining your design.  Use proper terminology:</w:t>
      </w:r>
    </w:p>
    <w:p w14:paraId="434C9F60" w14:textId="77777777" w:rsidR="00000000" w:rsidRDefault="00A854EE">
      <w:pPr>
        <w:tabs>
          <w:tab w:val="clear" w:pos="5760"/>
          <w:tab w:val="left" w:pos="1520"/>
        </w:tabs>
        <w:rPr>
          <w:i/>
        </w:rPr>
      </w:pPr>
      <w:r>
        <w:rPr>
          <w:i/>
        </w:rPr>
        <w:t>The system shall…  A required, must have feature</w:t>
      </w:r>
    </w:p>
    <w:p w14:paraId="6D8B075B" w14:textId="77777777" w:rsidR="00000000" w:rsidRDefault="00A854EE">
      <w:pPr>
        <w:tabs>
          <w:tab w:val="clear" w:pos="5760"/>
          <w:tab w:val="left" w:pos="1520"/>
        </w:tabs>
        <w:rPr>
          <w:i/>
        </w:rPr>
      </w:pPr>
      <w:r>
        <w:rPr>
          <w:i/>
        </w:rPr>
        <w:t xml:space="preserve">The system should… A desired feature, but may be deferred </w:t>
      </w:r>
      <w:proofErr w:type="spellStart"/>
      <w:r>
        <w:rPr>
          <w:i/>
        </w:rPr>
        <w:t>til</w:t>
      </w:r>
      <w:proofErr w:type="spellEnd"/>
      <w:r>
        <w:rPr>
          <w:i/>
        </w:rPr>
        <w:t xml:space="preserve"> later</w:t>
      </w:r>
    </w:p>
    <w:p w14:paraId="09A613F7" w14:textId="77777777" w:rsidR="00000000" w:rsidRDefault="00A854EE">
      <w:pPr>
        <w:tabs>
          <w:tab w:val="clear" w:pos="5760"/>
          <w:tab w:val="left" w:pos="1520"/>
        </w:tabs>
        <w:rPr>
          <w:i/>
        </w:rPr>
      </w:pPr>
      <w:r>
        <w:rPr>
          <w:i/>
        </w:rPr>
        <w:t>The syst</w:t>
      </w:r>
      <w:r>
        <w:rPr>
          <w:i/>
        </w:rPr>
        <w:t>em may…   An optional, nice-to-have feature that may never make it to implementation.</w:t>
      </w:r>
    </w:p>
    <w:p w14:paraId="43589F68" w14:textId="77777777" w:rsidR="00000000" w:rsidRDefault="00A854EE">
      <w:pPr>
        <w:tabs>
          <w:tab w:val="clear" w:pos="5760"/>
          <w:tab w:val="left" w:pos="1520"/>
        </w:tabs>
        <w:rPr>
          <w:i/>
        </w:rPr>
      </w:pPr>
    </w:p>
    <w:p w14:paraId="39E826DB" w14:textId="77777777" w:rsidR="00000000" w:rsidRDefault="00A854EE">
      <w:pPr>
        <w:tabs>
          <w:tab w:val="clear" w:pos="5760"/>
          <w:tab w:val="left" w:pos="1520"/>
        </w:tabs>
        <w:rPr>
          <w:i/>
        </w:rPr>
      </w:pPr>
      <w:r>
        <w:rPr>
          <w:i/>
        </w:rPr>
        <w:t>Each requirement should be uniquely identified for traceability.  Usually, they are numbered 3.1, 3.1.1, 3.1.2.1 etc.  Each requirement should also be testable.  Avoid i</w:t>
      </w:r>
      <w:r>
        <w:rPr>
          <w:i/>
        </w:rPr>
        <w:t xml:space="preserve">mprecise statements like, “The system shall be easy to </w:t>
      </w:r>
      <w:proofErr w:type="gramStart"/>
      <w:r>
        <w:rPr>
          <w:i/>
        </w:rPr>
        <w:t>use”  Well</w:t>
      </w:r>
      <w:proofErr w:type="gramEnd"/>
      <w:r>
        <w:rPr>
          <w:i/>
        </w:rPr>
        <w:t xml:space="preserve"> no kidding, what does that mean?  Avoid “motherhood and apple pie” type statements, “The system shall be developed using good software engineering practice”</w:t>
      </w:r>
    </w:p>
    <w:p w14:paraId="1A2783BE" w14:textId="77777777" w:rsidR="00000000" w:rsidRDefault="00A854EE">
      <w:pPr>
        <w:tabs>
          <w:tab w:val="clear" w:pos="5760"/>
          <w:tab w:val="left" w:pos="1520"/>
        </w:tabs>
        <w:rPr>
          <w:i/>
        </w:rPr>
      </w:pPr>
    </w:p>
    <w:p w14:paraId="78F5BDE0" w14:textId="77777777" w:rsidR="00000000" w:rsidRDefault="00A854EE">
      <w:pPr>
        <w:tabs>
          <w:tab w:val="clear" w:pos="5760"/>
          <w:tab w:val="left" w:pos="1520"/>
        </w:tabs>
        <w:rPr>
          <w:i/>
        </w:rPr>
      </w:pPr>
      <w:r>
        <w:rPr>
          <w:i/>
        </w:rPr>
        <w:t xml:space="preserve">Avoid </w:t>
      </w:r>
      <w:proofErr w:type="gramStart"/>
      <w:r>
        <w:rPr>
          <w:i/>
        </w:rPr>
        <w:t>examples,  This</w:t>
      </w:r>
      <w:proofErr w:type="gramEnd"/>
      <w:r>
        <w:rPr>
          <w:i/>
        </w:rPr>
        <w:t xml:space="preserve"> is a speci</w:t>
      </w:r>
      <w:r>
        <w:rPr>
          <w:i/>
        </w:rPr>
        <w:t xml:space="preserve">fication, a designer should be able to read this spec and build the system without bothering the customer again.  Don’t say things like, “The system shall accept configuration information such as name and address.”  The designer </w:t>
      </w:r>
      <w:r>
        <w:rPr>
          <w:i/>
        </w:rPr>
        <w:lastRenderedPageBreak/>
        <w:t>doesn’t know if that is the</w:t>
      </w:r>
      <w:r>
        <w:rPr>
          <w:i/>
        </w:rPr>
        <w:t xml:space="preserve"> only two data elements or if there are 200.  List every piece of information that is required so the designers can build the right UI and data tables.</w:t>
      </w:r>
    </w:p>
    <w:p w14:paraId="068240E0" w14:textId="77777777" w:rsidR="00000000" w:rsidRDefault="00A854EE">
      <w:pPr>
        <w:pStyle w:val="Heading2"/>
      </w:pPr>
      <w:bookmarkStart w:id="23" w:name="_Toc363403536"/>
    </w:p>
    <w:p w14:paraId="4DFF86A6" w14:textId="77777777" w:rsidR="00000000" w:rsidRDefault="00A854EE">
      <w:pPr>
        <w:pStyle w:val="Heading2"/>
      </w:pPr>
      <w:r>
        <w:t>3.1 External Interfaces</w:t>
      </w:r>
      <w:bookmarkEnd w:id="23"/>
    </w:p>
    <w:p w14:paraId="5EDD6DC3" w14:textId="77777777" w:rsidR="00000000" w:rsidRDefault="00A854EE">
      <w:pPr>
        <w:tabs>
          <w:tab w:val="clear" w:pos="5760"/>
          <w:tab w:val="left" w:pos="1520"/>
        </w:tabs>
      </w:pPr>
    </w:p>
    <w:p w14:paraId="6FC8BB69" w14:textId="77777777" w:rsidR="00000000" w:rsidRDefault="00A854EE">
      <w:pPr>
        <w:tabs>
          <w:tab w:val="clear" w:pos="5760"/>
          <w:tab w:val="left" w:pos="1520"/>
        </w:tabs>
        <w:rPr>
          <w:i/>
        </w:rPr>
      </w:pPr>
      <w:r>
        <w:rPr>
          <w:i/>
        </w:rPr>
        <w:t>This contains a detailed description of all inputs into and outputs from the s</w:t>
      </w:r>
      <w:r>
        <w:rPr>
          <w:i/>
        </w:rPr>
        <w:t>oftware system.  It complements the interface descriptions in section 2 but does not repeat information there. Remember section 2 presents information oriented to the customer/user while section 3 is oriented to the developer.</w:t>
      </w:r>
    </w:p>
    <w:p w14:paraId="02CAA8BA" w14:textId="77777777" w:rsidR="00000000" w:rsidRDefault="00A854EE">
      <w:pPr>
        <w:tabs>
          <w:tab w:val="clear" w:pos="5760"/>
          <w:tab w:val="left" w:pos="1520"/>
        </w:tabs>
        <w:rPr>
          <w:i/>
        </w:rPr>
      </w:pPr>
    </w:p>
    <w:p w14:paraId="33B7AB88" w14:textId="77777777" w:rsidR="00000000" w:rsidRDefault="00A854EE">
      <w:pPr>
        <w:tabs>
          <w:tab w:val="clear" w:pos="5760"/>
          <w:tab w:val="left" w:pos="1520"/>
        </w:tabs>
        <w:rPr>
          <w:i/>
        </w:rPr>
      </w:pPr>
      <w:r>
        <w:rPr>
          <w:i/>
        </w:rPr>
        <w:t>It contains both content and</w:t>
      </w:r>
      <w:r>
        <w:rPr>
          <w:i/>
        </w:rPr>
        <w:t xml:space="preserve"> format as follows:</w:t>
      </w:r>
    </w:p>
    <w:p w14:paraId="283C5095" w14:textId="77777777" w:rsidR="00000000" w:rsidRDefault="00A854EE">
      <w:pPr>
        <w:tabs>
          <w:tab w:val="clear" w:pos="5760"/>
          <w:tab w:val="left" w:pos="1520"/>
        </w:tabs>
        <w:rPr>
          <w:i/>
        </w:rPr>
      </w:pPr>
    </w:p>
    <w:p w14:paraId="2CEC3C3F" w14:textId="77777777" w:rsidR="00000000" w:rsidRDefault="00A854EE">
      <w:pPr>
        <w:numPr>
          <w:ilvl w:val="0"/>
          <w:numId w:val="12"/>
        </w:numPr>
        <w:tabs>
          <w:tab w:val="clear" w:pos="5760"/>
          <w:tab w:val="left" w:pos="1520"/>
        </w:tabs>
        <w:rPr>
          <w:i/>
        </w:rPr>
      </w:pPr>
      <w:r>
        <w:rPr>
          <w:i/>
        </w:rPr>
        <w:t>Name of item</w:t>
      </w:r>
    </w:p>
    <w:p w14:paraId="7DD007BD" w14:textId="77777777" w:rsidR="00000000" w:rsidRDefault="00A854EE">
      <w:pPr>
        <w:numPr>
          <w:ilvl w:val="0"/>
          <w:numId w:val="12"/>
        </w:numPr>
        <w:tabs>
          <w:tab w:val="clear" w:pos="5760"/>
          <w:tab w:val="left" w:pos="1520"/>
        </w:tabs>
        <w:rPr>
          <w:i/>
        </w:rPr>
      </w:pPr>
      <w:r>
        <w:rPr>
          <w:i/>
        </w:rPr>
        <w:t>Description of purpose</w:t>
      </w:r>
    </w:p>
    <w:p w14:paraId="30C5C91C" w14:textId="77777777" w:rsidR="00000000" w:rsidRDefault="00A854EE">
      <w:pPr>
        <w:numPr>
          <w:ilvl w:val="0"/>
          <w:numId w:val="12"/>
        </w:numPr>
        <w:tabs>
          <w:tab w:val="clear" w:pos="5760"/>
          <w:tab w:val="left" w:pos="1520"/>
        </w:tabs>
        <w:rPr>
          <w:i/>
        </w:rPr>
      </w:pPr>
      <w:r>
        <w:rPr>
          <w:i/>
        </w:rPr>
        <w:t>Source of input or destination of output</w:t>
      </w:r>
    </w:p>
    <w:p w14:paraId="2EC0FCEE" w14:textId="77777777" w:rsidR="00000000" w:rsidRDefault="00A854EE">
      <w:pPr>
        <w:numPr>
          <w:ilvl w:val="0"/>
          <w:numId w:val="12"/>
        </w:numPr>
        <w:tabs>
          <w:tab w:val="clear" w:pos="5760"/>
          <w:tab w:val="left" w:pos="1520"/>
        </w:tabs>
        <w:rPr>
          <w:i/>
        </w:rPr>
      </w:pPr>
      <w:r>
        <w:rPr>
          <w:i/>
        </w:rPr>
        <w:t>Valid range, accuracy and/or tolerance</w:t>
      </w:r>
    </w:p>
    <w:p w14:paraId="3CB4146C" w14:textId="77777777" w:rsidR="00000000" w:rsidRDefault="00A854EE">
      <w:pPr>
        <w:numPr>
          <w:ilvl w:val="0"/>
          <w:numId w:val="12"/>
        </w:numPr>
        <w:tabs>
          <w:tab w:val="clear" w:pos="5760"/>
          <w:tab w:val="left" w:pos="1520"/>
        </w:tabs>
        <w:rPr>
          <w:i/>
        </w:rPr>
      </w:pPr>
      <w:r>
        <w:rPr>
          <w:i/>
        </w:rPr>
        <w:t>Units of measure</w:t>
      </w:r>
    </w:p>
    <w:p w14:paraId="63804488" w14:textId="77777777" w:rsidR="00000000" w:rsidRDefault="00A854EE">
      <w:pPr>
        <w:numPr>
          <w:ilvl w:val="0"/>
          <w:numId w:val="12"/>
        </w:numPr>
        <w:tabs>
          <w:tab w:val="clear" w:pos="5760"/>
          <w:tab w:val="left" w:pos="1520"/>
        </w:tabs>
        <w:rPr>
          <w:i/>
        </w:rPr>
      </w:pPr>
      <w:r>
        <w:rPr>
          <w:i/>
        </w:rPr>
        <w:t>Timing</w:t>
      </w:r>
    </w:p>
    <w:p w14:paraId="4AD1F251" w14:textId="77777777" w:rsidR="00000000" w:rsidRDefault="00A854EE">
      <w:pPr>
        <w:numPr>
          <w:ilvl w:val="0"/>
          <w:numId w:val="12"/>
        </w:numPr>
        <w:tabs>
          <w:tab w:val="clear" w:pos="5760"/>
          <w:tab w:val="left" w:pos="1520"/>
        </w:tabs>
        <w:rPr>
          <w:i/>
        </w:rPr>
      </w:pPr>
      <w:r>
        <w:rPr>
          <w:i/>
        </w:rPr>
        <w:t>Relationships to other inputs/outputs</w:t>
      </w:r>
    </w:p>
    <w:p w14:paraId="7349F041" w14:textId="77777777" w:rsidR="00000000" w:rsidRDefault="00A854EE">
      <w:pPr>
        <w:numPr>
          <w:ilvl w:val="0"/>
          <w:numId w:val="12"/>
        </w:numPr>
        <w:tabs>
          <w:tab w:val="clear" w:pos="5760"/>
          <w:tab w:val="left" w:pos="1520"/>
        </w:tabs>
        <w:rPr>
          <w:i/>
        </w:rPr>
      </w:pPr>
      <w:r>
        <w:rPr>
          <w:i/>
        </w:rPr>
        <w:t>Screen formats/organization</w:t>
      </w:r>
    </w:p>
    <w:p w14:paraId="7692DDDA" w14:textId="77777777" w:rsidR="00000000" w:rsidRDefault="00A854EE">
      <w:pPr>
        <w:numPr>
          <w:ilvl w:val="0"/>
          <w:numId w:val="12"/>
        </w:numPr>
        <w:tabs>
          <w:tab w:val="clear" w:pos="5760"/>
          <w:tab w:val="left" w:pos="1520"/>
        </w:tabs>
        <w:rPr>
          <w:i/>
        </w:rPr>
      </w:pPr>
      <w:r>
        <w:rPr>
          <w:i/>
        </w:rPr>
        <w:t>Window formats/organization</w:t>
      </w:r>
    </w:p>
    <w:p w14:paraId="7B55F84A" w14:textId="77777777" w:rsidR="00000000" w:rsidRDefault="00A854EE">
      <w:pPr>
        <w:numPr>
          <w:ilvl w:val="0"/>
          <w:numId w:val="12"/>
        </w:numPr>
        <w:tabs>
          <w:tab w:val="clear" w:pos="5760"/>
          <w:tab w:val="left" w:pos="1520"/>
        </w:tabs>
        <w:rPr>
          <w:i/>
        </w:rPr>
      </w:pPr>
      <w:r>
        <w:rPr>
          <w:i/>
        </w:rPr>
        <w:t>D</w:t>
      </w:r>
      <w:r>
        <w:rPr>
          <w:i/>
        </w:rPr>
        <w:t>ata formats</w:t>
      </w:r>
    </w:p>
    <w:p w14:paraId="2C233814" w14:textId="77777777" w:rsidR="00000000" w:rsidRDefault="00A854EE">
      <w:pPr>
        <w:numPr>
          <w:ilvl w:val="0"/>
          <w:numId w:val="12"/>
        </w:numPr>
        <w:tabs>
          <w:tab w:val="clear" w:pos="5760"/>
          <w:tab w:val="left" w:pos="1520"/>
        </w:tabs>
        <w:rPr>
          <w:i/>
        </w:rPr>
      </w:pPr>
      <w:r>
        <w:rPr>
          <w:i/>
        </w:rPr>
        <w:t>Command formats</w:t>
      </w:r>
    </w:p>
    <w:p w14:paraId="5E2B2138" w14:textId="77777777" w:rsidR="00000000" w:rsidRDefault="00A854EE">
      <w:pPr>
        <w:numPr>
          <w:ilvl w:val="0"/>
          <w:numId w:val="12"/>
        </w:numPr>
        <w:tabs>
          <w:tab w:val="clear" w:pos="5760"/>
          <w:tab w:val="left" w:pos="1520"/>
        </w:tabs>
        <w:rPr>
          <w:i/>
        </w:rPr>
      </w:pPr>
      <w:r>
        <w:rPr>
          <w:i/>
        </w:rPr>
        <w:t>End messages</w:t>
      </w:r>
    </w:p>
    <w:p w14:paraId="37A645E6" w14:textId="77777777" w:rsidR="00000000" w:rsidRDefault="00A854EE">
      <w:pPr>
        <w:tabs>
          <w:tab w:val="clear" w:pos="5760"/>
          <w:tab w:val="left" w:pos="1520"/>
        </w:tabs>
        <w:rPr>
          <w:i/>
        </w:rPr>
      </w:pPr>
    </w:p>
    <w:p w14:paraId="00D45942" w14:textId="77777777" w:rsidR="00000000" w:rsidRDefault="00A854EE">
      <w:pPr>
        <w:pStyle w:val="Heading2"/>
      </w:pPr>
      <w:bookmarkStart w:id="24" w:name="_Toc363403537"/>
      <w:r>
        <w:t>3.2 Functions</w:t>
      </w:r>
      <w:bookmarkEnd w:id="24"/>
    </w:p>
    <w:p w14:paraId="6D70DE23" w14:textId="77777777" w:rsidR="00000000" w:rsidRDefault="00A854EE"/>
    <w:p w14:paraId="1E06E884" w14:textId="77777777" w:rsidR="00000000" w:rsidRDefault="00A854EE">
      <w:pPr>
        <w:rPr>
          <w:i/>
        </w:rPr>
      </w:pPr>
      <w:r>
        <w:rPr>
          <w:i/>
        </w:rPr>
        <w:t>Functional requirements define the fundamental actions that must take place in the software in accepting and processing the inputs and in processing and generating the outputs.  These are generally l</w:t>
      </w:r>
      <w:r>
        <w:rPr>
          <w:i/>
        </w:rPr>
        <w:t xml:space="preserve">isted as “shall” statements starting with "The system shall…  </w:t>
      </w:r>
    </w:p>
    <w:p w14:paraId="0A12E274" w14:textId="77777777" w:rsidR="00000000" w:rsidRDefault="00A854EE"/>
    <w:p w14:paraId="11862F18" w14:textId="77777777" w:rsidR="00000000" w:rsidRDefault="00A854EE">
      <w:pPr>
        <w:rPr>
          <w:i/>
        </w:rPr>
      </w:pPr>
      <w:r>
        <w:rPr>
          <w:i/>
        </w:rPr>
        <w:t>These include:</w:t>
      </w:r>
    </w:p>
    <w:p w14:paraId="63C972F9" w14:textId="77777777" w:rsidR="00000000" w:rsidRDefault="00A854EE">
      <w:pPr>
        <w:rPr>
          <w:i/>
        </w:rPr>
      </w:pPr>
    </w:p>
    <w:p w14:paraId="424CB0B2" w14:textId="77777777" w:rsidR="00000000" w:rsidRDefault="00A854EE">
      <w:pPr>
        <w:numPr>
          <w:ilvl w:val="0"/>
          <w:numId w:val="12"/>
        </w:numPr>
        <w:rPr>
          <w:i/>
        </w:rPr>
      </w:pPr>
      <w:r>
        <w:rPr>
          <w:i/>
        </w:rPr>
        <w:t>Validity checks on the inputs</w:t>
      </w:r>
    </w:p>
    <w:p w14:paraId="13236845" w14:textId="77777777" w:rsidR="00000000" w:rsidRDefault="00A854EE">
      <w:pPr>
        <w:numPr>
          <w:ilvl w:val="0"/>
          <w:numId w:val="12"/>
        </w:numPr>
        <w:rPr>
          <w:i/>
        </w:rPr>
      </w:pPr>
      <w:r>
        <w:rPr>
          <w:i/>
        </w:rPr>
        <w:t>Exact sequence of operations</w:t>
      </w:r>
    </w:p>
    <w:p w14:paraId="5063DD1B" w14:textId="77777777" w:rsidR="00000000" w:rsidRDefault="00A854EE">
      <w:pPr>
        <w:numPr>
          <w:ilvl w:val="0"/>
          <w:numId w:val="12"/>
        </w:numPr>
        <w:rPr>
          <w:i/>
        </w:rPr>
      </w:pPr>
      <w:r>
        <w:rPr>
          <w:i/>
        </w:rPr>
        <w:t>Responses to abnormal situation, including</w:t>
      </w:r>
    </w:p>
    <w:p w14:paraId="22263DEF" w14:textId="77777777" w:rsidR="00000000" w:rsidRDefault="00A854EE">
      <w:pPr>
        <w:numPr>
          <w:ilvl w:val="0"/>
          <w:numId w:val="12"/>
        </w:numPr>
        <w:tabs>
          <w:tab w:val="clear" w:pos="720"/>
          <w:tab w:val="clear" w:pos="5760"/>
          <w:tab w:val="left" w:pos="1530"/>
        </w:tabs>
        <w:ind w:left="1890"/>
        <w:rPr>
          <w:i/>
        </w:rPr>
      </w:pPr>
      <w:r>
        <w:rPr>
          <w:i/>
        </w:rPr>
        <w:t>Overflow</w:t>
      </w:r>
    </w:p>
    <w:p w14:paraId="3022CD98" w14:textId="77777777" w:rsidR="00000000" w:rsidRDefault="00A854EE">
      <w:pPr>
        <w:numPr>
          <w:ilvl w:val="0"/>
          <w:numId w:val="12"/>
        </w:numPr>
        <w:tabs>
          <w:tab w:val="clear" w:pos="720"/>
          <w:tab w:val="clear" w:pos="5760"/>
          <w:tab w:val="left" w:pos="1530"/>
        </w:tabs>
        <w:ind w:left="1890"/>
        <w:rPr>
          <w:i/>
        </w:rPr>
      </w:pPr>
      <w:r>
        <w:rPr>
          <w:i/>
        </w:rPr>
        <w:t>Communication facilities</w:t>
      </w:r>
    </w:p>
    <w:p w14:paraId="42361CE8" w14:textId="77777777" w:rsidR="00000000" w:rsidRDefault="00A854EE">
      <w:pPr>
        <w:numPr>
          <w:ilvl w:val="0"/>
          <w:numId w:val="12"/>
        </w:numPr>
        <w:tabs>
          <w:tab w:val="clear" w:pos="720"/>
          <w:tab w:val="clear" w:pos="5760"/>
          <w:tab w:val="left" w:pos="1530"/>
        </w:tabs>
        <w:ind w:left="1890"/>
        <w:rPr>
          <w:i/>
        </w:rPr>
      </w:pPr>
      <w:r>
        <w:rPr>
          <w:i/>
        </w:rPr>
        <w:t>Error handling and recovery</w:t>
      </w:r>
    </w:p>
    <w:p w14:paraId="30FFBE35" w14:textId="77777777" w:rsidR="00000000" w:rsidRDefault="00A854EE">
      <w:pPr>
        <w:numPr>
          <w:ilvl w:val="0"/>
          <w:numId w:val="12"/>
        </w:numPr>
        <w:tabs>
          <w:tab w:val="clear" w:pos="720"/>
          <w:tab w:val="clear" w:pos="5760"/>
          <w:tab w:val="left" w:pos="1530"/>
        </w:tabs>
        <w:rPr>
          <w:i/>
        </w:rPr>
      </w:pPr>
      <w:r>
        <w:rPr>
          <w:i/>
        </w:rPr>
        <w:t>Effect of pa</w:t>
      </w:r>
      <w:r>
        <w:rPr>
          <w:i/>
        </w:rPr>
        <w:t>rameters</w:t>
      </w:r>
    </w:p>
    <w:p w14:paraId="5E30CD7F" w14:textId="77777777" w:rsidR="00000000" w:rsidRDefault="00A854EE">
      <w:pPr>
        <w:numPr>
          <w:ilvl w:val="0"/>
          <w:numId w:val="12"/>
        </w:numPr>
        <w:tabs>
          <w:tab w:val="clear" w:pos="720"/>
          <w:tab w:val="clear" w:pos="5760"/>
          <w:tab w:val="left" w:pos="1530"/>
        </w:tabs>
        <w:rPr>
          <w:i/>
        </w:rPr>
      </w:pPr>
      <w:r>
        <w:rPr>
          <w:i/>
        </w:rPr>
        <w:t>Relationship of outputs to inputs, including</w:t>
      </w:r>
    </w:p>
    <w:p w14:paraId="11485D9A" w14:textId="77777777" w:rsidR="00000000" w:rsidRDefault="00A854EE">
      <w:pPr>
        <w:numPr>
          <w:ilvl w:val="0"/>
          <w:numId w:val="12"/>
        </w:numPr>
        <w:tabs>
          <w:tab w:val="clear" w:pos="720"/>
          <w:tab w:val="clear" w:pos="5760"/>
          <w:tab w:val="left" w:pos="1530"/>
        </w:tabs>
        <w:ind w:left="1890"/>
        <w:rPr>
          <w:i/>
        </w:rPr>
      </w:pPr>
      <w:r>
        <w:rPr>
          <w:i/>
        </w:rPr>
        <w:t>Input/Output sequences</w:t>
      </w:r>
    </w:p>
    <w:p w14:paraId="203B95F8" w14:textId="77777777" w:rsidR="00000000" w:rsidRDefault="00A854EE">
      <w:pPr>
        <w:numPr>
          <w:ilvl w:val="0"/>
          <w:numId w:val="12"/>
        </w:numPr>
        <w:tabs>
          <w:tab w:val="clear" w:pos="720"/>
          <w:tab w:val="clear" w:pos="5760"/>
          <w:tab w:val="left" w:pos="1530"/>
        </w:tabs>
        <w:ind w:left="1890"/>
        <w:rPr>
          <w:i/>
        </w:rPr>
      </w:pPr>
      <w:r>
        <w:rPr>
          <w:i/>
        </w:rPr>
        <w:t>Formulas for input to output conversion</w:t>
      </w:r>
    </w:p>
    <w:p w14:paraId="28F50756" w14:textId="77777777" w:rsidR="00000000" w:rsidRDefault="00A854EE">
      <w:pPr>
        <w:rPr>
          <w:i/>
        </w:rPr>
      </w:pPr>
    </w:p>
    <w:p w14:paraId="5B274994" w14:textId="77777777" w:rsidR="00000000" w:rsidRDefault="00A854EE">
      <w:pPr>
        <w:rPr>
          <w:i/>
        </w:rPr>
      </w:pPr>
    </w:p>
    <w:p w14:paraId="0D3E9CB8" w14:textId="77777777" w:rsidR="00000000" w:rsidRDefault="00A854EE">
      <w:pPr>
        <w:rPr>
          <w:i/>
        </w:rPr>
      </w:pPr>
      <w:r>
        <w:rPr>
          <w:i/>
        </w:rPr>
        <w:t>It may be appropriate to partition the functional requirements into sub-functions or sub-processes.  This does not imply that the softwar</w:t>
      </w:r>
      <w:r>
        <w:rPr>
          <w:i/>
        </w:rPr>
        <w:t>e design will also be partitioned that way.</w:t>
      </w:r>
    </w:p>
    <w:p w14:paraId="360EEC2D" w14:textId="77777777" w:rsidR="00000000" w:rsidRDefault="00A854EE">
      <w:pPr>
        <w:rPr>
          <w:i/>
        </w:rPr>
      </w:pPr>
    </w:p>
    <w:p w14:paraId="75875010" w14:textId="77777777" w:rsidR="00000000" w:rsidRDefault="00A854EE">
      <w:pPr>
        <w:pStyle w:val="Heading2"/>
      </w:pPr>
      <w:bookmarkStart w:id="25" w:name="_Toc363403538"/>
      <w:r>
        <w:t>3.3 Performance Requirements</w:t>
      </w:r>
      <w:bookmarkEnd w:id="25"/>
    </w:p>
    <w:p w14:paraId="63176E38" w14:textId="77777777" w:rsidR="00000000" w:rsidRDefault="00A854EE">
      <w:pPr>
        <w:tabs>
          <w:tab w:val="clear" w:pos="5760"/>
          <w:tab w:val="left" w:pos="1520"/>
        </w:tabs>
      </w:pPr>
    </w:p>
    <w:p w14:paraId="14EC56A7" w14:textId="77777777" w:rsidR="00000000" w:rsidRDefault="00A854EE">
      <w:pPr>
        <w:tabs>
          <w:tab w:val="clear" w:pos="5760"/>
          <w:tab w:val="left" w:pos="1520"/>
        </w:tabs>
        <w:rPr>
          <w:i/>
        </w:rPr>
      </w:pPr>
      <w:r>
        <w:rPr>
          <w:i/>
        </w:rPr>
        <w:t xml:space="preserve">This subsection specifies both the static and the dynamic numerical requirements placed on the software or on human interaction with the </w:t>
      </w:r>
      <w:proofErr w:type="gramStart"/>
      <w:r>
        <w:rPr>
          <w:i/>
        </w:rPr>
        <w:t>software, as a whole</w:t>
      </w:r>
      <w:proofErr w:type="gramEnd"/>
      <w:r>
        <w:rPr>
          <w:i/>
        </w:rPr>
        <w:t>.  Static numerical requ</w:t>
      </w:r>
      <w:r>
        <w:rPr>
          <w:i/>
        </w:rPr>
        <w:t>irements may include:</w:t>
      </w:r>
    </w:p>
    <w:p w14:paraId="49C50542" w14:textId="77777777" w:rsidR="00000000" w:rsidRDefault="00A854EE">
      <w:pPr>
        <w:pStyle w:val="level2bullet"/>
        <w:tabs>
          <w:tab w:val="clear" w:pos="5760"/>
          <w:tab w:val="left" w:pos="1520"/>
        </w:tabs>
        <w:rPr>
          <w:i/>
        </w:rPr>
      </w:pPr>
      <w:r>
        <w:rPr>
          <w:i/>
        </w:rPr>
        <w:tab/>
        <w:t>(a)  The number of terminals to be supported</w:t>
      </w:r>
    </w:p>
    <w:p w14:paraId="26677E7C" w14:textId="77777777" w:rsidR="00000000" w:rsidRDefault="00A854EE">
      <w:pPr>
        <w:pStyle w:val="level2bullet"/>
        <w:tabs>
          <w:tab w:val="clear" w:pos="5760"/>
          <w:tab w:val="left" w:pos="1520"/>
        </w:tabs>
        <w:rPr>
          <w:i/>
        </w:rPr>
      </w:pPr>
      <w:r>
        <w:rPr>
          <w:i/>
        </w:rPr>
        <w:tab/>
        <w:t>(b)  The number of simultaneous users to be supported</w:t>
      </w:r>
    </w:p>
    <w:p w14:paraId="6B6C15CA" w14:textId="77777777" w:rsidR="00000000" w:rsidRDefault="00A854EE">
      <w:pPr>
        <w:pStyle w:val="level2bullet"/>
        <w:tabs>
          <w:tab w:val="clear" w:pos="5760"/>
          <w:tab w:val="left" w:pos="1520"/>
        </w:tabs>
        <w:rPr>
          <w:i/>
        </w:rPr>
      </w:pPr>
      <w:r>
        <w:rPr>
          <w:i/>
        </w:rPr>
        <w:tab/>
        <w:t>(c)  Amount and type of information to be handled</w:t>
      </w:r>
    </w:p>
    <w:p w14:paraId="2C8CCFCF" w14:textId="77777777" w:rsidR="00000000" w:rsidRDefault="00A854EE">
      <w:pPr>
        <w:pStyle w:val="level2bullet"/>
        <w:tabs>
          <w:tab w:val="clear" w:pos="5760"/>
          <w:tab w:val="left" w:pos="1520"/>
        </w:tabs>
        <w:ind w:left="0" w:hanging="18"/>
        <w:rPr>
          <w:i/>
        </w:rPr>
      </w:pPr>
      <w:r>
        <w:rPr>
          <w:i/>
        </w:rPr>
        <w:t>Static numerical requirements are sometimes identified under a separate section en</w:t>
      </w:r>
      <w:r>
        <w:rPr>
          <w:i/>
        </w:rPr>
        <w:t>titled capacity.</w:t>
      </w:r>
    </w:p>
    <w:p w14:paraId="310D018E" w14:textId="77777777" w:rsidR="00000000" w:rsidRDefault="00A854EE">
      <w:pPr>
        <w:pStyle w:val="level2bullet"/>
        <w:tabs>
          <w:tab w:val="clear" w:pos="5760"/>
          <w:tab w:val="left" w:pos="1520"/>
        </w:tabs>
        <w:ind w:left="0" w:hanging="18"/>
      </w:pPr>
    </w:p>
    <w:p w14:paraId="5B0177C1" w14:textId="77777777" w:rsidR="00000000" w:rsidRDefault="00A854EE">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625C18C7" w14:textId="77777777" w:rsidR="00000000" w:rsidRDefault="00A854EE">
      <w:pPr>
        <w:tabs>
          <w:tab w:val="clear" w:pos="5760"/>
          <w:tab w:val="left" w:pos="1520"/>
        </w:tabs>
        <w:rPr>
          <w:i/>
        </w:rPr>
      </w:pPr>
    </w:p>
    <w:p w14:paraId="022F7931" w14:textId="77777777" w:rsidR="00000000" w:rsidRDefault="00A854EE">
      <w:pPr>
        <w:tabs>
          <w:tab w:val="clear" w:pos="5760"/>
          <w:tab w:val="left" w:pos="1520"/>
        </w:tabs>
        <w:rPr>
          <w:i/>
        </w:rPr>
      </w:pPr>
      <w:proofErr w:type="gramStart"/>
      <w:r>
        <w:rPr>
          <w:i/>
        </w:rPr>
        <w:t>All of</w:t>
      </w:r>
      <w:proofErr w:type="gramEnd"/>
      <w:r>
        <w:rPr>
          <w:i/>
        </w:rPr>
        <w:t xml:space="preserve"> these requirements sho</w:t>
      </w:r>
      <w:r>
        <w:rPr>
          <w:i/>
        </w:rPr>
        <w:t>uld be stated in measurable terms.</w:t>
      </w:r>
    </w:p>
    <w:p w14:paraId="7248F9AE" w14:textId="77777777" w:rsidR="00000000" w:rsidRDefault="00A854EE">
      <w:pPr>
        <w:tabs>
          <w:tab w:val="clear" w:pos="5760"/>
          <w:tab w:val="left" w:pos="1520"/>
        </w:tabs>
      </w:pPr>
    </w:p>
    <w:p w14:paraId="749F80D8" w14:textId="77777777" w:rsidR="00000000" w:rsidRDefault="00A854EE">
      <w:pPr>
        <w:tabs>
          <w:tab w:val="clear" w:pos="5760"/>
          <w:tab w:val="left" w:pos="1520"/>
        </w:tabs>
        <w:rPr>
          <w:i/>
        </w:rPr>
      </w:pPr>
      <w:r>
        <w:rPr>
          <w:i/>
        </w:rPr>
        <w:t>For example,</w:t>
      </w:r>
    </w:p>
    <w:p w14:paraId="261EE052" w14:textId="77777777" w:rsidR="00000000" w:rsidRDefault="00A854EE">
      <w:pPr>
        <w:tabs>
          <w:tab w:val="clear" w:pos="5760"/>
          <w:tab w:val="left" w:pos="1520"/>
        </w:tabs>
      </w:pPr>
    </w:p>
    <w:p w14:paraId="09907B64" w14:textId="77777777" w:rsidR="00000000" w:rsidRDefault="00A854EE">
      <w:pPr>
        <w:tabs>
          <w:tab w:val="clear" w:pos="5760"/>
          <w:tab w:val="left" w:pos="1520"/>
        </w:tabs>
        <w:ind w:left="720"/>
        <w:rPr>
          <w:i/>
        </w:rPr>
      </w:pPr>
      <w:r>
        <w:rPr>
          <w:i/>
        </w:rPr>
        <w:t>95% of the transactions shall be processed in less than 1 second</w:t>
      </w:r>
    </w:p>
    <w:p w14:paraId="06DA5764" w14:textId="77777777" w:rsidR="00000000" w:rsidRDefault="00A854EE">
      <w:pPr>
        <w:tabs>
          <w:tab w:val="clear" w:pos="5760"/>
          <w:tab w:val="left" w:pos="1520"/>
        </w:tabs>
      </w:pPr>
    </w:p>
    <w:p w14:paraId="01574351" w14:textId="77777777" w:rsidR="00000000" w:rsidRDefault="00A854EE">
      <w:pPr>
        <w:tabs>
          <w:tab w:val="clear" w:pos="5760"/>
          <w:tab w:val="left" w:pos="1520"/>
        </w:tabs>
        <w:rPr>
          <w:i/>
        </w:rPr>
      </w:pPr>
      <w:r>
        <w:rPr>
          <w:i/>
        </w:rPr>
        <w:t xml:space="preserve"> rather than, </w:t>
      </w:r>
    </w:p>
    <w:p w14:paraId="0BBE1F72" w14:textId="77777777" w:rsidR="00000000" w:rsidRDefault="00A854EE">
      <w:pPr>
        <w:tabs>
          <w:tab w:val="clear" w:pos="5760"/>
          <w:tab w:val="left" w:pos="1520"/>
        </w:tabs>
      </w:pPr>
    </w:p>
    <w:p w14:paraId="17C9018E" w14:textId="77777777" w:rsidR="00000000" w:rsidRDefault="00A854EE">
      <w:pPr>
        <w:tabs>
          <w:tab w:val="clear" w:pos="5760"/>
          <w:tab w:val="left" w:pos="1520"/>
        </w:tabs>
        <w:ind w:left="720"/>
        <w:rPr>
          <w:i/>
        </w:rPr>
      </w:pPr>
      <w:r>
        <w:rPr>
          <w:i/>
        </w:rPr>
        <w:t>An operator shall not have to wait for the transaction to complete.</w:t>
      </w:r>
    </w:p>
    <w:p w14:paraId="154D58DA" w14:textId="77777777" w:rsidR="00000000" w:rsidRDefault="00A854EE">
      <w:pPr>
        <w:tabs>
          <w:tab w:val="clear" w:pos="5760"/>
          <w:tab w:val="left" w:pos="1520"/>
        </w:tabs>
      </w:pPr>
    </w:p>
    <w:p w14:paraId="53565E20" w14:textId="77777777" w:rsidR="00000000" w:rsidRDefault="00A854EE">
      <w:pPr>
        <w:tabs>
          <w:tab w:val="clear" w:pos="5760"/>
          <w:tab w:val="left" w:pos="1520"/>
        </w:tabs>
        <w:rPr>
          <w:i/>
        </w:rPr>
      </w:pPr>
      <w:r>
        <w:rPr>
          <w:i/>
        </w:rPr>
        <w:t>(Note:  Numerical limits applied to one specific functi</w:t>
      </w:r>
      <w:r>
        <w:rPr>
          <w:i/>
        </w:rPr>
        <w:t>on are normally specified as part of the processing subparagraph description of that function.)</w:t>
      </w:r>
    </w:p>
    <w:p w14:paraId="3365D94A" w14:textId="77777777" w:rsidR="00000000" w:rsidRDefault="00A854EE">
      <w:pPr>
        <w:tabs>
          <w:tab w:val="clear" w:pos="5760"/>
          <w:tab w:val="left" w:pos="1520"/>
        </w:tabs>
      </w:pPr>
    </w:p>
    <w:p w14:paraId="654DBE01" w14:textId="77777777" w:rsidR="00000000" w:rsidRDefault="00A854EE">
      <w:pPr>
        <w:pStyle w:val="lev2"/>
      </w:pPr>
    </w:p>
    <w:p w14:paraId="727F0932" w14:textId="77777777" w:rsidR="00000000" w:rsidRDefault="00A854EE">
      <w:pPr>
        <w:pStyle w:val="Heading2"/>
      </w:pPr>
      <w:bookmarkStart w:id="26" w:name="_Toc363403539"/>
      <w:r>
        <w:t>3.4 Logical Database Requirements</w:t>
      </w:r>
      <w:bookmarkEnd w:id="26"/>
    </w:p>
    <w:p w14:paraId="0E90C565" w14:textId="77777777" w:rsidR="00000000" w:rsidRDefault="00A854EE"/>
    <w:p w14:paraId="62F15B7A" w14:textId="77777777" w:rsidR="00000000" w:rsidRDefault="00A854EE">
      <w:pPr>
        <w:rPr>
          <w:i/>
        </w:rPr>
      </w:pPr>
      <w:r>
        <w:rPr>
          <w:i/>
        </w:rPr>
        <w:t>This section specifies the logical requirements for any information that is to be placed into a database.  This may include</w:t>
      </w:r>
      <w:r>
        <w:rPr>
          <w:i/>
        </w:rPr>
        <w:t>:</w:t>
      </w:r>
    </w:p>
    <w:p w14:paraId="604F4277" w14:textId="77777777" w:rsidR="00000000" w:rsidRDefault="00A854EE">
      <w:pPr>
        <w:rPr>
          <w:i/>
        </w:rPr>
      </w:pPr>
    </w:p>
    <w:p w14:paraId="5BB5C5B1" w14:textId="77777777" w:rsidR="00000000" w:rsidRDefault="00A854EE">
      <w:pPr>
        <w:numPr>
          <w:ilvl w:val="0"/>
          <w:numId w:val="12"/>
        </w:numPr>
        <w:rPr>
          <w:i/>
        </w:rPr>
      </w:pPr>
      <w:r>
        <w:rPr>
          <w:i/>
        </w:rPr>
        <w:t>Types of information used by various functions</w:t>
      </w:r>
    </w:p>
    <w:p w14:paraId="676DF7CE" w14:textId="77777777" w:rsidR="00000000" w:rsidRDefault="00A854EE">
      <w:pPr>
        <w:numPr>
          <w:ilvl w:val="0"/>
          <w:numId w:val="12"/>
        </w:numPr>
        <w:rPr>
          <w:i/>
        </w:rPr>
      </w:pPr>
      <w:r>
        <w:rPr>
          <w:i/>
        </w:rPr>
        <w:t>Frequency of use</w:t>
      </w:r>
    </w:p>
    <w:p w14:paraId="00C8983F" w14:textId="77777777" w:rsidR="00000000" w:rsidRDefault="00A854EE">
      <w:pPr>
        <w:numPr>
          <w:ilvl w:val="0"/>
          <w:numId w:val="12"/>
        </w:numPr>
        <w:rPr>
          <w:i/>
        </w:rPr>
      </w:pPr>
      <w:r>
        <w:rPr>
          <w:i/>
        </w:rPr>
        <w:t>Accessing capabilities</w:t>
      </w:r>
    </w:p>
    <w:p w14:paraId="2A854669" w14:textId="77777777" w:rsidR="00000000" w:rsidRDefault="00A854EE">
      <w:pPr>
        <w:numPr>
          <w:ilvl w:val="0"/>
          <w:numId w:val="12"/>
        </w:numPr>
        <w:rPr>
          <w:i/>
        </w:rPr>
      </w:pPr>
      <w:r>
        <w:rPr>
          <w:i/>
        </w:rPr>
        <w:t>Data entities and their relationships</w:t>
      </w:r>
    </w:p>
    <w:p w14:paraId="55EAF35A" w14:textId="77777777" w:rsidR="00000000" w:rsidRDefault="00A854EE">
      <w:pPr>
        <w:numPr>
          <w:ilvl w:val="0"/>
          <w:numId w:val="12"/>
        </w:numPr>
        <w:rPr>
          <w:i/>
        </w:rPr>
      </w:pPr>
      <w:r>
        <w:rPr>
          <w:i/>
        </w:rPr>
        <w:t>Integrity constraints</w:t>
      </w:r>
    </w:p>
    <w:p w14:paraId="3186946F" w14:textId="77777777" w:rsidR="00000000" w:rsidRDefault="00A854EE">
      <w:pPr>
        <w:numPr>
          <w:ilvl w:val="0"/>
          <w:numId w:val="12"/>
        </w:numPr>
        <w:rPr>
          <w:i/>
        </w:rPr>
      </w:pPr>
      <w:r>
        <w:rPr>
          <w:i/>
        </w:rPr>
        <w:t>Data retention requirements</w:t>
      </w:r>
    </w:p>
    <w:p w14:paraId="12F9221F" w14:textId="77777777" w:rsidR="00000000" w:rsidRDefault="00A854EE">
      <w:pPr>
        <w:rPr>
          <w:i/>
        </w:rPr>
      </w:pPr>
    </w:p>
    <w:p w14:paraId="7A9EB0C9" w14:textId="77777777" w:rsidR="00000000" w:rsidRDefault="00A854EE">
      <w:pPr>
        <w:rPr>
          <w:i/>
        </w:rPr>
      </w:pPr>
      <w:r>
        <w:rPr>
          <w:i/>
        </w:rPr>
        <w:t xml:space="preserve">If the customer provided you with data models, those can be presented here.  </w:t>
      </w:r>
      <w:r>
        <w:rPr>
          <w:i/>
        </w:rPr>
        <w:t>ER diagrams (or static class diagrams) can be useful here to show complex data relationships.  Remember a diagram is worth a thousand words of confusing text.</w:t>
      </w:r>
    </w:p>
    <w:p w14:paraId="34F111B2" w14:textId="77777777" w:rsidR="00000000" w:rsidRDefault="00A854EE">
      <w:pPr>
        <w:pStyle w:val="lev2"/>
      </w:pPr>
    </w:p>
    <w:p w14:paraId="1F40AB1D" w14:textId="77777777" w:rsidR="00000000" w:rsidRDefault="00A854EE">
      <w:pPr>
        <w:pStyle w:val="Heading2"/>
      </w:pPr>
      <w:bookmarkStart w:id="27" w:name="_Toc363403540"/>
      <w:r>
        <w:t>3.5 Design Constraints</w:t>
      </w:r>
      <w:bookmarkEnd w:id="27"/>
    </w:p>
    <w:p w14:paraId="0EF13C06" w14:textId="77777777" w:rsidR="00000000" w:rsidRDefault="00A854EE">
      <w:pPr>
        <w:tabs>
          <w:tab w:val="clear" w:pos="5760"/>
          <w:tab w:val="left" w:pos="1520"/>
        </w:tabs>
      </w:pPr>
    </w:p>
    <w:p w14:paraId="57986667" w14:textId="77777777" w:rsidR="00000000" w:rsidRDefault="00A854EE">
      <w:pPr>
        <w:tabs>
          <w:tab w:val="clear" w:pos="5760"/>
          <w:tab w:val="left" w:pos="1520"/>
        </w:tabs>
        <w:rPr>
          <w:i/>
        </w:rPr>
      </w:pPr>
      <w:r>
        <w:rPr>
          <w:i/>
        </w:rPr>
        <w:t>Specify design constraints that can be imposed by other standards, hardw</w:t>
      </w:r>
      <w:r>
        <w:rPr>
          <w:i/>
        </w:rPr>
        <w:t>are limitations, etc.</w:t>
      </w:r>
    </w:p>
    <w:p w14:paraId="0C9D6E6A" w14:textId="77777777" w:rsidR="00000000" w:rsidRDefault="00A854EE">
      <w:pPr>
        <w:tabs>
          <w:tab w:val="clear" w:pos="5760"/>
          <w:tab w:val="left" w:pos="1520"/>
        </w:tabs>
      </w:pPr>
    </w:p>
    <w:p w14:paraId="0EA188B1" w14:textId="77777777" w:rsidR="00000000" w:rsidRDefault="00A854EE">
      <w:pPr>
        <w:pStyle w:val="Heading3"/>
        <w:rPr>
          <w:sz w:val="24"/>
        </w:rPr>
      </w:pPr>
      <w:bookmarkStart w:id="28" w:name="_Toc363403541"/>
      <w:proofErr w:type="gramStart"/>
      <w:r>
        <w:rPr>
          <w:sz w:val="24"/>
        </w:rPr>
        <w:t>3.5.1  Standards</w:t>
      </w:r>
      <w:proofErr w:type="gramEnd"/>
      <w:r>
        <w:rPr>
          <w:sz w:val="24"/>
        </w:rPr>
        <w:t xml:space="preserve"> Compliance</w:t>
      </w:r>
      <w:bookmarkEnd w:id="28"/>
      <w:r>
        <w:rPr>
          <w:sz w:val="24"/>
        </w:rPr>
        <w:t xml:space="preserve">  </w:t>
      </w:r>
    </w:p>
    <w:p w14:paraId="660599E8" w14:textId="77777777" w:rsidR="00000000" w:rsidRDefault="00A854EE">
      <w:pPr>
        <w:tabs>
          <w:tab w:val="clear" w:pos="5760"/>
          <w:tab w:val="left" w:pos="1520"/>
        </w:tabs>
      </w:pPr>
    </w:p>
    <w:p w14:paraId="7FEE4E8A" w14:textId="77777777" w:rsidR="00000000" w:rsidRDefault="00A854EE">
      <w:pPr>
        <w:tabs>
          <w:tab w:val="clear" w:pos="5760"/>
          <w:tab w:val="left" w:pos="1520"/>
        </w:tabs>
        <w:rPr>
          <w:i/>
        </w:rPr>
      </w:pPr>
      <w:r>
        <w:rPr>
          <w:i/>
        </w:rPr>
        <w:t>Specify the requirements derived from existing standards or regulations.  They might include:</w:t>
      </w:r>
    </w:p>
    <w:p w14:paraId="74480E99" w14:textId="77777777" w:rsidR="00000000" w:rsidRDefault="00A854EE">
      <w:pPr>
        <w:pStyle w:val="level2bullet"/>
        <w:tabs>
          <w:tab w:val="clear" w:pos="5760"/>
          <w:tab w:val="left" w:pos="1520"/>
        </w:tabs>
        <w:rPr>
          <w:i/>
        </w:rPr>
      </w:pPr>
      <w:r>
        <w:rPr>
          <w:i/>
        </w:rPr>
        <w:t>(1)  Report format</w:t>
      </w:r>
    </w:p>
    <w:p w14:paraId="0B64F733" w14:textId="77777777" w:rsidR="00000000" w:rsidRDefault="00A854EE">
      <w:pPr>
        <w:pStyle w:val="level2bullet"/>
        <w:tabs>
          <w:tab w:val="clear" w:pos="5760"/>
          <w:tab w:val="left" w:pos="1520"/>
        </w:tabs>
        <w:rPr>
          <w:i/>
        </w:rPr>
      </w:pPr>
      <w:r>
        <w:rPr>
          <w:i/>
        </w:rPr>
        <w:t>(2)  Data naming</w:t>
      </w:r>
    </w:p>
    <w:p w14:paraId="3B6C1D7E" w14:textId="77777777" w:rsidR="00000000" w:rsidRDefault="00A854EE">
      <w:pPr>
        <w:pStyle w:val="level2bullet"/>
        <w:tabs>
          <w:tab w:val="clear" w:pos="5760"/>
          <w:tab w:val="left" w:pos="1520"/>
        </w:tabs>
        <w:rPr>
          <w:i/>
        </w:rPr>
      </w:pPr>
      <w:r>
        <w:rPr>
          <w:i/>
        </w:rPr>
        <w:t>(3)  Accounting procedures</w:t>
      </w:r>
    </w:p>
    <w:p w14:paraId="3DB44CEE" w14:textId="77777777" w:rsidR="00000000" w:rsidRDefault="00A854EE">
      <w:pPr>
        <w:pStyle w:val="level2bullet"/>
        <w:tabs>
          <w:tab w:val="clear" w:pos="5760"/>
          <w:tab w:val="left" w:pos="1520"/>
        </w:tabs>
        <w:rPr>
          <w:i/>
        </w:rPr>
      </w:pPr>
      <w:r>
        <w:rPr>
          <w:i/>
        </w:rPr>
        <w:t>(4)  Audit Tracing</w:t>
      </w:r>
    </w:p>
    <w:p w14:paraId="48F81E5A" w14:textId="77777777" w:rsidR="00000000" w:rsidRDefault="00A854EE">
      <w:pPr>
        <w:pStyle w:val="level2bullet"/>
        <w:tabs>
          <w:tab w:val="clear" w:pos="720"/>
          <w:tab w:val="clear" w:pos="5760"/>
          <w:tab w:val="left" w:pos="450"/>
          <w:tab w:val="left" w:pos="1520"/>
        </w:tabs>
        <w:ind w:left="0" w:hanging="18"/>
      </w:pPr>
    </w:p>
    <w:p w14:paraId="71B13F01" w14:textId="77777777" w:rsidR="00000000" w:rsidRDefault="00A854EE">
      <w:pPr>
        <w:pStyle w:val="level2bullet"/>
        <w:tabs>
          <w:tab w:val="clear" w:pos="720"/>
          <w:tab w:val="clear" w:pos="5760"/>
          <w:tab w:val="left" w:pos="450"/>
          <w:tab w:val="left" w:pos="1520"/>
        </w:tabs>
        <w:ind w:left="0" w:hanging="18"/>
        <w:rPr>
          <w:i/>
        </w:rPr>
      </w:pPr>
      <w:r>
        <w:rPr>
          <w:i/>
        </w:rPr>
        <w:t>For example, this could s</w:t>
      </w:r>
      <w:r>
        <w:rPr>
          <w:i/>
        </w:rPr>
        <w:t>pecify the requirement for software to trace processing activity.  Such traces are needed for some applications to meet minimum regulatory or financial standards.  An audit trace requirement may, for example, state that all changes to a payroll database mu</w:t>
      </w:r>
      <w:r>
        <w:rPr>
          <w:i/>
        </w:rPr>
        <w:t>st be recorded in a trace file with before and after values.</w:t>
      </w:r>
    </w:p>
    <w:p w14:paraId="37CB012D" w14:textId="77777777" w:rsidR="00000000" w:rsidRDefault="00A854EE">
      <w:pPr>
        <w:pStyle w:val="lev2"/>
      </w:pPr>
    </w:p>
    <w:p w14:paraId="01F8DFE9" w14:textId="77777777" w:rsidR="00000000" w:rsidRDefault="00A854EE">
      <w:pPr>
        <w:pStyle w:val="Heading2"/>
      </w:pPr>
      <w:bookmarkStart w:id="29" w:name="_Toc363403542"/>
      <w:r>
        <w:t>3.6 Software System Attributes</w:t>
      </w:r>
      <w:bookmarkEnd w:id="29"/>
    </w:p>
    <w:p w14:paraId="43B2A8D7" w14:textId="77777777" w:rsidR="00000000" w:rsidRDefault="00A854EE"/>
    <w:p w14:paraId="3804069E" w14:textId="77777777" w:rsidR="00000000" w:rsidRDefault="00A854EE">
      <w:pPr>
        <w:tabs>
          <w:tab w:val="clear" w:pos="5760"/>
          <w:tab w:val="left" w:pos="1520"/>
        </w:tabs>
        <w:rPr>
          <w:i/>
        </w:rPr>
      </w:pPr>
      <w:r>
        <w:rPr>
          <w:i/>
        </w:rPr>
        <w:t xml:space="preserve">There are </w:t>
      </w:r>
      <w:proofErr w:type="gramStart"/>
      <w:r>
        <w:rPr>
          <w:i/>
        </w:rPr>
        <w:t>a number of</w:t>
      </w:r>
      <w:proofErr w:type="gramEnd"/>
      <w:r>
        <w:rPr>
          <w:i/>
        </w:rPr>
        <w:t xml:space="preserve"> attributes of software that can serve as requirements.  It is important that required attributes by specified so that their achievement can </w:t>
      </w:r>
      <w:r>
        <w:rPr>
          <w:i/>
        </w:rPr>
        <w:t xml:space="preserve">be objectively verified.  The following items provide a partial list of examples.  These are also known as non-functional requirements or quality attributes. </w:t>
      </w:r>
    </w:p>
    <w:p w14:paraId="0D7EA2F5" w14:textId="77777777" w:rsidR="00000000" w:rsidRDefault="00A854EE">
      <w:pPr>
        <w:tabs>
          <w:tab w:val="clear" w:pos="5760"/>
          <w:tab w:val="left" w:pos="1520"/>
        </w:tabs>
        <w:rPr>
          <w:i/>
        </w:rPr>
      </w:pPr>
    </w:p>
    <w:p w14:paraId="4E3E5663" w14:textId="77777777" w:rsidR="00000000" w:rsidRDefault="00A854EE">
      <w:pPr>
        <w:tabs>
          <w:tab w:val="clear" w:pos="5760"/>
          <w:tab w:val="left" w:pos="1520"/>
        </w:tabs>
        <w:rPr>
          <w:i/>
        </w:rPr>
      </w:pPr>
      <w:r>
        <w:rPr>
          <w:i/>
        </w:rPr>
        <w:t xml:space="preserve">These are characteristics the system must possess, but that pervade (or </w:t>
      </w:r>
      <w:proofErr w:type="gramStart"/>
      <w:r>
        <w:rPr>
          <w:i/>
        </w:rPr>
        <w:t>cross-cut</w:t>
      </w:r>
      <w:proofErr w:type="gramEnd"/>
      <w:r>
        <w:rPr>
          <w:i/>
        </w:rPr>
        <w:t xml:space="preserve">) the design.  </w:t>
      </w:r>
      <w:r>
        <w:rPr>
          <w:i/>
        </w:rPr>
        <w:t xml:space="preserve">These requirements </w:t>
      </w:r>
      <w:proofErr w:type="gramStart"/>
      <w:r>
        <w:rPr>
          <w:i/>
        </w:rPr>
        <w:t>have to</w:t>
      </w:r>
      <w:proofErr w:type="gramEnd"/>
      <w:r>
        <w:rPr>
          <w:i/>
        </w:rPr>
        <w:t xml:space="preserve"> be testable just like the functional requirements.  Its easy to start philosophizing </w:t>
      </w:r>
      <w:proofErr w:type="gramStart"/>
      <w:r>
        <w:rPr>
          <w:i/>
        </w:rPr>
        <w:t>here, but</w:t>
      </w:r>
      <w:proofErr w:type="gramEnd"/>
      <w:r>
        <w:rPr>
          <w:i/>
        </w:rPr>
        <w:t xml:space="preserve"> keep it specific.</w:t>
      </w:r>
    </w:p>
    <w:p w14:paraId="4884F572" w14:textId="77777777" w:rsidR="00000000" w:rsidRDefault="00A854EE">
      <w:pPr>
        <w:tabs>
          <w:tab w:val="clear" w:pos="5760"/>
          <w:tab w:val="left" w:pos="1520"/>
        </w:tabs>
      </w:pPr>
    </w:p>
    <w:p w14:paraId="2FC8FC51" w14:textId="77777777" w:rsidR="00000000" w:rsidRDefault="00A854EE">
      <w:pPr>
        <w:pStyle w:val="Heading3"/>
        <w:rPr>
          <w:sz w:val="24"/>
        </w:rPr>
      </w:pPr>
      <w:bookmarkStart w:id="30" w:name="_Toc363403543"/>
      <w:r>
        <w:rPr>
          <w:sz w:val="24"/>
        </w:rPr>
        <w:t>3.6.1 Reliability</w:t>
      </w:r>
      <w:bookmarkEnd w:id="30"/>
    </w:p>
    <w:p w14:paraId="4C848A77" w14:textId="77777777" w:rsidR="00000000" w:rsidRDefault="00A854EE"/>
    <w:p w14:paraId="13C0C54F" w14:textId="77777777" w:rsidR="00000000" w:rsidRDefault="00A854EE">
      <w:pPr>
        <w:rPr>
          <w:i/>
        </w:rPr>
      </w:pPr>
      <w:r>
        <w:rPr>
          <w:i/>
        </w:rPr>
        <w:t>Specify the factors required to establish the required reliability of the software system at tim</w:t>
      </w:r>
      <w:r>
        <w:rPr>
          <w:i/>
        </w:rPr>
        <w:t xml:space="preserve">e of delivery.  If you have MTBF requirements, express them here.  This doesn’t refer to just having </w:t>
      </w:r>
      <w:proofErr w:type="gramStart"/>
      <w:r>
        <w:rPr>
          <w:i/>
        </w:rPr>
        <w:t>a  program</w:t>
      </w:r>
      <w:proofErr w:type="gramEnd"/>
      <w:r>
        <w:rPr>
          <w:i/>
        </w:rPr>
        <w:t xml:space="preserve"> that does not crash.  This has a specific engineering meaning.</w:t>
      </w:r>
    </w:p>
    <w:p w14:paraId="655E2583" w14:textId="77777777" w:rsidR="00000000" w:rsidRDefault="00A854EE">
      <w:pPr>
        <w:pStyle w:val="lev3"/>
      </w:pPr>
    </w:p>
    <w:p w14:paraId="67D20D2C" w14:textId="77777777" w:rsidR="00000000" w:rsidRDefault="00A854EE">
      <w:pPr>
        <w:pStyle w:val="Heading3"/>
        <w:rPr>
          <w:sz w:val="24"/>
        </w:rPr>
      </w:pPr>
      <w:bookmarkStart w:id="31" w:name="_Toc363403544"/>
      <w:r>
        <w:rPr>
          <w:sz w:val="24"/>
        </w:rPr>
        <w:t>3.6.2 Availability</w:t>
      </w:r>
      <w:bookmarkEnd w:id="31"/>
    </w:p>
    <w:p w14:paraId="0050311F" w14:textId="77777777" w:rsidR="00000000" w:rsidRDefault="00A854EE"/>
    <w:p w14:paraId="1F792777" w14:textId="77777777" w:rsidR="00000000" w:rsidRDefault="00A854EE">
      <w:pPr>
        <w:rPr>
          <w:i/>
        </w:rPr>
      </w:pPr>
      <w:r>
        <w:rPr>
          <w:i/>
        </w:rPr>
        <w:lastRenderedPageBreak/>
        <w:t>Specify the factors required to guarantee a defined availabi</w:t>
      </w:r>
      <w:r>
        <w:rPr>
          <w:i/>
        </w:rPr>
        <w:t xml:space="preserve">lity level for the entire system such as checkpoint, recovery, and restart.  This is somewhat related to reliability.  Some systems run only infrequently on-demand (like MS Word).  Some systems </w:t>
      </w:r>
      <w:proofErr w:type="gramStart"/>
      <w:r>
        <w:rPr>
          <w:i/>
        </w:rPr>
        <w:t>have to</w:t>
      </w:r>
      <w:proofErr w:type="gramEnd"/>
      <w:r>
        <w:rPr>
          <w:i/>
        </w:rPr>
        <w:t xml:space="preserve"> run 24/7 (like an e-commerce web site).  The required </w:t>
      </w:r>
      <w:r>
        <w:rPr>
          <w:i/>
        </w:rPr>
        <w:t xml:space="preserve">availability will greatly impact the design.  What are the requirements for system recovery from a failure?  “The system shall allow users to restart the application after failure with the loss of at most 12 characters of input”.   </w:t>
      </w:r>
    </w:p>
    <w:p w14:paraId="05EBB25D" w14:textId="77777777" w:rsidR="00000000" w:rsidRDefault="00A854EE">
      <w:pPr>
        <w:pStyle w:val="lev3"/>
      </w:pPr>
    </w:p>
    <w:p w14:paraId="3E264924" w14:textId="77777777" w:rsidR="00000000" w:rsidRDefault="00A854EE">
      <w:pPr>
        <w:pStyle w:val="Heading3"/>
        <w:rPr>
          <w:sz w:val="24"/>
        </w:rPr>
      </w:pPr>
      <w:bookmarkStart w:id="32" w:name="_Toc363403545"/>
      <w:r>
        <w:rPr>
          <w:sz w:val="24"/>
        </w:rPr>
        <w:t>3.6.3 Security</w:t>
      </w:r>
      <w:bookmarkEnd w:id="32"/>
    </w:p>
    <w:p w14:paraId="5DD0BC20" w14:textId="77777777" w:rsidR="00000000" w:rsidRDefault="00A854EE"/>
    <w:p w14:paraId="2BCDED7F" w14:textId="77777777" w:rsidR="00000000" w:rsidRDefault="00A854EE">
      <w:pPr>
        <w:rPr>
          <w:i/>
        </w:rPr>
      </w:pPr>
      <w:r>
        <w:rPr>
          <w:i/>
        </w:rPr>
        <w:t>Specif</w:t>
      </w:r>
      <w:r>
        <w:rPr>
          <w:i/>
        </w:rPr>
        <w:t>y the factors that would protect the software from accidental or malicious access, use, modification, destruction, or disclosure.  Specific requirements in this area could include the need to:</w:t>
      </w:r>
    </w:p>
    <w:p w14:paraId="161CDAC2" w14:textId="77777777" w:rsidR="00000000" w:rsidRDefault="00A854EE">
      <w:pPr>
        <w:numPr>
          <w:ilvl w:val="0"/>
          <w:numId w:val="12"/>
        </w:numPr>
        <w:rPr>
          <w:i/>
        </w:rPr>
      </w:pPr>
      <w:r>
        <w:rPr>
          <w:i/>
        </w:rPr>
        <w:t>Utilize certain cryptographic techniques</w:t>
      </w:r>
    </w:p>
    <w:p w14:paraId="6C01121A" w14:textId="77777777" w:rsidR="00000000" w:rsidRDefault="00A854EE">
      <w:pPr>
        <w:numPr>
          <w:ilvl w:val="0"/>
          <w:numId w:val="12"/>
        </w:numPr>
        <w:rPr>
          <w:i/>
        </w:rPr>
      </w:pPr>
      <w:r>
        <w:rPr>
          <w:i/>
        </w:rPr>
        <w:t>Keep specific log or h</w:t>
      </w:r>
      <w:r>
        <w:rPr>
          <w:i/>
        </w:rPr>
        <w:t>istory data sets</w:t>
      </w:r>
    </w:p>
    <w:p w14:paraId="0020502F" w14:textId="77777777" w:rsidR="00000000" w:rsidRDefault="00A854EE">
      <w:pPr>
        <w:numPr>
          <w:ilvl w:val="0"/>
          <w:numId w:val="12"/>
        </w:numPr>
        <w:rPr>
          <w:i/>
        </w:rPr>
      </w:pPr>
      <w:r>
        <w:rPr>
          <w:i/>
        </w:rPr>
        <w:t>Assign certain functions to different modules</w:t>
      </w:r>
    </w:p>
    <w:p w14:paraId="72B0BB5E" w14:textId="77777777" w:rsidR="00000000" w:rsidRDefault="00A854EE">
      <w:pPr>
        <w:numPr>
          <w:ilvl w:val="0"/>
          <w:numId w:val="12"/>
        </w:numPr>
        <w:rPr>
          <w:i/>
        </w:rPr>
      </w:pPr>
      <w:r>
        <w:rPr>
          <w:i/>
        </w:rPr>
        <w:t>Restrict communications between some areas of the program</w:t>
      </w:r>
    </w:p>
    <w:p w14:paraId="0110EA02" w14:textId="77777777" w:rsidR="00000000" w:rsidRDefault="00A854EE">
      <w:pPr>
        <w:numPr>
          <w:ilvl w:val="0"/>
          <w:numId w:val="12"/>
        </w:numPr>
        <w:rPr>
          <w:i/>
        </w:rPr>
      </w:pPr>
      <w:r>
        <w:rPr>
          <w:i/>
        </w:rPr>
        <w:t>Check data integrity for critical variables</w:t>
      </w:r>
    </w:p>
    <w:p w14:paraId="00EDFCF6" w14:textId="77777777" w:rsidR="00000000" w:rsidRDefault="00A854EE">
      <w:pPr>
        <w:pStyle w:val="Heading3"/>
      </w:pPr>
    </w:p>
    <w:p w14:paraId="450E1F9E" w14:textId="77777777" w:rsidR="00000000" w:rsidRDefault="00A854EE">
      <w:pPr>
        <w:pStyle w:val="Heading3"/>
        <w:rPr>
          <w:sz w:val="24"/>
        </w:rPr>
      </w:pPr>
      <w:bookmarkStart w:id="33" w:name="_Toc363403546"/>
      <w:r>
        <w:rPr>
          <w:sz w:val="24"/>
        </w:rPr>
        <w:t>3.6.4 Maintainability</w:t>
      </w:r>
      <w:bookmarkEnd w:id="33"/>
    </w:p>
    <w:p w14:paraId="49DFC2DB" w14:textId="77777777" w:rsidR="00000000" w:rsidRDefault="00A854EE"/>
    <w:p w14:paraId="28431D9B" w14:textId="77777777" w:rsidR="00000000" w:rsidRDefault="00A854EE">
      <w:pPr>
        <w:rPr>
          <w:i/>
        </w:rPr>
      </w:pPr>
      <w:r>
        <w:rPr>
          <w:i/>
        </w:rPr>
        <w:t>Specify attributes of software that relate to the ease of maintenan</w:t>
      </w:r>
      <w:r>
        <w:rPr>
          <w:i/>
        </w:rPr>
        <w:t>ce of the software itself.  There may be some requirement for certain modularity, interfaces, complexity, etc.  Requirements should not be placed here just because they are thought to be good design practices.  If someone else will maintain the system</w:t>
      </w:r>
    </w:p>
    <w:p w14:paraId="31D3992D" w14:textId="77777777" w:rsidR="00000000" w:rsidRDefault="00A854EE"/>
    <w:p w14:paraId="1DA83355" w14:textId="77777777" w:rsidR="00000000" w:rsidRDefault="00A854EE">
      <w:pPr>
        <w:pStyle w:val="Heading3"/>
        <w:rPr>
          <w:sz w:val="24"/>
        </w:rPr>
      </w:pPr>
      <w:bookmarkStart w:id="34" w:name="_Toc363403547"/>
      <w:r>
        <w:rPr>
          <w:sz w:val="24"/>
        </w:rPr>
        <w:t>3.6</w:t>
      </w:r>
      <w:r>
        <w:rPr>
          <w:sz w:val="24"/>
        </w:rPr>
        <w:t>.5 Portability</w:t>
      </w:r>
      <w:bookmarkEnd w:id="34"/>
    </w:p>
    <w:p w14:paraId="58C61181" w14:textId="77777777" w:rsidR="00000000" w:rsidRDefault="00A854EE">
      <w:pPr>
        <w:tabs>
          <w:tab w:val="clear" w:pos="5760"/>
          <w:tab w:val="left" w:pos="1520"/>
        </w:tabs>
      </w:pPr>
    </w:p>
    <w:p w14:paraId="419A6299" w14:textId="77777777" w:rsidR="00000000" w:rsidRDefault="00A854EE">
      <w:pPr>
        <w:tabs>
          <w:tab w:val="clear" w:pos="5760"/>
          <w:tab w:val="left" w:pos="1520"/>
        </w:tabs>
        <w:rPr>
          <w:i/>
        </w:rPr>
      </w:pPr>
      <w:r>
        <w:rPr>
          <w:i/>
        </w:rPr>
        <w:t>Specify attributes of software that relate to the ease of porting the software to other host machines and/or operating systems.  This may include:</w:t>
      </w:r>
    </w:p>
    <w:p w14:paraId="5AC54E2A" w14:textId="77777777" w:rsidR="00000000" w:rsidRDefault="00A854EE">
      <w:pPr>
        <w:numPr>
          <w:ilvl w:val="0"/>
          <w:numId w:val="12"/>
        </w:numPr>
        <w:tabs>
          <w:tab w:val="clear" w:pos="5760"/>
          <w:tab w:val="left" w:pos="1520"/>
        </w:tabs>
        <w:rPr>
          <w:i/>
        </w:rPr>
      </w:pPr>
      <w:r>
        <w:rPr>
          <w:i/>
        </w:rPr>
        <w:t>Percentage of components with host-dependent code</w:t>
      </w:r>
    </w:p>
    <w:p w14:paraId="5E547F24" w14:textId="77777777" w:rsidR="00000000" w:rsidRDefault="00A854EE">
      <w:pPr>
        <w:numPr>
          <w:ilvl w:val="0"/>
          <w:numId w:val="12"/>
        </w:numPr>
        <w:tabs>
          <w:tab w:val="clear" w:pos="5760"/>
          <w:tab w:val="left" w:pos="1520"/>
        </w:tabs>
        <w:rPr>
          <w:i/>
        </w:rPr>
      </w:pPr>
      <w:r>
        <w:rPr>
          <w:i/>
        </w:rPr>
        <w:t>Percentage of code that is host dependent</w:t>
      </w:r>
    </w:p>
    <w:p w14:paraId="6A9E78C5" w14:textId="77777777" w:rsidR="00000000" w:rsidRDefault="00A854EE">
      <w:pPr>
        <w:numPr>
          <w:ilvl w:val="0"/>
          <w:numId w:val="12"/>
        </w:numPr>
        <w:tabs>
          <w:tab w:val="clear" w:pos="5760"/>
          <w:tab w:val="left" w:pos="1520"/>
        </w:tabs>
        <w:rPr>
          <w:i/>
        </w:rPr>
      </w:pPr>
      <w:r>
        <w:rPr>
          <w:i/>
        </w:rPr>
        <w:t>U</w:t>
      </w:r>
      <w:r>
        <w:rPr>
          <w:i/>
        </w:rPr>
        <w:t>se of a proven portable language</w:t>
      </w:r>
    </w:p>
    <w:p w14:paraId="5C8BFE99" w14:textId="77777777" w:rsidR="00000000" w:rsidRDefault="00A854EE">
      <w:pPr>
        <w:numPr>
          <w:ilvl w:val="0"/>
          <w:numId w:val="12"/>
        </w:numPr>
        <w:tabs>
          <w:tab w:val="clear" w:pos="5760"/>
          <w:tab w:val="left" w:pos="1520"/>
        </w:tabs>
        <w:rPr>
          <w:i/>
        </w:rPr>
      </w:pPr>
      <w:r>
        <w:rPr>
          <w:i/>
        </w:rPr>
        <w:t xml:space="preserve">Use of a </w:t>
      </w:r>
      <w:proofErr w:type="gramStart"/>
      <w:r>
        <w:rPr>
          <w:i/>
        </w:rPr>
        <w:t>particular compiler</w:t>
      </w:r>
      <w:proofErr w:type="gramEnd"/>
      <w:r>
        <w:rPr>
          <w:i/>
        </w:rPr>
        <w:t xml:space="preserve"> or language subset</w:t>
      </w:r>
    </w:p>
    <w:p w14:paraId="01B3160B" w14:textId="77777777" w:rsidR="00000000" w:rsidRDefault="00A854EE">
      <w:pPr>
        <w:numPr>
          <w:ilvl w:val="0"/>
          <w:numId w:val="12"/>
        </w:numPr>
        <w:tabs>
          <w:tab w:val="clear" w:pos="5760"/>
          <w:tab w:val="left" w:pos="1520"/>
        </w:tabs>
        <w:rPr>
          <w:i/>
        </w:rPr>
      </w:pPr>
      <w:r>
        <w:rPr>
          <w:i/>
        </w:rPr>
        <w:t>Use of a particular operating system</w:t>
      </w:r>
    </w:p>
    <w:p w14:paraId="4E614B08" w14:textId="77777777" w:rsidR="00000000" w:rsidRDefault="00A854EE">
      <w:pPr>
        <w:tabs>
          <w:tab w:val="clear" w:pos="5760"/>
          <w:tab w:val="left" w:pos="1520"/>
        </w:tabs>
      </w:pPr>
    </w:p>
    <w:p w14:paraId="0588641A" w14:textId="77777777" w:rsidR="00000000" w:rsidRDefault="00A854EE">
      <w:pPr>
        <w:tabs>
          <w:tab w:val="clear" w:pos="5760"/>
          <w:tab w:val="left" w:pos="1520"/>
          <w:tab w:val="left" w:pos="9180"/>
        </w:tabs>
        <w:rPr>
          <w:i/>
        </w:rPr>
      </w:pPr>
      <w:r>
        <w:rPr>
          <w:i/>
        </w:rPr>
        <w:t>Once the relevant characteristics are selected, a subsection should be written for each, explaining the rationale for including this char</w:t>
      </w:r>
      <w:r>
        <w:rPr>
          <w:i/>
        </w:rPr>
        <w:t>acteristic and how it will be tested and measured.  A chart like this might be used to identify the key characteristics (rating them High or Medium), then identifying which are preferred when trading off design or implementation decisions (with the ID of t</w:t>
      </w:r>
      <w:r>
        <w:rPr>
          <w:i/>
        </w:rPr>
        <w:t>he preferred one indicated in the chart to the right).  The chart below is optional (it can be confusing) and is for demonstrating tradeoff analysis between different non-functional requirements.  H/M/</w:t>
      </w:r>
      <w:proofErr w:type="gramStart"/>
      <w:r>
        <w:rPr>
          <w:i/>
        </w:rPr>
        <w:t>L  is</w:t>
      </w:r>
      <w:proofErr w:type="gramEnd"/>
      <w:r>
        <w:rPr>
          <w:i/>
        </w:rPr>
        <w:t xml:space="preserve"> the relative priority of that non-functional requ</w:t>
      </w:r>
      <w:r>
        <w:rPr>
          <w:i/>
        </w:rPr>
        <w:t>irement.</w:t>
      </w:r>
    </w:p>
    <w:p w14:paraId="5C74FD07" w14:textId="77777777" w:rsidR="00000000" w:rsidRDefault="00A854EE">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000000" w14:paraId="0EC60FE7"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0F1BEF9B" w14:textId="77777777" w:rsidR="00000000" w:rsidRDefault="00A854EE">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3DC3BCAA" w14:textId="77777777" w:rsidR="00000000" w:rsidRDefault="00A854EE">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192997CF" w14:textId="77777777" w:rsidR="00000000" w:rsidRDefault="00A854EE">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6BB18FB4" w14:textId="77777777" w:rsidR="00000000" w:rsidRDefault="00A854EE">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15E2CC60" w14:textId="77777777" w:rsidR="00000000" w:rsidRDefault="00A854EE">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38C74C94" w14:textId="77777777" w:rsidR="00000000" w:rsidRDefault="00A854EE">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50D18B1A" w14:textId="77777777" w:rsidR="00000000" w:rsidRDefault="00A854EE">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11D24D46" w14:textId="77777777" w:rsidR="00000000" w:rsidRDefault="00A854EE">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4BEB2E53" w14:textId="77777777" w:rsidR="00000000" w:rsidRDefault="00A854EE">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185D1353" w14:textId="77777777" w:rsidR="00000000" w:rsidRDefault="00A854EE">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45BB2394" w14:textId="77777777" w:rsidR="00000000" w:rsidRDefault="00A854EE">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3750C918" w14:textId="77777777" w:rsidR="00000000" w:rsidRDefault="00A854EE">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313F7FE0" w14:textId="77777777" w:rsidR="00000000" w:rsidRDefault="00A854EE">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6C198C43" w14:textId="77777777" w:rsidR="00000000" w:rsidRDefault="00A854EE">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2B26E904" w14:textId="77777777" w:rsidR="00000000" w:rsidRDefault="00A854EE">
            <w:pPr>
              <w:tabs>
                <w:tab w:val="clear" w:pos="720"/>
                <w:tab w:val="clear" w:pos="5760"/>
              </w:tabs>
              <w:ind w:right="0"/>
              <w:rPr>
                <w:b/>
              </w:rPr>
            </w:pPr>
            <w:r>
              <w:rPr>
                <w:b/>
              </w:rPr>
              <w:t>12</w:t>
            </w:r>
          </w:p>
        </w:tc>
      </w:tr>
      <w:tr w:rsidR="00000000" w14:paraId="2BC2AA68"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5F5CD567" w14:textId="77777777" w:rsidR="00000000" w:rsidRDefault="00A854EE">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0773AB03" w14:textId="77777777" w:rsidR="00000000" w:rsidRDefault="00A854EE">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7B74365A" w14:textId="77777777" w:rsidR="00000000" w:rsidRDefault="00A854EE">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56179A"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D440FD"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ACE2625"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19A130F"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EDA1A70"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0351B6B"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69C4D2"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4B063D0"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DF1ECE4"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519C7DC" w14:textId="77777777" w:rsidR="00000000" w:rsidRDefault="00A854EE">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9152560" w14:textId="77777777" w:rsidR="00000000" w:rsidRDefault="00A854EE">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B47C7A4" w14:textId="77777777" w:rsidR="00000000" w:rsidRDefault="00A854EE">
            <w:pPr>
              <w:tabs>
                <w:tab w:val="clear" w:pos="5760"/>
                <w:tab w:val="left" w:pos="550"/>
                <w:tab w:val="left" w:pos="1520"/>
                <w:tab w:val="left" w:pos="9180"/>
              </w:tabs>
            </w:pPr>
          </w:p>
        </w:tc>
      </w:tr>
      <w:tr w:rsidR="00000000" w14:paraId="332288CB"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66102ABA" w14:textId="77777777" w:rsidR="00000000" w:rsidRDefault="00A854EE">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1543FE56" w14:textId="77777777" w:rsidR="00000000" w:rsidRDefault="00A854EE">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6C80D7C5" w14:textId="77777777" w:rsidR="00000000" w:rsidRDefault="00A854EE">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E2990E"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166490"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31C9DCF"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BDF0291"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57236FE"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9B4583D"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A9C4D8"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9F18483"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1755A99"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E218495"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6E842A4"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7514074" w14:textId="77777777" w:rsidR="00000000" w:rsidRDefault="00A854EE">
            <w:pPr>
              <w:tabs>
                <w:tab w:val="clear" w:pos="5760"/>
                <w:tab w:val="left" w:pos="1520"/>
                <w:tab w:val="left" w:pos="9180"/>
              </w:tabs>
            </w:pPr>
          </w:p>
        </w:tc>
      </w:tr>
      <w:tr w:rsidR="00000000" w14:paraId="7D24C4BD"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4EE6A7BD" w14:textId="77777777" w:rsidR="00000000" w:rsidRDefault="00A854EE">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01BDEF41" w14:textId="77777777" w:rsidR="00000000" w:rsidRDefault="00A854EE">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6E90522C" w14:textId="77777777" w:rsidR="00000000" w:rsidRDefault="00A854EE">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1AD5FB8"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33DD874"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6A5C656"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0B6B62C"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C778328"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FEF992E"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D45918"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E6AD054"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2C6DB7E"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1DF345C"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AE8811F"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4AE489F" w14:textId="77777777" w:rsidR="00000000" w:rsidRDefault="00A854EE">
            <w:pPr>
              <w:tabs>
                <w:tab w:val="clear" w:pos="5760"/>
                <w:tab w:val="left" w:pos="1520"/>
                <w:tab w:val="left" w:pos="9180"/>
              </w:tabs>
            </w:pPr>
          </w:p>
        </w:tc>
      </w:tr>
      <w:tr w:rsidR="00000000" w14:paraId="410C2AAB"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069C83B8" w14:textId="77777777" w:rsidR="00000000" w:rsidRDefault="00A854EE">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3D75E377" w14:textId="77777777" w:rsidR="00000000" w:rsidRDefault="00A854EE">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6EA419DB" w14:textId="77777777" w:rsidR="00000000" w:rsidRDefault="00A854EE">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880C74B"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F6A4EE7"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61D8C5"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0C5EA4A"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3B9E1DD"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D1AB1F9"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42AA3BC"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2D80397"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40E9CB5"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F9EB87A"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717E94D"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B5E05AA" w14:textId="77777777" w:rsidR="00000000" w:rsidRDefault="00A854EE">
            <w:pPr>
              <w:tabs>
                <w:tab w:val="clear" w:pos="5760"/>
                <w:tab w:val="left" w:pos="1520"/>
                <w:tab w:val="left" w:pos="9180"/>
              </w:tabs>
            </w:pPr>
          </w:p>
        </w:tc>
      </w:tr>
      <w:tr w:rsidR="00000000" w14:paraId="6F17FD24"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0ACDA8C8" w14:textId="77777777" w:rsidR="00000000" w:rsidRDefault="00A854EE">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0ED0BF26" w14:textId="77777777" w:rsidR="00000000" w:rsidRDefault="00A854EE">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7941DB02" w14:textId="77777777" w:rsidR="00000000" w:rsidRDefault="00A854EE">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E7BE37E"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1D35E13"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4CCB7C6"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CB2FB98"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96B0029"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8F20E2C"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9166968"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BD66FD6"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C8D08EF"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99C8867"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5298725"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5328B55" w14:textId="77777777" w:rsidR="00000000" w:rsidRDefault="00A854EE">
            <w:pPr>
              <w:tabs>
                <w:tab w:val="clear" w:pos="5760"/>
                <w:tab w:val="left" w:pos="1520"/>
                <w:tab w:val="left" w:pos="9180"/>
              </w:tabs>
            </w:pPr>
          </w:p>
        </w:tc>
      </w:tr>
      <w:tr w:rsidR="00000000" w14:paraId="658EA74D"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06572FF0" w14:textId="77777777" w:rsidR="00000000" w:rsidRDefault="00A854EE">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59D6C65B" w14:textId="77777777" w:rsidR="00000000" w:rsidRDefault="00A854EE">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1F84656E" w14:textId="77777777" w:rsidR="00000000" w:rsidRDefault="00A854EE">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533F4AB"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3E1771"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A16234A"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54B489"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9EBFC4"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2F8D6F"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E519CE3"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BFC87D6"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1F3C846"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05713BA"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79C886F"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B2AD733" w14:textId="77777777" w:rsidR="00000000" w:rsidRDefault="00A854EE">
            <w:pPr>
              <w:tabs>
                <w:tab w:val="clear" w:pos="5760"/>
                <w:tab w:val="left" w:pos="1520"/>
                <w:tab w:val="left" w:pos="9180"/>
              </w:tabs>
            </w:pPr>
          </w:p>
        </w:tc>
      </w:tr>
      <w:tr w:rsidR="00000000" w14:paraId="77DAE6E8"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2CB524D8" w14:textId="77777777" w:rsidR="00000000" w:rsidRDefault="00A854EE">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3C532D37" w14:textId="77777777" w:rsidR="00000000" w:rsidRDefault="00A854EE">
            <w:pPr>
              <w:tabs>
                <w:tab w:val="clear" w:pos="5760"/>
                <w:tab w:val="left" w:pos="1520"/>
                <w:tab w:val="left" w:pos="9180"/>
              </w:tabs>
              <w:ind w:right="10"/>
            </w:pPr>
            <w:r>
              <w:t>Portab</w:t>
            </w:r>
            <w:r>
              <w:t>ility</w:t>
            </w:r>
          </w:p>
        </w:tc>
        <w:tc>
          <w:tcPr>
            <w:tcW w:w="946" w:type="dxa"/>
            <w:tcBorders>
              <w:top w:val="single" w:sz="6" w:space="0" w:color="auto"/>
              <w:left w:val="single" w:sz="6" w:space="0" w:color="auto"/>
              <w:bottom w:val="single" w:sz="6" w:space="0" w:color="auto"/>
              <w:right w:val="single" w:sz="6" w:space="0" w:color="auto"/>
            </w:tcBorders>
          </w:tcPr>
          <w:p w14:paraId="5DFA5A0A" w14:textId="77777777" w:rsidR="00000000" w:rsidRDefault="00A854EE">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5D2146"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D26CFE"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EAC4210"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6F27F7"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5D2BDC"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1687DF3"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B4A3C0"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CFAD9BC"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E7FEB18"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C6AE3D7"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BB38D23"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23A7658" w14:textId="77777777" w:rsidR="00000000" w:rsidRDefault="00A854EE">
            <w:pPr>
              <w:tabs>
                <w:tab w:val="clear" w:pos="5760"/>
                <w:tab w:val="left" w:pos="1520"/>
                <w:tab w:val="left" w:pos="9180"/>
              </w:tabs>
            </w:pPr>
          </w:p>
        </w:tc>
      </w:tr>
      <w:tr w:rsidR="00000000" w14:paraId="07B864DB"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23D9436D" w14:textId="77777777" w:rsidR="00000000" w:rsidRDefault="00A854EE">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60FC6ADD" w14:textId="77777777" w:rsidR="00000000" w:rsidRDefault="00A854EE">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4E9C77F3" w14:textId="77777777" w:rsidR="00000000" w:rsidRDefault="00A854EE">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3B2930C"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4C0112B"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5F8858"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6FE7D1F"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C12F057"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9B30E3"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5AF7B43"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8188A7C"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85AC62"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33316D4"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9FF73B8"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807363C" w14:textId="77777777" w:rsidR="00000000" w:rsidRDefault="00A854EE">
            <w:pPr>
              <w:tabs>
                <w:tab w:val="clear" w:pos="5760"/>
                <w:tab w:val="left" w:pos="1520"/>
                <w:tab w:val="left" w:pos="9180"/>
              </w:tabs>
            </w:pPr>
          </w:p>
        </w:tc>
      </w:tr>
      <w:tr w:rsidR="00000000" w14:paraId="0ED9C437"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4801DCDB" w14:textId="77777777" w:rsidR="00000000" w:rsidRDefault="00A854EE">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0A829959" w14:textId="77777777" w:rsidR="00000000" w:rsidRDefault="00A854EE">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4F41B25D" w14:textId="77777777" w:rsidR="00000000" w:rsidRDefault="00A854EE">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6647B1E"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7D405DC"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F1D291"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27D214"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DB31518"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A3D0CAB"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31BB285"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89C6D36"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1682BD"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EA2697F" w14:textId="77777777" w:rsidR="00000000" w:rsidRDefault="00A854EE">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17B60900" w14:textId="77777777" w:rsidR="00000000" w:rsidRDefault="00A854EE">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3D841300" w14:textId="77777777" w:rsidR="00000000" w:rsidRDefault="00A854EE">
            <w:pPr>
              <w:tabs>
                <w:tab w:val="clear" w:pos="5760"/>
                <w:tab w:val="left" w:pos="1520"/>
                <w:tab w:val="left" w:pos="9180"/>
              </w:tabs>
            </w:pPr>
          </w:p>
        </w:tc>
      </w:tr>
      <w:tr w:rsidR="00000000" w14:paraId="56AF1025"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534923F5" w14:textId="77777777" w:rsidR="00000000" w:rsidRDefault="00A854EE">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37F54DC3" w14:textId="77777777" w:rsidR="00000000" w:rsidRDefault="00A854EE">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58B510EC" w14:textId="77777777" w:rsidR="00000000" w:rsidRDefault="00A854EE">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5571AD5"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AD22D6"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1E5432"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90BD95"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C5D88A"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11170D"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AAE1D4C"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4A6C2B4"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C8841EA"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25595A3"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85A49B5" w14:textId="77777777" w:rsidR="00000000" w:rsidRDefault="00A854EE">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4ACA8722" w14:textId="77777777" w:rsidR="00000000" w:rsidRDefault="00A854EE">
            <w:pPr>
              <w:tabs>
                <w:tab w:val="clear" w:pos="5760"/>
                <w:tab w:val="left" w:pos="1520"/>
                <w:tab w:val="left" w:pos="9180"/>
              </w:tabs>
            </w:pPr>
          </w:p>
        </w:tc>
      </w:tr>
      <w:tr w:rsidR="00000000" w14:paraId="7195E371"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150B51C2" w14:textId="77777777" w:rsidR="00000000" w:rsidRDefault="00A854EE">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6E4C2BAF" w14:textId="77777777" w:rsidR="00000000" w:rsidRDefault="00A854EE">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7B34B8DB" w14:textId="77777777" w:rsidR="00000000" w:rsidRDefault="00A854EE">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0A49322"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AD56A5"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8E1C2DE"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FDB111"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A7E9ABD"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6031C07"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570A70"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3858FC"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ABA7D69"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F69F205"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E769198"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5BC3DA7" w14:textId="77777777" w:rsidR="00000000" w:rsidRDefault="00A854EE">
            <w:pPr>
              <w:tabs>
                <w:tab w:val="clear" w:pos="5760"/>
                <w:tab w:val="left" w:pos="1520"/>
                <w:tab w:val="left" w:pos="9180"/>
              </w:tabs>
            </w:pPr>
          </w:p>
        </w:tc>
      </w:tr>
      <w:tr w:rsidR="00000000" w14:paraId="003E9455"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1E435399" w14:textId="77777777" w:rsidR="00000000" w:rsidRDefault="00A854EE">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17EADDA4" w14:textId="77777777" w:rsidR="00000000" w:rsidRDefault="00A854EE">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284593E1" w14:textId="77777777" w:rsidR="00000000" w:rsidRDefault="00A854EE">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046D42A"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846164B"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D1F638"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8DF73F3"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F6FEE32"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411C17E"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38C3A2"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B5F4EC" w14:textId="77777777" w:rsidR="00000000" w:rsidRDefault="00A854EE">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381B7C2"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27365E4"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018C28E" w14:textId="77777777" w:rsidR="00000000" w:rsidRDefault="00A854EE">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30EC9C8D" w14:textId="77777777" w:rsidR="00000000" w:rsidRDefault="00A854EE">
            <w:pPr>
              <w:tabs>
                <w:tab w:val="clear" w:pos="5760"/>
                <w:tab w:val="left" w:pos="1520"/>
                <w:tab w:val="left" w:pos="9180"/>
              </w:tabs>
            </w:pPr>
          </w:p>
        </w:tc>
      </w:tr>
    </w:tbl>
    <w:p w14:paraId="7BCD42D0" w14:textId="77777777" w:rsidR="00000000" w:rsidRDefault="00A854EE">
      <w:pPr>
        <w:tabs>
          <w:tab w:val="clear" w:pos="5760"/>
          <w:tab w:val="left" w:pos="1520"/>
          <w:tab w:val="left" w:pos="9180"/>
        </w:tabs>
        <w:rPr>
          <w:i/>
        </w:rPr>
      </w:pPr>
    </w:p>
    <w:p w14:paraId="0C891FC7" w14:textId="77777777" w:rsidR="00000000" w:rsidRDefault="00A854EE">
      <w:pPr>
        <w:rPr>
          <w:i/>
        </w:rPr>
      </w:pPr>
    </w:p>
    <w:p w14:paraId="0394BAB0" w14:textId="77777777" w:rsidR="00000000" w:rsidRDefault="00A854EE">
      <w:pPr>
        <w:rPr>
          <w:i/>
        </w:rPr>
      </w:pPr>
    </w:p>
    <w:p w14:paraId="7BCA978C" w14:textId="77777777" w:rsidR="00000000" w:rsidRDefault="00A854EE">
      <w:pPr>
        <w:rPr>
          <w:i/>
        </w:rPr>
      </w:pPr>
      <w:r>
        <w:rPr>
          <w:i/>
        </w:rPr>
        <w:t>Definitions of the quality characteristics not defined in the paragraphs above follow.</w:t>
      </w:r>
    </w:p>
    <w:p w14:paraId="2624DD1B" w14:textId="77777777" w:rsidR="00000000" w:rsidRDefault="00A854EE">
      <w:pPr>
        <w:rPr>
          <w:i/>
        </w:rPr>
      </w:pPr>
    </w:p>
    <w:p w14:paraId="6F432966" w14:textId="77777777" w:rsidR="00000000" w:rsidRDefault="00A854EE">
      <w:pPr>
        <w:pStyle w:val="level2bullet0"/>
        <w:rPr>
          <w:i/>
        </w:rPr>
      </w:pPr>
      <w:r>
        <w:rPr>
          <w:i/>
        </w:rPr>
        <w:t>•</w:t>
      </w:r>
      <w:r>
        <w:rPr>
          <w:i/>
        </w:rPr>
        <w:tab/>
        <w:t>C</w:t>
      </w:r>
      <w:r>
        <w:rPr>
          <w:i/>
        </w:rPr>
        <w:t>orrectness - extent to which program satisfies specifications, fulfills user’s mission objectives</w:t>
      </w:r>
    </w:p>
    <w:p w14:paraId="7E983107" w14:textId="77777777" w:rsidR="00000000" w:rsidRDefault="00A854EE">
      <w:pPr>
        <w:pStyle w:val="level2bullet0"/>
        <w:rPr>
          <w:i/>
        </w:rPr>
      </w:pPr>
      <w:r>
        <w:rPr>
          <w:i/>
        </w:rPr>
        <w:t>•</w:t>
      </w:r>
      <w:r>
        <w:rPr>
          <w:i/>
        </w:rPr>
        <w:tab/>
        <w:t>Efficiency - amount of computing resources and code required to perform function</w:t>
      </w:r>
    </w:p>
    <w:p w14:paraId="2F9DC6DD" w14:textId="77777777" w:rsidR="00000000" w:rsidRDefault="00A854EE">
      <w:pPr>
        <w:pStyle w:val="level2bullet0"/>
        <w:rPr>
          <w:i/>
        </w:rPr>
      </w:pPr>
      <w:r>
        <w:rPr>
          <w:i/>
        </w:rPr>
        <w:t>•</w:t>
      </w:r>
      <w:r>
        <w:rPr>
          <w:i/>
        </w:rPr>
        <w:tab/>
        <w:t>Flexibility - effort needed to modify operational program</w:t>
      </w:r>
    </w:p>
    <w:p w14:paraId="52E2E6B9" w14:textId="77777777" w:rsidR="00000000" w:rsidRDefault="00A854EE">
      <w:pPr>
        <w:pStyle w:val="level2bullet0"/>
        <w:rPr>
          <w:i/>
        </w:rPr>
      </w:pPr>
      <w:r>
        <w:rPr>
          <w:i/>
        </w:rPr>
        <w:t>•</w:t>
      </w:r>
      <w:r>
        <w:rPr>
          <w:i/>
        </w:rPr>
        <w:tab/>
        <w:t>Interoperabil</w:t>
      </w:r>
      <w:r>
        <w:rPr>
          <w:i/>
        </w:rPr>
        <w:t>ity - effort needed to couple one system with another</w:t>
      </w:r>
    </w:p>
    <w:p w14:paraId="65BA2A43" w14:textId="77777777" w:rsidR="00000000" w:rsidRDefault="00A854EE">
      <w:pPr>
        <w:pStyle w:val="level2bullet0"/>
        <w:rPr>
          <w:i/>
        </w:rPr>
      </w:pPr>
      <w:r>
        <w:rPr>
          <w:i/>
        </w:rPr>
        <w:t>•</w:t>
      </w:r>
      <w:r>
        <w:rPr>
          <w:i/>
        </w:rPr>
        <w:tab/>
        <w:t>Reliability - extent to which program performs with required precision</w:t>
      </w:r>
    </w:p>
    <w:p w14:paraId="31F42B20" w14:textId="77777777" w:rsidR="00000000" w:rsidRDefault="00A854EE">
      <w:pPr>
        <w:pStyle w:val="level2bullet0"/>
        <w:rPr>
          <w:i/>
        </w:rPr>
      </w:pPr>
      <w:r>
        <w:rPr>
          <w:i/>
        </w:rPr>
        <w:t>•</w:t>
      </w:r>
      <w:r>
        <w:rPr>
          <w:i/>
        </w:rPr>
        <w:tab/>
        <w:t>Reusability - extent to which it can be reused in another application</w:t>
      </w:r>
    </w:p>
    <w:p w14:paraId="7F273BD8" w14:textId="77777777" w:rsidR="00000000" w:rsidRDefault="00A854EE">
      <w:pPr>
        <w:pStyle w:val="level2bullet0"/>
        <w:rPr>
          <w:i/>
        </w:rPr>
      </w:pPr>
      <w:r>
        <w:rPr>
          <w:i/>
        </w:rPr>
        <w:t>•</w:t>
      </w:r>
      <w:r>
        <w:rPr>
          <w:i/>
        </w:rPr>
        <w:tab/>
        <w:t xml:space="preserve">Testability - effort needed to test to ensure performs </w:t>
      </w:r>
      <w:r>
        <w:rPr>
          <w:i/>
        </w:rPr>
        <w:t>as intended</w:t>
      </w:r>
    </w:p>
    <w:p w14:paraId="1F2FC9C7" w14:textId="77777777" w:rsidR="00000000" w:rsidRDefault="00A854EE">
      <w:pPr>
        <w:pStyle w:val="level2bullet0"/>
      </w:pPr>
      <w:r>
        <w:rPr>
          <w:i/>
        </w:rPr>
        <w:t>•</w:t>
      </w:r>
      <w:r>
        <w:rPr>
          <w:i/>
        </w:rPr>
        <w:tab/>
        <w:t>Usability - effort required to learn, operate, prepare input, and interpret output</w:t>
      </w:r>
    </w:p>
    <w:p w14:paraId="075C97F6" w14:textId="77777777" w:rsidR="00000000" w:rsidRDefault="00A854EE">
      <w:pPr>
        <w:tabs>
          <w:tab w:val="clear" w:pos="5760"/>
          <w:tab w:val="left" w:pos="1520"/>
        </w:tabs>
      </w:pPr>
    </w:p>
    <w:p w14:paraId="063E627B" w14:textId="77777777" w:rsidR="00000000" w:rsidRDefault="00A854EE">
      <w:pPr>
        <w:tabs>
          <w:tab w:val="clear" w:pos="5760"/>
          <w:tab w:val="left" w:pos="1520"/>
        </w:tabs>
        <w:rPr>
          <w:i/>
        </w:rPr>
      </w:pPr>
      <w:r>
        <w:rPr>
          <w:i/>
        </w:rPr>
        <w:t>THE FOLLOWING (3.7) is not really a section, it is talking about how to organize requirements you write in section 3.2.   At the end of this template there ar</w:t>
      </w:r>
      <w:r>
        <w:rPr>
          <w:i/>
        </w:rPr>
        <w:t xml:space="preserve">e a bunch of alternative organizations for section 3.2. Choose the ONE best for the system you are writing the requirements for. </w:t>
      </w:r>
    </w:p>
    <w:p w14:paraId="2254BF4F" w14:textId="77777777" w:rsidR="00000000" w:rsidRDefault="00A854EE">
      <w:pPr>
        <w:pStyle w:val="Heading2"/>
      </w:pPr>
      <w:bookmarkStart w:id="35" w:name="_Toc363403548"/>
      <w:r>
        <w:t>3.7 Organizing the Specific Requirements</w:t>
      </w:r>
      <w:bookmarkEnd w:id="35"/>
    </w:p>
    <w:p w14:paraId="283BFD23" w14:textId="77777777" w:rsidR="00000000" w:rsidRDefault="00A854EE">
      <w:pPr>
        <w:tabs>
          <w:tab w:val="clear" w:pos="5760"/>
          <w:tab w:val="left" w:pos="1520"/>
        </w:tabs>
      </w:pPr>
    </w:p>
    <w:p w14:paraId="206AED7A" w14:textId="77777777" w:rsidR="00000000" w:rsidRDefault="00A854EE">
      <w:pPr>
        <w:tabs>
          <w:tab w:val="clear" w:pos="5760"/>
          <w:tab w:val="left" w:pos="1520"/>
        </w:tabs>
        <w:rPr>
          <w:i/>
        </w:rPr>
      </w:pPr>
      <w:r>
        <w:rPr>
          <w:i/>
        </w:rPr>
        <w:t>For anything but trivial systems the detailed requirements tend to be extensive.  Fo</w:t>
      </w:r>
      <w:r>
        <w:rPr>
          <w:i/>
        </w:rPr>
        <w:t xml:space="preserve">r this reason, it is recommended that careful consideration be given to organizing these in a manner optimal for understanding.  There is no one optimal organization for all systems.  Different classes of systems lend themselves to different organizations </w:t>
      </w:r>
      <w:r>
        <w:rPr>
          <w:i/>
        </w:rPr>
        <w:t>of requirements in section 3. Some of these organizations are described in the following subclasses.</w:t>
      </w:r>
    </w:p>
    <w:p w14:paraId="412518EB" w14:textId="77777777" w:rsidR="00000000" w:rsidRDefault="00A854EE">
      <w:pPr>
        <w:tabs>
          <w:tab w:val="clear" w:pos="5760"/>
          <w:tab w:val="left" w:pos="1520"/>
        </w:tabs>
      </w:pPr>
    </w:p>
    <w:p w14:paraId="4739C0AB" w14:textId="77777777" w:rsidR="00000000" w:rsidRDefault="00A854EE">
      <w:pPr>
        <w:pStyle w:val="Heading3"/>
        <w:rPr>
          <w:sz w:val="24"/>
        </w:rPr>
      </w:pPr>
      <w:bookmarkStart w:id="36" w:name="_Toc363403549"/>
      <w:r>
        <w:rPr>
          <w:sz w:val="24"/>
        </w:rPr>
        <w:t>3.7.1 System Mode</w:t>
      </w:r>
      <w:bookmarkEnd w:id="36"/>
    </w:p>
    <w:p w14:paraId="0DA13D09" w14:textId="77777777" w:rsidR="00000000" w:rsidRDefault="00A854EE"/>
    <w:p w14:paraId="7DAF3EBC" w14:textId="77777777" w:rsidR="00000000" w:rsidRDefault="00A854EE">
      <w:pPr>
        <w:rPr>
          <w:i/>
        </w:rPr>
      </w:pPr>
      <w:r>
        <w:rPr>
          <w:i/>
        </w:rPr>
        <w:lastRenderedPageBreak/>
        <w:t>Some systems behave quite differently depending on the mode of operation.  When organizing by mode there are two possible outlines.  Th</w:t>
      </w:r>
      <w:r>
        <w:rPr>
          <w:i/>
        </w:rPr>
        <w:t>e choice depends on whether interfaces and performance are dependent on mode.</w:t>
      </w:r>
    </w:p>
    <w:p w14:paraId="4706A28A" w14:textId="77777777" w:rsidR="00000000" w:rsidRDefault="00A854EE"/>
    <w:p w14:paraId="649665DE" w14:textId="77777777" w:rsidR="00000000" w:rsidRDefault="00A854EE">
      <w:pPr>
        <w:pStyle w:val="Heading3"/>
        <w:rPr>
          <w:sz w:val="24"/>
        </w:rPr>
      </w:pPr>
      <w:bookmarkStart w:id="37" w:name="_Toc363403550"/>
      <w:r>
        <w:rPr>
          <w:sz w:val="24"/>
        </w:rPr>
        <w:t>3.7.2 User Class</w:t>
      </w:r>
      <w:bookmarkEnd w:id="37"/>
    </w:p>
    <w:p w14:paraId="78CED867" w14:textId="77777777" w:rsidR="00000000" w:rsidRDefault="00A854EE"/>
    <w:p w14:paraId="3250D0B2" w14:textId="77777777" w:rsidR="00000000" w:rsidRDefault="00A854EE">
      <w:pPr>
        <w:rPr>
          <w:i/>
        </w:rPr>
      </w:pPr>
      <w:r>
        <w:rPr>
          <w:i/>
        </w:rPr>
        <w:t>Some systems provide different sets of functions to different classes of users.</w:t>
      </w:r>
    </w:p>
    <w:p w14:paraId="6162F815" w14:textId="77777777" w:rsidR="00000000" w:rsidRDefault="00A854EE">
      <w:pPr>
        <w:pStyle w:val="Heading3"/>
      </w:pPr>
    </w:p>
    <w:p w14:paraId="2CD4190B" w14:textId="77777777" w:rsidR="00000000" w:rsidRDefault="00A854EE">
      <w:pPr>
        <w:pStyle w:val="Heading3"/>
        <w:rPr>
          <w:sz w:val="24"/>
        </w:rPr>
      </w:pPr>
      <w:bookmarkStart w:id="38" w:name="_Toc363403551"/>
      <w:r>
        <w:rPr>
          <w:sz w:val="24"/>
        </w:rPr>
        <w:t>3.7.3 Objects</w:t>
      </w:r>
      <w:bookmarkEnd w:id="38"/>
    </w:p>
    <w:p w14:paraId="5FD1858C" w14:textId="77777777" w:rsidR="00000000" w:rsidRDefault="00A854EE"/>
    <w:p w14:paraId="03FD41CD" w14:textId="77777777" w:rsidR="00000000" w:rsidRDefault="00A854EE">
      <w:pPr>
        <w:rPr>
          <w:i/>
        </w:rPr>
      </w:pPr>
      <w:r>
        <w:rPr>
          <w:i/>
        </w:rPr>
        <w:t xml:space="preserve">Objects are real-world entities that have a counterpart within </w:t>
      </w:r>
      <w:r>
        <w:rPr>
          <w:i/>
        </w:rPr>
        <w:t>the system.  Associated with each object is a set of attributes and functions.  These functions are also called services, methods, or processes.  Note that sets of objects may share attributes and services.  These are grouped together as classes.</w:t>
      </w:r>
    </w:p>
    <w:p w14:paraId="25D20534" w14:textId="77777777" w:rsidR="00000000" w:rsidRDefault="00A854EE"/>
    <w:p w14:paraId="051E6A6B" w14:textId="77777777" w:rsidR="00000000" w:rsidRDefault="00A854EE">
      <w:pPr>
        <w:pStyle w:val="Heading3"/>
        <w:rPr>
          <w:sz w:val="24"/>
        </w:rPr>
      </w:pPr>
      <w:bookmarkStart w:id="39" w:name="_Toc363403552"/>
      <w:r>
        <w:rPr>
          <w:sz w:val="24"/>
        </w:rPr>
        <w:t>3.7.4 Fe</w:t>
      </w:r>
      <w:r>
        <w:rPr>
          <w:sz w:val="24"/>
        </w:rPr>
        <w:t>ature</w:t>
      </w:r>
      <w:bookmarkEnd w:id="39"/>
    </w:p>
    <w:p w14:paraId="7AE54C21" w14:textId="77777777" w:rsidR="00000000" w:rsidRDefault="00A854EE">
      <w:pPr>
        <w:rPr>
          <w:i/>
        </w:rPr>
      </w:pPr>
    </w:p>
    <w:p w14:paraId="49A69635" w14:textId="77777777" w:rsidR="00000000" w:rsidRDefault="00A854EE">
      <w:pPr>
        <w:rPr>
          <w:i/>
        </w:rPr>
      </w:pPr>
      <w:r>
        <w:rPr>
          <w:i/>
        </w:rPr>
        <w:t xml:space="preserve">A feature is an externally desired service by the system that may require a sequence of inputs to </w:t>
      </w:r>
      <w:proofErr w:type="gramStart"/>
      <w:r>
        <w:rPr>
          <w:i/>
        </w:rPr>
        <w:t>effect</w:t>
      </w:r>
      <w:proofErr w:type="gramEnd"/>
      <w:r>
        <w:rPr>
          <w:i/>
        </w:rPr>
        <w:t xml:space="preserve"> the desired result.  Each feature is generally described in as sequence eof stimulus-response pairs.</w:t>
      </w:r>
    </w:p>
    <w:p w14:paraId="16DD51CA" w14:textId="77777777" w:rsidR="00000000" w:rsidRDefault="00A854EE"/>
    <w:p w14:paraId="43976064" w14:textId="77777777" w:rsidR="00000000" w:rsidRDefault="00A854EE">
      <w:pPr>
        <w:pStyle w:val="Heading3"/>
        <w:rPr>
          <w:sz w:val="24"/>
        </w:rPr>
      </w:pPr>
      <w:bookmarkStart w:id="40" w:name="_Toc363403553"/>
      <w:r>
        <w:rPr>
          <w:sz w:val="24"/>
        </w:rPr>
        <w:t>3.7.5 Stimulus</w:t>
      </w:r>
      <w:bookmarkEnd w:id="40"/>
    </w:p>
    <w:p w14:paraId="2159A409" w14:textId="77777777" w:rsidR="00000000" w:rsidRDefault="00A854EE"/>
    <w:p w14:paraId="06F6C098" w14:textId="77777777" w:rsidR="00000000" w:rsidRDefault="00A854EE">
      <w:pPr>
        <w:rPr>
          <w:i/>
        </w:rPr>
      </w:pPr>
      <w:r>
        <w:rPr>
          <w:i/>
        </w:rPr>
        <w:t>Some systems can be best o</w:t>
      </w:r>
      <w:r>
        <w:rPr>
          <w:i/>
        </w:rPr>
        <w:t>rganized by describing their functions in terms of stimuli.</w:t>
      </w:r>
    </w:p>
    <w:p w14:paraId="43473A18" w14:textId="77777777" w:rsidR="00000000" w:rsidRDefault="00A854EE"/>
    <w:p w14:paraId="1E8C915F" w14:textId="77777777" w:rsidR="00000000" w:rsidRDefault="00A854EE">
      <w:pPr>
        <w:pStyle w:val="Heading3"/>
        <w:rPr>
          <w:sz w:val="24"/>
        </w:rPr>
      </w:pPr>
      <w:bookmarkStart w:id="41" w:name="_Toc363403554"/>
      <w:r>
        <w:rPr>
          <w:sz w:val="24"/>
        </w:rPr>
        <w:t>3. 7.6 Response</w:t>
      </w:r>
      <w:bookmarkEnd w:id="41"/>
    </w:p>
    <w:p w14:paraId="11B1BD82" w14:textId="77777777" w:rsidR="00000000" w:rsidRDefault="00A854EE"/>
    <w:p w14:paraId="6ABFEF74" w14:textId="77777777" w:rsidR="00000000" w:rsidRDefault="00A854EE">
      <w:pPr>
        <w:rPr>
          <w:i/>
        </w:rPr>
      </w:pPr>
      <w:r>
        <w:rPr>
          <w:i/>
        </w:rPr>
        <w:t>Some systems can be best organized by describing their functions in support of the generation of a response.</w:t>
      </w:r>
    </w:p>
    <w:p w14:paraId="60521D11" w14:textId="77777777" w:rsidR="00000000" w:rsidRDefault="00A854EE"/>
    <w:p w14:paraId="4931EC8B" w14:textId="77777777" w:rsidR="00000000" w:rsidRDefault="00A854EE">
      <w:pPr>
        <w:pStyle w:val="Heading3"/>
        <w:rPr>
          <w:sz w:val="24"/>
        </w:rPr>
      </w:pPr>
      <w:bookmarkStart w:id="42" w:name="_Toc363403555"/>
      <w:r>
        <w:rPr>
          <w:sz w:val="24"/>
        </w:rPr>
        <w:t>3.7.7 Functional Hierarchy</w:t>
      </w:r>
      <w:bookmarkEnd w:id="42"/>
    </w:p>
    <w:p w14:paraId="1B4C6265" w14:textId="77777777" w:rsidR="00000000" w:rsidRDefault="00A854EE"/>
    <w:p w14:paraId="5C67849F" w14:textId="77777777" w:rsidR="00000000" w:rsidRDefault="00A854EE">
      <w:pPr>
        <w:rPr>
          <w:i/>
        </w:rPr>
      </w:pPr>
      <w:r>
        <w:rPr>
          <w:i/>
        </w:rPr>
        <w:t>When none of he above organizational sch</w:t>
      </w:r>
      <w:r>
        <w:rPr>
          <w:i/>
        </w:rPr>
        <w:t xml:space="preserve">emes prove helpful, the overall functionality can be organized into a hierarchy of functions organized by either common inputs, common outputs, or common internal data access.  Data flow diagrams and data dictionaries can be use dot show the relationships </w:t>
      </w:r>
      <w:r>
        <w:rPr>
          <w:i/>
        </w:rPr>
        <w:t>between and among the functions and data.</w:t>
      </w:r>
    </w:p>
    <w:p w14:paraId="0A57AFFE" w14:textId="77777777" w:rsidR="00000000" w:rsidRDefault="00A854EE">
      <w:pPr>
        <w:pStyle w:val="lev2"/>
      </w:pPr>
    </w:p>
    <w:p w14:paraId="610749C9" w14:textId="77777777" w:rsidR="00000000" w:rsidRDefault="00A854EE">
      <w:pPr>
        <w:pStyle w:val="Heading2"/>
      </w:pPr>
      <w:bookmarkStart w:id="43" w:name="_Toc363403556"/>
      <w:r>
        <w:t>3.8 Additional Comments</w:t>
      </w:r>
      <w:bookmarkEnd w:id="43"/>
    </w:p>
    <w:p w14:paraId="6FA68BCB" w14:textId="77777777" w:rsidR="00000000" w:rsidRDefault="00A854EE"/>
    <w:p w14:paraId="634DDA8A" w14:textId="77777777" w:rsidR="00000000" w:rsidRDefault="00A854EE">
      <w:pPr>
        <w:rPr>
          <w:i/>
        </w:rPr>
      </w:pPr>
      <w:r>
        <w:rPr>
          <w:i/>
        </w:rPr>
        <w:t>Whenever a new SRS is contemplated, more than one of the organizational techniques given in 3.7 may be appropriate.  In such cases, organize the specific requirements for multiple hierarch</w:t>
      </w:r>
      <w:r>
        <w:rPr>
          <w:i/>
        </w:rPr>
        <w:t xml:space="preserve">ies tailored to the specific needs of the system under specification. </w:t>
      </w:r>
    </w:p>
    <w:p w14:paraId="3CC5BA46" w14:textId="77777777" w:rsidR="00000000" w:rsidRDefault="00A854EE"/>
    <w:p w14:paraId="0887D69E" w14:textId="77777777" w:rsidR="00000000" w:rsidRDefault="00A854EE">
      <w:pPr>
        <w:rPr>
          <w:i/>
        </w:rPr>
      </w:pPr>
      <w:r>
        <w:rPr>
          <w:i/>
        </w:rPr>
        <w:t>Three are many notations, methods, and automated support tools available to aid in the documentation of requirements.  For the most part, their usefulness is a function of organization</w:t>
      </w:r>
      <w:r>
        <w:rPr>
          <w:i/>
        </w:rPr>
        <w:t>.  For example, when organizing by mode, finite state machines or state charts may prove helpful; when organizing by object, object-oriented analysis may prove helpful; when organizing by feature, stimulus-response sequences may prove helpful; when organiz</w:t>
      </w:r>
      <w:r>
        <w:rPr>
          <w:i/>
        </w:rPr>
        <w:t xml:space="preserve">ing by functional hierarchy, data flow diagrams and data dictionaries may prove helpful. </w:t>
      </w:r>
    </w:p>
    <w:p w14:paraId="5E410DF0" w14:textId="77777777" w:rsidR="00000000" w:rsidRDefault="00A854EE"/>
    <w:p w14:paraId="00C0A647" w14:textId="77777777" w:rsidR="00000000" w:rsidRDefault="00A854EE">
      <w:pPr>
        <w:rPr>
          <w:i/>
        </w:rPr>
      </w:pPr>
      <w:r>
        <w:rPr>
          <w:i/>
        </w:rPr>
        <w:t>In any of the outlines below, those sections called “Functional Requirement i” may be described in native language, in pseudocode, in a system definition language, o</w:t>
      </w:r>
      <w:r>
        <w:rPr>
          <w:i/>
        </w:rPr>
        <w:t>r in four subsections titled: Introduction, Inputs, Processing, Outputs.</w:t>
      </w:r>
    </w:p>
    <w:p w14:paraId="79B7AF75" w14:textId="77777777" w:rsidR="00000000" w:rsidRDefault="00A854EE">
      <w:pPr>
        <w:pStyle w:val="level2bullet"/>
        <w:tabs>
          <w:tab w:val="clear" w:pos="5760"/>
          <w:tab w:val="left" w:pos="1520"/>
        </w:tabs>
      </w:pPr>
    </w:p>
    <w:p w14:paraId="16D30827" w14:textId="77777777" w:rsidR="00000000" w:rsidRDefault="00A854EE">
      <w:pPr>
        <w:pStyle w:val="Heading1"/>
        <w:numPr>
          <w:ilvl w:val="0"/>
          <w:numId w:val="45"/>
        </w:numPr>
      </w:pPr>
      <w:bookmarkStart w:id="44" w:name="_Toc363403557"/>
      <w:r>
        <w:t>Change Management Process</w:t>
      </w:r>
      <w:bookmarkEnd w:id="44"/>
    </w:p>
    <w:p w14:paraId="38EC8DB8" w14:textId="77777777" w:rsidR="00000000" w:rsidRDefault="00A854EE">
      <w:pPr>
        <w:rPr>
          <w:i/>
        </w:rPr>
      </w:pPr>
      <w:r>
        <w:t xml:space="preserve"> </w:t>
      </w:r>
    </w:p>
    <w:p w14:paraId="6605A59B" w14:textId="77777777" w:rsidR="00000000" w:rsidRDefault="00A854EE">
      <w:pPr>
        <w:rPr>
          <w:i/>
        </w:rPr>
      </w:pPr>
      <w:r>
        <w:rPr>
          <w:i/>
        </w:rPr>
        <w:t>Identify the change management process to be used to identify, log, evaluate, and update the SRS to reflect changes in project scope and requirements.  Ho</w:t>
      </w:r>
      <w:r>
        <w:rPr>
          <w:i/>
        </w:rPr>
        <w:t xml:space="preserve">w are you going to control changes to the </w:t>
      </w:r>
      <w:proofErr w:type="gramStart"/>
      <w:r>
        <w:rPr>
          <w:i/>
        </w:rPr>
        <w:t>requirements.</w:t>
      </w:r>
      <w:proofErr w:type="gramEnd"/>
      <w:r>
        <w:rPr>
          <w:i/>
        </w:rPr>
        <w:t xml:space="preserve">  Can the customer just call up and ask for something new?  Does your team have to reach consensus? How do changes to requirements get submitted to the team?  Formally in writing, email or phone call? </w:t>
      </w:r>
    </w:p>
    <w:p w14:paraId="01AF1C61" w14:textId="77777777" w:rsidR="00000000" w:rsidRDefault="00A854EE">
      <w:pPr>
        <w:rPr>
          <w:i/>
        </w:rPr>
      </w:pPr>
    </w:p>
    <w:p w14:paraId="35E06C63" w14:textId="77777777" w:rsidR="00000000" w:rsidRDefault="00A854EE">
      <w:pPr>
        <w:pStyle w:val="Heading1"/>
        <w:numPr>
          <w:ilvl w:val="0"/>
          <w:numId w:val="45"/>
        </w:numPr>
      </w:pPr>
      <w:r>
        <w:t>Document Approvals</w:t>
      </w:r>
    </w:p>
    <w:p w14:paraId="7DAADFD0" w14:textId="77777777" w:rsidR="00000000" w:rsidRDefault="00A854EE"/>
    <w:p w14:paraId="1F593B35" w14:textId="77777777" w:rsidR="00000000" w:rsidRDefault="00A854EE">
      <w:pPr>
        <w:rPr>
          <w:i/>
        </w:rPr>
      </w:pPr>
      <w:r>
        <w:rPr>
          <w:i/>
        </w:rPr>
        <w:t>Identify the approvers of the SRS document. Approver name, signature, and date should be used.</w:t>
      </w:r>
    </w:p>
    <w:p w14:paraId="3D41117B" w14:textId="77777777" w:rsidR="00000000" w:rsidRDefault="00A854EE"/>
    <w:p w14:paraId="0448827D" w14:textId="77777777" w:rsidR="00000000" w:rsidRDefault="00A854EE">
      <w:pPr>
        <w:pStyle w:val="Heading1"/>
        <w:numPr>
          <w:ilvl w:val="0"/>
          <w:numId w:val="45"/>
        </w:numPr>
      </w:pPr>
      <w:r>
        <w:t>Supporting Information</w:t>
      </w:r>
    </w:p>
    <w:p w14:paraId="6CC2B0FA" w14:textId="77777777" w:rsidR="00000000" w:rsidRDefault="00A854EE"/>
    <w:p w14:paraId="040C502C" w14:textId="77777777" w:rsidR="00000000" w:rsidRDefault="00A854EE">
      <w:pPr>
        <w:rPr>
          <w:i/>
        </w:rPr>
      </w:pPr>
      <w:r>
        <w:rPr>
          <w:i/>
        </w:rPr>
        <w:t>The supporting information makes the SRS easier to use.  It includes:</w:t>
      </w:r>
    </w:p>
    <w:p w14:paraId="676C6A72" w14:textId="77777777" w:rsidR="00000000" w:rsidRDefault="00A854EE">
      <w:pPr>
        <w:rPr>
          <w:i/>
        </w:rPr>
      </w:pPr>
    </w:p>
    <w:p w14:paraId="453C75AD" w14:textId="77777777" w:rsidR="00000000" w:rsidRDefault="00A854EE">
      <w:pPr>
        <w:numPr>
          <w:ilvl w:val="0"/>
          <w:numId w:val="12"/>
        </w:numPr>
        <w:rPr>
          <w:i/>
        </w:rPr>
      </w:pPr>
      <w:r>
        <w:rPr>
          <w:i/>
        </w:rPr>
        <w:t>Table of Contents</w:t>
      </w:r>
    </w:p>
    <w:p w14:paraId="3B7B34A8" w14:textId="77777777" w:rsidR="00000000" w:rsidRDefault="00A854EE">
      <w:pPr>
        <w:numPr>
          <w:ilvl w:val="0"/>
          <w:numId w:val="12"/>
        </w:numPr>
        <w:rPr>
          <w:i/>
        </w:rPr>
      </w:pPr>
      <w:r>
        <w:rPr>
          <w:i/>
        </w:rPr>
        <w:t>Index</w:t>
      </w:r>
    </w:p>
    <w:p w14:paraId="009FDD76" w14:textId="77777777" w:rsidR="00000000" w:rsidRDefault="00A854EE">
      <w:pPr>
        <w:numPr>
          <w:ilvl w:val="0"/>
          <w:numId w:val="12"/>
        </w:numPr>
        <w:rPr>
          <w:i/>
        </w:rPr>
      </w:pPr>
      <w:r>
        <w:rPr>
          <w:i/>
        </w:rPr>
        <w:t>Appendices</w:t>
      </w:r>
    </w:p>
    <w:p w14:paraId="0FFFB5D6" w14:textId="77777777" w:rsidR="00000000" w:rsidRDefault="00A854EE"/>
    <w:p w14:paraId="5FEF8E89" w14:textId="77777777" w:rsidR="00000000" w:rsidRDefault="00A854EE">
      <w:pPr>
        <w:rPr>
          <w:i/>
        </w:rPr>
      </w:pPr>
      <w:r>
        <w:rPr>
          <w:i/>
        </w:rPr>
        <w:t>The App</w:t>
      </w:r>
      <w:r>
        <w:rPr>
          <w:i/>
        </w:rPr>
        <w:t>endices are not always considered part of the actual requirements specification and are not always necessary.  They may include:</w:t>
      </w:r>
    </w:p>
    <w:p w14:paraId="043C012A" w14:textId="77777777" w:rsidR="00000000" w:rsidRDefault="00A854EE">
      <w:pPr>
        <w:rPr>
          <w:i/>
        </w:rPr>
      </w:pPr>
    </w:p>
    <w:p w14:paraId="0D056CE5" w14:textId="77777777" w:rsidR="00000000" w:rsidRDefault="00A854EE">
      <w:pPr>
        <w:pStyle w:val="level2bullet"/>
        <w:rPr>
          <w:i/>
        </w:rPr>
      </w:pPr>
      <w:r>
        <w:rPr>
          <w:i/>
        </w:rPr>
        <w:tab/>
        <w:t>(a)  Sample I/O formats, descriptions of cost analysis studies, results of user surveys</w:t>
      </w:r>
    </w:p>
    <w:p w14:paraId="242F4F5B" w14:textId="77777777" w:rsidR="00000000" w:rsidRDefault="00A854EE">
      <w:pPr>
        <w:pStyle w:val="level2bullet"/>
        <w:rPr>
          <w:i/>
        </w:rPr>
      </w:pPr>
      <w:r>
        <w:rPr>
          <w:i/>
        </w:rPr>
        <w:tab/>
        <w:t>(b)  Supporting or background inform</w:t>
      </w:r>
      <w:r>
        <w:rPr>
          <w:i/>
        </w:rPr>
        <w:t>ation that can help the readers of the SRS</w:t>
      </w:r>
    </w:p>
    <w:p w14:paraId="46041872" w14:textId="77777777" w:rsidR="00000000" w:rsidRDefault="00A854EE">
      <w:pPr>
        <w:pStyle w:val="level2bullet"/>
        <w:rPr>
          <w:i/>
        </w:rPr>
      </w:pPr>
      <w:r>
        <w:rPr>
          <w:i/>
        </w:rPr>
        <w:tab/>
        <w:t>(c)  A description of the problems to be solved by the software</w:t>
      </w:r>
    </w:p>
    <w:p w14:paraId="262AA4B5" w14:textId="77777777" w:rsidR="00000000" w:rsidRDefault="00A854EE">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4CFD7EAF" w14:textId="77777777" w:rsidR="00000000" w:rsidRDefault="00A854EE">
      <w:pPr>
        <w:pStyle w:val="level2bullet"/>
        <w:tabs>
          <w:tab w:val="clear" w:pos="720"/>
          <w:tab w:val="left" w:pos="540"/>
        </w:tabs>
        <w:ind w:left="0" w:firstLine="18"/>
      </w:pPr>
    </w:p>
    <w:p w14:paraId="33F1CBA1" w14:textId="77777777" w:rsidR="00000000" w:rsidRDefault="00A854EE">
      <w:pPr>
        <w:pStyle w:val="level2bullet"/>
        <w:tabs>
          <w:tab w:val="clear" w:pos="720"/>
          <w:tab w:val="left" w:pos="540"/>
        </w:tabs>
        <w:ind w:left="0" w:firstLine="18"/>
        <w:rPr>
          <w:i/>
        </w:rPr>
      </w:pPr>
      <w:r>
        <w:rPr>
          <w:i/>
        </w:rPr>
        <w:t>When Appendice</w:t>
      </w:r>
      <w:r>
        <w:rPr>
          <w:i/>
        </w:rPr>
        <w:t xml:space="preserve">s are included, the SRS should explicitly state </w:t>
      </w:r>
      <w:proofErr w:type="gramStart"/>
      <w:r>
        <w:rPr>
          <w:i/>
        </w:rPr>
        <w:t>whether or not</w:t>
      </w:r>
      <w:proofErr w:type="gramEnd"/>
      <w:r>
        <w:rPr>
          <w:i/>
        </w:rPr>
        <w:t xml:space="preserve"> the Appendices are to be considered part of the requirements.</w:t>
      </w:r>
    </w:p>
    <w:p w14:paraId="5E1DA0F9" w14:textId="77777777" w:rsidR="00000000" w:rsidRDefault="00A854EE">
      <w:pPr>
        <w:tabs>
          <w:tab w:val="clear" w:pos="5760"/>
          <w:tab w:val="left" w:pos="360"/>
          <w:tab w:val="left" w:pos="1260"/>
          <w:tab w:val="left" w:pos="3240"/>
        </w:tabs>
        <w:ind w:right="-360"/>
      </w:pPr>
      <w:r>
        <w:t xml:space="preserve"> </w:t>
      </w:r>
    </w:p>
    <w:p w14:paraId="31B56738" w14:textId="77777777" w:rsidR="00000000" w:rsidRDefault="00A854EE">
      <w:pPr>
        <w:tabs>
          <w:tab w:val="clear" w:pos="5760"/>
          <w:tab w:val="left" w:pos="360"/>
          <w:tab w:val="left" w:pos="1260"/>
          <w:tab w:val="left" w:pos="3240"/>
        </w:tabs>
        <w:ind w:right="-360"/>
      </w:pPr>
    </w:p>
    <w:p w14:paraId="1745A55D" w14:textId="77777777" w:rsidR="00000000" w:rsidRDefault="00A854EE">
      <w:pPr>
        <w:tabs>
          <w:tab w:val="clear" w:pos="5760"/>
          <w:tab w:val="left" w:pos="360"/>
          <w:tab w:val="left" w:pos="1260"/>
          <w:tab w:val="left" w:pos="3240"/>
        </w:tabs>
        <w:ind w:right="-360"/>
      </w:pPr>
      <w:r>
        <w:t>Tables on the following pages provide alternate ways to structure section 3 on the specific requirements.  You should pick the b</w:t>
      </w:r>
      <w:r>
        <w:t>est one of these to organize section 3 requirements.</w:t>
      </w:r>
    </w:p>
    <w:p w14:paraId="65E5A857" w14:textId="77777777" w:rsidR="00000000" w:rsidRDefault="00A854EE">
      <w:pPr>
        <w:tabs>
          <w:tab w:val="clear" w:pos="5760"/>
          <w:tab w:val="left" w:pos="360"/>
          <w:tab w:val="left" w:pos="1080"/>
          <w:tab w:val="left" w:pos="1260"/>
          <w:tab w:val="left" w:pos="1440"/>
          <w:tab w:val="left" w:pos="3240"/>
        </w:tabs>
      </w:pPr>
      <w:r>
        <w:br w:type="page"/>
      </w:r>
    </w:p>
    <w:p w14:paraId="3677FD5A" w14:textId="77777777" w:rsidR="00000000" w:rsidRDefault="00A854EE">
      <w:pPr>
        <w:tabs>
          <w:tab w:val="clear" w:pos="5760"/>
          <w:tab w:val="left" w:pos="360"/>
          <w:tab w:val="left" w:pos="1080"/>
          <w:tab w:val="left" w:pos="1260"/>
          <w:tab w:val="left" w:pos="1440"/>
          <w:tab w:val="left" w:pos="3240"/>
        </w:tabs>
        <w:ind w:right="-360"/>
        <w:jc w:val="center"/>
        <w:rPr>
          <w:b/>
        </w:rPr>
      </w:pPr>
      <w:r>
        <w:rPr>
          <w:b/>
        </w:rPr>
        <w:t>Outline for SRS Section 3</w:t>
      </w:r>
    </w:p>
    <w:p w14:paraId="343F472E" w14:textId="77777777" w:rsidR="00000000" w:rsidRDefault="00A854EE">
      <w:pPr>
        <w:tabs>
          <w:tab w:val="clear" w:pos="5760"/>
          <w:tab w:val="left" w:pos="360"/>
          <w:tab w:val="left" w:pos="1080"/>
          <w:tab w:val="left" w:pos="1260"/>
          <w:tab w:val="left" w:pos="1440"/>
          <w:tab w:val="left" w:pos="3240"/>
        </w:tabs>
        <w:ind w:right="-360"/>
        <w:jc w:val="center"/>
        <w:rPr>
          <w:b/>
        </w:rPr>
      </w:pPr>
      <w:r>
        <w:rPr>
          <w:b/>
        </w:rPr>
        <w:t>Organized by mode: Version 1</w:t>
      </w:r>
    </w:p>
    <w:p w14:paraId="7A9A6F3F" w14:textId="77777777" w:rsidR="00000000" w:rsidRDefault="00A854EE">
      <w:pPr>
        <w:tabs>
          <w:tab w:val="clear" w:pos="5760"/>
          <w:tab w:val="left" w:pos="360"/>
          <w:tab w:val="left" w:pos="1080"/>
          <w:tab w:val="left" w:pos="1260"/>
          <w:tab w:val="left" w:pos="1440"/>
          <w:tab w:val="left" w:pos="3240"/>
        </w:tabs>
        <w:ind w:right="-360"/>
      </w:pPr>
    </w:p>
    <w:p w14:paraId="11AAC54B" w14:textId="77777777" w:rsidR="00000000" w:rsidRDefault="00A854EE">
      <w:pPr>
        <w:tabs>
          <w:tab w:val="clear" w:pos="5760"/>
          <w:tab w:val="left" w:pos="360"/>
          <w:tab w:val="left" w:pos="1080"/>
          <w:tab w:val="left" w:pos="1260"/>
          <w:tab w:val="left" w:pos="1440"/>
          <w:tab w:val="left" w:pos="3240"/>
        </w:tabs>
        <w:ind w:right="-360"/>
      </w:pPr>
      <w:r>
        <w:t>3.  Specific Requirements</w:t>
      </w:r>
    </w:p>
    <w:p w14:paraId="5F5F7608"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6C3FFC0D" w14:textId="77777777" w:rsidR="00000000" w:rsidRDefault="00A854EE">
      <w:pPr>
        <w:numPr>
          <w:ilvl w:val="0"/>
          <w:numId w:val="13"/>
        </w:numPr>
        <w:tabs>
          <w:tab w:val="clear" w:pos="5760"/>
          <w:tab w:val="left" w:pos="360"/>
          <w:tab w:val="left" w:pos="1080"/>
          <w:tab w:val="left" w:pos="1260"/>
          <w:tab w:val="left" w:pos="1440"/>
          <w:tab w:val="left" w:pos="3240"/>
        </w:tabs>
        <w:ind w:right="-360"/>
      </w:pPr>
      <w:r>
        <w:t>User interfaces</w:t>
      </w:r>
    </w:p>
    <w:p w14:paraId="6DB5752F" w14:textId="77777777" w:rsidR="00000000" w:rsidRDefault="00A854EE">
      <w:pPr>
        <w:numPr>
          <w:ilvl w:val="0"/>
          <w:numId w:val="13"/>
        </w:numPr>
        <w:tabs>
          <w:tab w:val="clear" w:pos="5760"/>
          <w:tab w:val="left" w:pos="360"/>
          <w:tab w:val="left" w:pos="1080"/>
          <w:tab w:val="left" w:pos="1260"/>
          <w:tab w:val="left" w:pos="1440"/>
          <w:tab w:val="left" w:pos="3240"/>
        </w:tabs>
        <w:ind w:right="-360"/>
      </w:pPr>
      <w:r>
        <w:t>Hardware interfaces</w:t>
      </w:r>
    </w:p>
    <w:p w14:paraId="655D6CA8" w14:textId="77777777" w:rsidR="00000000" w:rsidRDefault="00A854EE">
      <w:pPr>
        <w:numPr>
          <w:ilvl w:val="0"/>
          <w:numId w:val="13"/>
        </w:numPr>
        <w:tabs>
          <w:tab w:val="clear" w:pos="5760"/>
          <w:tab w:val="left" w:pos="360"/>
          <w:tab w:val="left" w:pos="1080"/>
          <w:tab w:val="left" w:pos="1260"/>
          <w:tab w:val="left" w:pos="1440"/>
          <w:tab w:val="left" w:pos="3240"/>
        </w:tabs>
        <w:ind w:right="-360"/>
      </w:pPr>
      <w:r>
        <w:t>Software interfaces</w:t>
      </w:r>
    </w:p>
    <w:p w14:paraId="4C1E481D" w14:textId="77777777" w:rsidR="00000000" w:rsidRDefault="00A854EE">
      <w:pPr>
        <w:numPr>
          <w:ilvl w:val="0"/>
          <w:numId w:val="13"/>
        </w:numPr>
        <w:tabs>
          <w:tab w:val="clear" w:pos="5760"/>
          <w:tab w:val="left" w:pos="360"/>
          <w:tab w:val="left" w:pos="1080"/>
          <w:tab w:val="left" w:pos="1260"/>
          <w:tab w:val="left" w:pos="1440"/>
          <w:tab w:val="left" w:pos="3240"/>
        </w:tabs>
        <w:ind w:right="-360"/>
      </w:pPr>
      <w:r>
        <w:t>Communications interfa</w:t>
      </w:r>
      <w:r>
        <w:t>ces</w:t>
      </w:r>
    </w:p>
    <w:p w14:paraId="40C16DA2" w14:textId="77777777" w:rsidR="00000000" w:rsidRDefault="00A854EE">
      <w:pPr>
        <w:numPr>
          <w:ilvl w:val="0"/>
          <w:numId w:val="14"/>
        </w:numPr>
        <w:tabs>
          <w:tab w:val="clear" w:pos="5760"/>
          <w:tab w:val="left" w:pos="360"/>
          <w:tab w:val="left" w:pos="1080"/>
          <w:tab w:val="left" w:pos="1260"/>
          <w:tab w:val="left" w:pos="1440"/>
          <w:tab w:val="left" w:pos="3240"/>
        </w:tabs>
        <w:ind w:right="-360"/>
      </w:pPr>
      <w:r>
        <w:t>Functional requirements</w:t>
      </w:r>
    </w:p>
    <w:p w14:paraId="5797A54F" w14:textId="77777777" w:rsidR="00000000" w:rsidRDefault="00A854EE">
      <w:pPr>
        <w:tabs>
          <w:tab w:val="clear" w:pos="5760"/>
          <w:tab w:val="left" w:pos="360"/>
          <w:tab w:val="left" w:pos="1080"/>
          <w:tab w:val="left" w:pos="1260"/>
          <w:tab w:val="left" w:pos="1440"/>
          <w:tab w:val="left" w:pos="3240"/>
        </w:tabs>
        <w:ind w:right="-360"/>
      </w:pPr>
      <w:r>
        <w:t xml:space="preserve">        3.2.1 Mode 1</w:t>
      </w:r>
    </w:p>
    <w:p w14:paraId="6FADB026" w14:textId="77777777" w:rsidR="00000000" w:rsidRDefault="00A854EE">
      <w:pPr>
        <w:tabs>
          <w:tab w:val="clear" w:pos="5760"/>
          <w:tab w:val="left" w:pos="360"/>
          <w:tab w:val="left" w:pos="1080"/>
          <w:tab w:val="left" w:pos="1260"/>
          <w:tab w:val="left" w:pos="1440"/>
          <w:tab w:val="left" w:pos="3240"/>
        </w:tabs>
        <w:ind w:left="420" w:right="-360"/>
      </w:pPr>
      <w:r>
        <w:t xml:space="preserve">   </w:t>
      </w:r>
      <w:proofErr w:type="gramStart"/>
      <w:r>
        <w:t>3.2.1.1  Functional</w:t>
      </w:r>
      <w:proofErr w:type="gramEnd"/>
      <w:r>
        <w:t xml:space="preserve"> requirement 1.1</w:t>
      </w:r>
    </w:p>
    <w:p w14:paraId="754B8395" w14:textId="77777777" w:rsidR="00000000" w:rsidRDefault="00A854EE">
      <w:pPr>
        <w:tabs>
          <w:tab w:val="clear" w:pos="5760"/>
          <w:tab w:val="left" w:pos="360"/>
          <w:tab w:val="left" w:pos="1080"/>
          <w:tab w:val="left" w:pos="1260"/>
          <w:tab w:val="left" w:pos="1440"/>
          <w:tab w:val="left" w:pos="3240"/>
        </w:tabs>
        <w:ind w:right="-360"/>
      </w:pPr>
      <w:r>
        <w:tab/>
        <w:t xml:space="preserve">     .....</w:t>
      </w:r>
    </w:p>
    <w:p w14:paraId="6D03ECFA" w14:textId="77777777" w:rsidR="00000000" w:rsidRDefault="00A854EE">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4AA72AC8" w14:textId="77777777" w:rsidR="00000000" w:rsidRDefault="00A854EE">
      <w:pPr>
        <w:numPr>
          <w:ilvl w:val="0"/>
          <w:numId w:val="15"/>
        </w:numPr>
        <w:tabs>
          <w:tab w:val="clear" w:pos="5760"/>
          <w:tab w:val="left" w:pos="360"/>
          <w:tab w:val="left" w:pos="1080"/>
          <w:tab w:val="left" w:pos="1260"/>
          <w:tab w:val="left" w:pos="1440"/>
          <w:tab w:val="left" w:pos="3240"/>
        </w:tabs>
        <w:ind w:right="-360"/>
      </w:pPr>
      <w:r>
        <w:t>Mode 2</w:t>
      </w:r>
    </w:p>
    <w:p w14:paraId="0A210D28" w14:textId="77777777" w:rsidR="00000000" w:rsidRDefault="00A854EE">
      <w:pPr>
        <w:tabs>
          <w:tab w:val="clear" w:pos="5760"/>
          <w:tab w:val="left" w:pos="360"/>
          <w:tab w:val="left" w:pos="1080"/>
          <w:tab w:val="left" w:pos="1260"/>
          <w:tab w:val="left" w:pos="1440"/>
          <w:tab w:val="left" w:pos="3240"/>
        </w:tabs>
        <w:ind w:right="-360"/>
      </w:pPr>
      <w:r>
        <w:t xml:space="preserve">           .....</w:t>
      </w:r>
    </w:p>
    <w:p w14:paraId="31026A7C" w14:textId="77777777" w:rsidR="00000000" w:rsidRDefault="00A854EE">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44BBDE4E" w14:textId="77777777" w:rsidR="00000000" w:rsidRDefault="00A854EE">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764C2635" w14:textId="77777777" w:rsidR="00000000" w:rsidRDefault="00A854EE">
      <w:pPr>
        <w:tabs>
          <w:tab w:val="clear" w:pos="5760"/>
          <w:tab w:val="left" w:pos="360"/>
          <w:tab w:val="left" w:pos="1080"/>
          <w:tab w:val="left" w:pos="1260"/>
          <w:tab w:val="left" w:pos="1440"/>
          <w:tab w:val="left" w:pos="3240"/>
        </w:tabs>
        <w:ind w:right="-360"/>
      </w:pPr>
      <w:r>
        <w:tab/>
        <w:t xml:space="preserve">     .....</w:t>
      </w:r>
    </w:p>
    <w:p w14:paraId="6262B138" w14:textId="77777777" w:rsidR="00000000" w:rsidRDefault="00A854EE">
      <w:pPr>
        <w:tabs>
          <w:tab w:val="clear" w:pos="5760"/>
          <w:tab w:val="left" w:pos="360"/>
          <w:tab w:val="left" w:pos="1080"/>
          <w:tab w:val="left" w:pos="1260"/>
          <w:tab w:val="left" w:pos="1440"/>
          <w:tab w:val="left" w:pos="3240"/>
        </w:tabs>
        <w:ind w:right="-360"/>
      </w:pPr>
      <w:r>
        <w:tab/>
        <w:t xml:space="preserve">    </w:t>
      </w:r>
      <w:proofErr w:type="gramStart"/>
      <w:r>
        <w:t>3.2.</w:t>
      </w:r>
      <w:r>
        <w:rPr>
          <w:i/>
        </w:rPr>
        <w:t>m.n</w:t>
      </w:r>
      <w:r>
        <w:t xml:space="preserve">  Functional</w:t>
      </w:r>
      <w:proofErr w:type="gramEnd"/>
      <w:r>
        <w:t xml:space="preserve"> r</w:t>
      </w:r>
      <w:r>
        <w:t xml:space="preserve">equirement </w:t>
      </w:r>
      <w:r>
        <w:rPr>
          <w:i/>
        </w:rPr>
        <w:t>m.n</w:t>
      </w:r>
    </w:p>
    <w:p w14:paraId="7F3595D2"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45C18962"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2CC04440"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6707284F"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18A24F78" w14:textId="77777777" w:rsidR="00000000" w:rsidRDefault="00A854EE">
      <w:pPr>
        <w:tabs>
          <w:tab w:val="clear" w:pos="5760"/>
          <w:tab w:val="left" w:pos="360"/>
          <w:tab w:val="left" w:pos="1080"/>
          <w:tab w:val="left" w:pos="1260"/>
          <w:tab w:val="left" w:pos="1440"/>
          <w:tab w:val="left" w:pos="3240"/>
        </w:tabs>
        <w:ind w:right="-360"/>
      </w:pPr>
      <w:r>
        <w:tab/>
      </w:r>
    </w:p>
    <w:p w14:paraId="25CF703C" w14:textId="77777777" w:rsidR="00000000" w:rsidRDefault="00A854EE">
      <w:pPr>
        <w:tabs>
          <w:tab w:val="clear" w:pos="5760"/>
          <w:tab w:val="left" w:pos="360"/>
          <w:tab w:val="left" w:pos="1080"/>
          <w:tab w:val="left" w:pos="1260"/>
          <w:tab w:val="left" w:pos="1440"/>
          <w:tab w:val="left" w:pos="3240"/>
        </w:tabs>
        <w:ind w:right="-360"/>
      </w:pPr>
    </w:p>
    <w:p w14:paraId="221165C5" w14:textId="77777777" w:rsidR="00000000" w:rsidRDefault="00A854EE">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107A0458" w14:textId="77777777" w:rsidR="00000000" w:rsidRDefault="00A854EE">
      <w:pPr>
        <w:tabs>
          <w:tab w:val="clear" w:pos="5760"/>
          <w:tab w:val="left" w:pos="360"/>
          <w:tab w:val="left" w:pos="1080"/>
          <w:tab w:val="left" w:pos="1260"/>
          <w:tab w:val="left" w:pos="1440"/>
          <w:tab w:val="left" w:pos="3240"/>
        </w:tabs>
        <w:ind w:right="-360"/>
        <w:jc w:val="center"/>
        <w:rPr>
          <w:b/>
        </w:rPr>
      </w:pPr>
      <w:r>
        <w:rPr>
          <w:b/>
        </w:rPr>
        <w:t>Organized by mode: Version 2</w:t>
      </w:r>
    </w:p>
    <w:p w14:paraId="34056C47" w14:textId="77777777" w:rsidR="00000000" w:rsidRDefault="00A854EE">
      <w:pPr>
        <w:tabs>
          <w:tab w:val="clear" w:pos="5760"/>
          <w:tab w:val="left" w:pos="360"/>
          <w:tab w:val="left" w:pos="1080"/>
          <w:tab w:val="left" w:pos="1260"/>
          <w:tab w:val="left" w:pos="1440"/>
          <w:tab w:val="left" w:pos="3240"/>
        </w:tabs>
        <w:ind w:right="-360"/>
      </w:pPr>
    </w:p>
    <w:p w14:paraId="4F179E22" w14:textId="77777777" w:rsidR="00000000" w:rsidRDefault="00A854EE">
      <w:pPr>
        <w:tabs>
          <w:tab w:val="clear" w:pos="5760"/>
          <w:tab w:val="left" w:pos="360"/>
          <w:tab w:val="left" w:pos="1080"/>
          <w:tab w:val="left" w:pos="1260"/>
          <w:tab w:val="left" w:pos="1440"/>
          <w:tab w:val="left" w:pos="3240"/>
        </w:tabs>
        <w:ind w:right="-360"/>
      </w:pPr>
      <w:r>
        <w:t>3. Specific Requirements</w:t>
      </w:r>
    </w:p>
    <w:p w14:paraId="581A5CFC"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3.1  Functional</w:t>
      </w:r>
      <w:proofErr w:type="gramEnd"/>
      <w:r>
        <w:t xml:space="preserve"> Requiremen</w:t>
      </w:r>
      <w:r>
        <w:t>ts</w:t>
      </w:r>
    </w:p>
    <w:p w14:paraId="066E1933" w14:textId="77777777" w:rsidR="00000000" w:rsidRDefault="00A854EE">
      <w:pPr>
        <w:numPr>
          <w:ilvl w:val="0"/>
          <w:numId w:val="16"/>
        </w:numPr>
        <w:tabs>
          <w:tab w:val="clear" w:pos="5760"/>
          <w:tab w:val="left" w:pos="360"/>
          <w:tab w:val="left" w:pos="1080"/>
          <w:tab w:val="left" w:pos="1260"/>
          <w:tab w:val="left" w:pos="1440"/>
          <w:tab w:val="left" w:pos="3240"/>
        </w:tabs>
        <w:ind w:right="-360"/>
      </w:pPr>
      <w:r>
        <w:t>Mode 1</w:t>
      </w:r>
    </w:p>
    <w:p w14:paraId="48C97159" w14:textId="77777777" w:rsidR="00000000" w:rsidRDefault="00A854EE">
      <w:pPr>
        <w:tabs>
          <w:tab w:val="clear" w:pos="5760"/>
          <w:tab w:val="left" w:pos="360"/>
          <w:tab w:val="left" w:pos="1080"/>
          <w:tab w:val="left" w:pos="1260"/>
          <w:tab w:val="left" w:pos="1440"/>
          <w:tab w:val="left" w:pos="3240"/>
        </w:tabs>
        <w:ind w:left="420" w:right="-360"/>
      </w:pPr>
      <w:r>
        <w:t xml:space="preserve">   3.1.1.1 External interfaces</w:t>
      </w:r>
    </w:p>
    <w:p w14:paraId="730E4988" w14:textId="77777777" w:rsidR="00000000" w:rsidRDefault="00A854EE">
      <w:pPr>
        <w:tabs>
          <w:tab w:val="clear" w:pos="5760"/>
          <w:tab w:val="left" w:pos="360"/>
          <w:tab w:val="left" w:pos="1080"/>
          <w:tab w:val="left" w:pos="1260"/>
          <w:tab w:val="left" w:pos="1440"/>
          <w:tab w:val="left" w:pos="3240"/>
        </w:tabs>
        <w:ind w:right="-360"/>
      </w:pPr>
      <w:r>
        <w:tab/>
      </w:r>
      <w:r>
        <w:tab/>
        <w:t xml:space="preserve"> </w:t>
      </w:r>
      <w:proofErr w:type="gramStart"/>
      <w:r>
        <w:t>3.1.1.1  User</w:t>
      </w:r>
      <w:proofErr w:type="gramEnd"/>
      <w:r>
        <w:t xml:space="preserve"> interfaces</w:t>
      </w:r>
    </w:p>
    <w:p w14:paraId="0627DD52" w14:textId="77777777" w:rsidR="00000000" w:rsidRDefault="00A854EE">
      <w:pPr>
        <w:tabs>
          <w:tab w:val="clear" w:pos="5760"/>
          <w:tab w:val="left" w:pos="360"/>
          <w:tab w:val="left" w:pos="1080"/>
          <w:tab w:val="left" w:pos="1260"/>
          <w:tab w:val="left" w:pos="1440"/>
          <w:tab w:val="left" w:pos="3240"/>
        </w:tabs>
        <w:ind w:right="-360"/>
      </w:pPr>
      <w:r>
        <w:tab/>
      </w:r>
      <w:r>
        <w:tab/>
        <w:t xml:space="preserve"> </w:t>
      </w:r>
      <w:proofErr w:type="gramStart"/>
      <w:r>
        <w:t>3.1.1.2  Hardware</w:t>
      </w:r>
      <w:proofErr w:type="gramEnd"/>
      <w:r>
        <w:t xml:space="preserve"> interfaces</w:t>
      </w:r>
    </w:p>
    <w:p w14:paraId="42625075" w14:textId="77777777" w:rsidR="00000000" w:rsidRDefault="00A854EE">
      <w:pPr>
        <w:tabs>
          <w:tab w:val="clear" w:pos="5760"/>
          <w:tab w:val="left" w:pos="360"/>
          <w:tab w:val="left" w:pos="1080"/>
          <w:tab w:val="left" w:pos="1260"/>
          <w:tab w:val="left" w:pos="1440"/>
          <w:tab w:val="left" w:pos="3240"/>
        </w:tabs>
        <w:ind w:right="-360"/>
      </w:pPr>
      <w:r>
        <w:tab/>
      </w:r>
      <w:r>
        <w:tab/>
        <w:t xml:space="preserve"> </w:t>
      </w:r>
      <w:proofErr w:type="gramStart"/>
      <w:r>
        <w:t>3.1.1.3  Software</w:t>
      </w:r>
      <w:proofErr w:type="gramEnd"/>
      <w:r>
        <w:t xml:space="preserve"> interfaces</w:t>
      </w:r>
    </w:p>
    <w:p w14:paraId="50B55EC9" w14:textId="77777777" w:rsidR="00000000" w:rsidRDefault="00A854EE">
      <w:pPr>
        <w:tabs>
          <w:tab w:val="clear" w:pos="5760"/>
          <w:tab w:val="left" w:pos="360"/>
          <w:tab w:val="left" w:pos="1080"/>
          <w:tab w:val="left" w:pos="1260"/>
          <w:tab w:val="left" w:pos="1440"/>
          <w:tab w:val="left" w:pos="3240"/>
        </w:tabs>
        <w:ind w:right="-360"/>
      </w:pPr>
      <w:r>
        <w:tab/>
      </w:r>
      <w:r>
        <w:tab/>
        <w:t xml:space="preserve"> </w:t>
      </w:r>
      <w:proofErr w:type="gramStart"/>
      <w:r>
        <w:t>3.1.1.4  Communications</w:t>
      </w:r>
      <w:proofErr w:type="gramEnd"/>
      <w:r>
        <w:t xml:space="preserve"> interfaces</w:t>
      </w:r>
    </w:p>
    <w:p w14:paraId="59022D65" w14:textId="77777777" w:rsidR="00000000" w:rsidRDefault="00A854EE">
      <w:pPr>
        <w:tabs>
          <w:tab w:val="clear" w:pos="5760"/>
          <w:tab w:val="left" w:pos="360"/>
          <w:tab w:val="left" w:pos="1080"/>
          <w:tab w:val="left" w:pos="1260"/>
          <w:tab w:val="left" w:pos="1440"/>
          <w:tab w:val="left" w:pos="3240"/>
        </w:tabs>
        <w:ind w:right="-360"/>
      </w:pPr>
      <w:r>
        <w:t xml:space="preserve">         3.1.1.2 Functional Requirement</w:t>
      </w:r>
    </w:p>
    <w:p w14:paraId="43945681" w14:textId="77777777" w:rsidR="00000000" w:rsidRDefault="00A854EE">
      <w:pPr>
        <w:tabs>
          <w:tab w:val="clear" w:pos="5760"/>
          <w:tab w:val="left" w:pos="360"/>
          <w:tab w:val="left" w:pos="1080"/>
          <w:tab w:val="left" w:pos="1260"/>
          <w:tab w:val="left" w:pos="1440"/>
          <w:tab w:val="left" w:pos="3240"/>
        </w:tabs>
        <w:ind w:right="-360"/>
      </w:pPr>
      <w:r>
        <w:t xml:space="preserve">             3.1.1.2.1 Functional requirement</w:t>
      </w:r>
      <w:r>
        <w:t xml:space="preserve"> 1</w:t>
      </w:r>
    </w:p>
    <w:p w14:paraId="2CC77266" w14:textId="77777777" w:rsidR="00000000" w:rsidRDefault="00A854EE">
      <w:pPr>
        <w:tabs>
          <w:tab w:val="clear" w:pos="5760"/>
          <w:tab w:val="left" w:pos="360"/>
          <w:tab w:val="left" w:pos="1080"/>
          <w:tab w:val="left" w:pos="1260"/>
          <w:tab w:val="left" w:pos="1440"/>
          <w:tab w:val="left" w:pos="3240"/>
        </w:tabs>
        <w:ind w:right="-360"/>
      </w:pPr>
      <w:r>
        <w:tab/>
        <w:t xml:space="preserve">       .....</w:t>
      </w:r>
    </w:p>
    <w:p w14:paraId="7A7C7D3B" w14:textId="77777777" w:rsidR="00000000" w:rsidRDefault="00A854EE">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14DD39E5" w14:textId="77777777" w:rsidR="00000000" w:rsidRDefault="00A854EE">
      <w:pPr>
        <w:tabs>
          <w:tab w:val="clear" w:pos="5760"/>
          <w:tab w:val="left" w:pos="360"/>
          <w:tab w:val="left" w:pos="1080"/>
          <w:tab w:val="left" w:pos="1260"/>
          <w:tab w:val="left" w:pos="1440"/>
          <w:tab w:val="left" w:pos="3240"/>
        </w:tabs>
        <w:ind w:right="-360"/>
      </w:pPr>
      <w:r>
        <w:t xml:space="preserve">         3.1.1.3 Performance</w:t>
      </w:r>
    </w:p>
    <w:p w14:paraId="0602CA9B" w14:textId="77777777" w:rsidR="00000000" w:rsidRDefault="00A854EE">
      <w:pPr>
        <w:tabs>
          <w:tab w:val="clear" w:pos="5760"/>
          <w:tab w:val="left" w:pos="360"/>
          <w:tab w:val="left" w:pos="1080"/>
          <w:tab w:val="left" w:pos="1260"/>
          <w:tab w:val="left" w:pos="1440"/>
          <w:tab w:val="left" w:pos="3240"/>
        </w:tabs>
        <w:ind w:right="-360"/>
      </w:pPr>
      <w:r>
        <w:t xml:space="preserve">      3.1.2 Mode 2</w:t>
      </w:r>
    </w:p>
    <w:p w14:paraId="34234991" w14:textId="77777777" w:rsidR="00000000" w:rsidRDefault="00A854EE">
      <w:pPr>
        <w:tabs>
          <w:tab w:val="clear" w:pos="5760"/>
          <w:tab w:val="left" w:pos="360"/>
          <w:tab w:val="left" w:pos="1080"/>
          <w:tab w:val="left" w:pos="1260"/>
          <w:tab w:val="left" w:pos="1440"/>
          <w:tab w:val="left" w:pos="3240"/>
        </w:tabs>
        <w:ind w:right="-360"/>
      </w:pPr>
      <w:r>
        <w:t xml:space="preserve">              .....</w:t>
      </w:r>
    </w:p>
    <w:p w14:paraId="48CA0E6D" w14:textId="77777777" w:rsidR="00000000" w:rsidRDefault="00A854EE">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0A9841C5" w14:textId="77777777" w:rsidR="00000000" w:rsidRDefault="00A854EE">
      <w:pPr>
        <w:numPr>
          <w:ilvl w:val="0"/>
          <w:numId w:val="17"/>
        </w:numPr>
        <w:tabs>
          <w:tab w:val="clear" w:pos="5760"/>
          <w:tab w:val="left" w:pos="360"/>
          <w:tab w:val="left" w:pos="1080"/>
          <w:tab w:val="left" w:pos="1260"/>
          <w:tab w:val="left" w:pos="1440"/>
          <w:tab w:val="left" w:pos="3240"/>
        </w:tabs>
        <w:ind w:right="-360"/>
      </w:pPr>
      <w:r>
        <w:t>Design constraints</w:t>
      </w:r>
    </w:p>
    <w:p w14:paraId="0E1FD1B3" w14:textId="77777777" w:rsidR="00000000" w:rsidRDefault="00A854EE">
      <w:pPr>
        <w:numPr>
          <w:ilvl w:val="0"/>
          <w:numId w:val="18"/>
        </w:numPr>
        <w:tabs>
          <w:tab w:val="clear" w:pos="5760"/>
          <w:tab w:val="left" w:pos="360"/>
          <w:tab w:val="left" w:pos="1080"/>
          <w:tab w:val="left" w:pos="1260"/>
          <w:tab w:val="left" w:pos="1440"/>
          <w:tab w:val="left" w:pos="3240"/>
        </w:tabs>
        <w:ind w:right="-360"/>
      </w:pPr>
      <w:r>
        <w:t>Software system attributes</w:t>
      </w:r>
    </w:p>
    <w:p w14:paraId="75BC7D2A" w14:textId="77777777" w:rsidR="00000000" w:rsidRDefault="00A854EE">
      <w:pPr>
        <w:numPr>
          <w:ilvl w:val="0"/>
          <w:numId w:val="18"/>
        </w:numPr>
        <w:tabs>
          <w:tab w:val="clear" w:pos="5760"/>
          <w:tab w:val="left" w:pos="360"/>
          <w:tab w:val="left" w:pos="1080"/>
          <w:tab w:val="left" w:pos="1260"/>
          <w:tab w:val="left" w:pos="1440"/>
          <w:tab w:val="left" w:pos="3240"/>
        </w:tabs>
        <w:ind w:right="-360"/>
      </w:pPr>
      <w:r>
        <w:t>Other requirements</w:t>
      </w:r>
    </w:p>
    <w:p w14:paraId="5B1ABCDA" w14:textId="77777777" w:rsidR="00000000" w:rsidRDefault="00A854EE">
      <w:pPr>
        <w:tabs>
          <w:tab w:val="clear" w:pos="5760"/>
          <w:tab w:val="left" w:pos="360"/>
          <w:tab w:val="left" w:pos="1080"/>
          <w:tab w:val="left" w:pos="1260"/>
          <w:tab w:val="left" w:pos="1440"/>
          <w:tab w:val="left" w:pos="3240"/>
        </w:tabs>
        <w:ind w:right="-360"/>
      </w:pPr>
    </w:p>
    <w:p w14:paraId="2BCBD622" w14:textId="77777777" w:rsidR="00000000" w:rsidRDefault="00A854EE">
      <w:pPr>
        <w:tabs>
          <w:tab w:val="clear" w:pos="5760"/>
          <w:tab w:val="left" w:pos="360"/>
          <w:tab w:val="left" w:pos="1080"/>
          <w:tab w:val="left" w:pos="1260"/>
          <w:tab w:val="left" w:pos="1440"/>
          <w:tab w:val="left" w:pos="3240"/>
        </w:tabs>
        <w:ind w:right="-360"/>
      </w:pPr>
      <w:r>
        <w:tab/>
        <w:t xml:space="preserve"> </w:t>
      </w:r>
    </w:p>
    <w:p w14:paraId="45E28F26" w14:textId="77777777" w:rsidR="00000000" w:rsidRDefault="00A854EE">
      <w:pPr>
        <w:tabs>
          <w:tab w:val="clear" w:pos="5760"/>
          <w:tab w:val="left" w:pos="360"/>
          <w:tab w:val="left" w:pos="1080"/>
          <w:tab w:val="left" w:pos="1260"/>
          <w:tab w:val="left" w:pos="1440"/>
          <w:tab w:val="left" w:pos="3240"/>
        </w:tabs>
        <w:ind w:right="-360"/>
      </w:pPr>
    </w:p>
    <w:p w14:paraId="1F9A7282" w14:textId="77777777" w:rsidR="00000000" w:rsidRDefault="00A854EE">
      <w:pPr>
        <w:tabs>
          <w:tab w:val="clear" w:pos="5760"/>
          <w:tab w:val="left" w:pos="360"/>
          <w:tab w:val="left" w:pos="1080"/>
          <w:tab w:val="left" w:pos="1260"/>
          <w:tab w:val="left" w:pos="1440"/>
          <w:tab w:val="left" w:pos="3240"/>
        </w:tabs>
        <w:ind w:right="-360"/>
      </w:pPr>
      <w:r>
        <w:tab/>
      </w:r>
    </w:p>
    <w:p w14:paraId="0327A691" w14:textId="77777777" w:rsidR="00000000" w:rsidRDefault="00A854EE">
      <w:pPr>
        <w:tabs>
          <w:tab w:val="clear" w:pos="5760"/>
          <w:tab w:val="left" w:pos="360"/>
          <w:tab w:val="left" w:pos="1080"/>
          <w:tab w:val="left" w:pos="1260"/>
          <w:tab w:val="left" w:pos="1440"/>
          <w:tab w:val="left" w:pos="3240"/>
        </w:tabs>
        <w:ind w:right="-360"/>
      </w:pPr>
    </w:p>
    <w:p w14:paraId="232DCB24" w14:textId="77777777" w:rsidR="00000000" w:rsidRDefault="00A854EE">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ED6DBFA" w14:textId="77777777" w:rsidR="00000000" w:rsidRDefault="00A854EE">
      <w:pPr>
        <w:tabs>
          <w:tab w:val="clear" w:pos="5760"/>
          <w:tab w:val="left" w:pos="360"/>
          <w:tab w:val="left" w:pos="1080"/>
          <w:tab w:val="left" w:pos="1260"/>
          <w:tab w:val="left" w:pos="1440"/>
          <w:tab w:val="left" w:pos="3240"/>
        </w:tabs>
        <w:ind w:right="-360"/>
        <w:jc w:val="center"/>
        <w:rPr>
          <w:b/>
        </w:rPr>
      </w:pPr>
      <w:r>
        <w:rPr>
          <w:b/>
        </w:rPr>
        <w:t>Org</w:t>
      </w:r>
      <w:r>
        <w:rPr>
          <w:b/>
        </w:rPr>
        <w:t xml:space="preserve">anized by user </w:t>
      </w:r>
      <w:proofErr w:type="gramStart"/>
      <w:r>
        <w:rPr>
          <w:b/>
        </w:rPr>
        <w:t>class  (</w:t>
      </w:r>
      <w:proofErr w:type="gramEnd"/>
      <w:r>
        <w:rPr>
          <w:b/>
        </w:rPr>
        <w:t xml:space="preserve">i.e. different types of users -&gt;System </w:t>
      </w:r>
      <w:proofErr w:type="spellStart"/>
      <w:r>
        <w:rPr>
          <w:b/>
        </w:rPr>
        <w:t>Adminstrators</w:t>
      </w:r>
      <w:proofErr w:type="spellEnd"/>
      <w:r>
        <w:rPr>
          <w:b/>
        </w:rPr>
        <w:t>, Managers, Clerks, etc.)</w:t>
      </w:r>
    </w:p>
    <w:p w14:paraId="03C1E3A2" w14:textId="77777777" w:rsidR="00000000" w:rsidRDefault="00A854EE">
      <w:pPr>
        <w:tabs>
          <w:tab w:val="clear" w:pos="5760"/>
          <w:tab w:val="left" w:pos="360"/>
          <w:tab w:val="left" w:pos="1080"/>
          <w:tab w:val="left" w:pos="1260"/>
          <w:tab w:val="left" w:pos="1440"/>
          <w:tab w:val="left" w:pos="3240"/>
        </w:tabs>
        <w:ind w:right="-360"/>
        <w:rPr>
          <w:b/>
        </w:rPr>
      </w:pPr>
    </w:p>
    <w:p w14:paraId="40468136" w14:textId="77777777" w:rsidR="00000000" w:rsidRDefault="00A854EE">
      <w:pPr>
        <w:tabs>
          <w:tab w:val="clear" w:pos="5760"/>
          <w:tab w:val="left" w:pos="360"/>
          <w:tab w:val="left" w:pos="1080"/>
          <w:tab w:val="left" w:pos="1260"/>
          <w:tab w:val="left" w:pos="1440"/>
          <w:tab w:val="left" w:pos="3240"/>
        </w:tabs>
        <w:ind w:right="-360"/>
        <w:rPr>
          <w:b/>
        </w:rPr>
      </w:pPr>
    </w:p>
    <w:p w14:paraId="6BD7D9C5" w14:textId="77777777" w:rsidR="00000000" w:rsidRDefault="00A854EE">
      <w:pPr>
        <w:tabs>
          <w:tab w:val="clear" w:pos="5760"/>
          <w:tab w:val="left" w:pos="360"/>
          <w:tab w:val="left" w:pos="1080"/>
          <w:tab w:val="left" w:pos="1260"/>
          <w:tab w:val="left" w:pos="1440"/>
          <w:tab w:val="left" w:pos="3240"/>
        </w:tabs>
        <w:ind w:right="-360"/>
      </w:pPr>
      <w:r>
        <w:t>3.  Specific Requirements</w:t>
      </w:r>
    </w:p>
    <w:p w14:paraId="52CA3CA6"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33857D4E" w14:textId="77777777" w:rsidR="00000000" w:rsidRDefault="00A854EE">
      <w:pPr>
        <w:numPr>
          <w:ilvl w:val="0"/>
          <w:numId w:val="19"/>
        </w:numPr>
        <w:tabs>
          <w:tab w:val="clear" w:pos="5760"/>
          <w:tab w:val="left" w:pos="360"/>
          <w:tab w:val="left" w:pos="1080"/>
          <w:tab w:val="left" w:pos="1260"/>
          <w:tab w:val="left" w:pos="1440"/>
          <w:tab w:val="left" w:pos="3240"/>
        </w:tabs>
        <w:ind w:right="-360"/>
      </w:pPr>
      <w:r>
        <w:t>User interfaces</w:t>
      </w:r>
    </w:p>
    <w:p w14:paraId="2324DA60" w14:textId="77777777" w:rsidR="00000000" w:rsidRDefault="00A854EE">
      <w:pPr>
        <w:numPr>
          <w:ilvl w:val="0"/>
          <w:numId w:val="19"/>
        </w:numPr>
        <w:tabs>
          <w:tab w:val="clear" w:pos="5760"/>
          <w:tab w:val="left" w:pos="360"/>
          <w:tab w:val="left" w:pos="1080"/>
          <w:tab w:val="left" w:pos="1260"/>
          <w:tab w:val="left" w:pos="1440"/>
          <w:tab w:val="left" w:pos="3240"/>
        </w:tabs>
        <w:ind w:right="-360"/>
      </w:pPr>
      <w:r>
        <w:t>Hardware interfaces</w:t>
      </w:r>
    </w:p>
    <w:p w14:paraId="57DA61D3" w14:textId="77777777" w:rsidR="00000000" w:rsidRDefault="00A854EE">
      <w:pPr>
        <w:numPr>
          <w:ilvl w:val="0"/>
          <w:numId w:val="19"/>
        </w:numPr>
        <w:tabs>
          <w:tab w:val="clear" w:pos="5760"/>
          <w:tab w:val="left" w:pos="360"/>
          <w:tab w:val="left" w:pos="1080"/>
          <w:tab w:val="left" w:pos="1260"/>
          <w:tab w:val="left" w:pos="1440"/>
          <w:tab w:val="left" w:pos="3240"/>
        </w:tabs>
        <w:ind w:right="-360"/>
      </w:pPr>
      <w:r>
        <w:t>Software interfaces</w:t>
      </w:r>
    </w:p>
    <w:p w14:paraId="6FE7CA65" w14:textId="77777777" w:rsidR="00000000" w:rsidRDefault="00A854EE">
      <w:pPr>
        <w:numPr>
          <w:ilvl w:val="0"/>
          <w:numId w:val="19"/>
        </w:numPr>
        <w:tabs>
          <w:tab w:val="clear" w:pos="5760"/>
          <w:tab w:val="left" w:pos="360"/>
          <w:tab w:val="left" w:pos="1080"/>
          <w:tab w:val="left" w:pos="1260"/>
          <w:tab w:val="left" w:pos="1440"/>
          <w:tab w:val="left" w:pos="3240"/>
        </w:tabs>
        <w:ind w:right="-360"/>
      </w:pPr>
      <w:r>
        <w:t>Communications interfaces</w:t>
      </w:r>
    </w:p>
    <w:p w14:paraId="2A4C705D" w14:textId="77777777" w:rsidR="00000000" w:rsidRDefault="00A854EE">
      <w:pPr>
        <w:numPr>
          <w:ilvl w:val="0"/>
          <w:numId w:val="20"/>
        </w:numPr>
        <w:tabs>
          <w:tab w:val="clear" w:pos="5760"/>
          <w:tab w:val="left" w:pos="360"/>
          <w:tab w:val="left" w:pos="1080"/>
          <w:tab w:val="left" w:pos="1260"/>
          <w:tab w:val="left" w:pos="1440"/>
          <w:tab w:val="left" w:pos="3240"/>
        </w:tabs>
        <w:ind w:right="-360"/>
      </w:pPr>
      <w:r>
        <w:t>Func</w:t>
      </w:r>
      <w:r>
        <w:t>tional requirements</w:t>
      </w:r>
    </w:p>
    <w:p w14:paraId="517F7A5F"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22867F81" w14:textId="77777777" w:rsidR="00000000" w:rsidRDefault="00A854EE">
      <w:pPr>
        <w:tabs>
          <w:tab w:val="clear" w:pos="5760"/>
          <w:tab w:val="left" w:pos="360"/>
          <w:tab w:val="left" w:pos="1080"/>
          <w:tab w:val="left" w:pos="1260"/>
          <w:tab w:val="left" w:pos="1440"/>
          <w:tab w:val="left" w:pos="3240"/>
        </w:tabs>
        <w:ind w:left="420" w:right="-360"/>
      </w:pPr>
      <w:r>
        <w:t xml:space="preserve">   3.2.1.1 Functional requirement 1.1</w:t>
      </w:r>
    </w:p>
    <w:p w14:paraId="1CD64E68" w14:textId="77777777" w:rsidR="00000000" w:rsidRDefault="00A854EE">
      <w:pPr>
        <w:tabs>
          <w:tab w:val="clear" w:pos="5760"/>
          <w:tab w:val="left" w:pos="360"/>
          <w:tab w:val="left" w:pos="1080"/>
          <w:tab w:val="left" w:pos="1260"/>
          <w:tab w:val="left" w:pos="1440"/>
          <w:tab w:val="left" w:pos="3240"/>
        </w:tabs>
        <w:ind w:right="-360"/>
      </w:pPr>
      <w:r>
        <w:tab/>
        <w:t xml:space="preserve">     .....</w:t>
      </w:r>
    </w:p>
    <w:p w14:paraId="648ABDC0" w14:textId="77777777" w:rsidR="00000000" w:rsidRDefault="00A854EE">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399E6403" w14:textId="77777777" w:rsidR="00000000" w:rsidRDefault="00A854EE">
      <w:pPr>
        <w:numPr>
          <w:ilvl w:val="0"/>
          <w:numId w:val="21"/>
        </w:numPr>
        <w:tabs>
          <w:tab w:val="clear" w:pos="5760"/>
          <w:tab w:val="left" w:pos="360"/>
          <w:tab w:val="left" w:pos="1080"/>
          <w:tab w:val="left" w:pos="1260"/>
          <w:tab w:val="left" w:pos="1440"/>
          <w:tab w:val="left" w:pos="3240"/>
        </w:tabs>
        <w:ind w:right="-360"/>
      </w:pPr>
      <w:r>
        <w:t xml:space="preserve"> User class 2</w:t>
      </w:r>
    </w:p>
    <w:p w14:paraId="0C6FAB33" w14:textId="77777777" w:rsidR="00000000" w:rsidRDefault="00A854EE">
      <w:pPr>
        <w:tabs>
          <w:tab w:val="clear" w:pos="5760"/>
          <w:tab w:val="left" w:pos="360"/>
          <w:tab w:val="left" w:pos="1080"/>
          <w:tab w:val="left" w:pos="1260"/>
          <w:tab w:val="left" w:pos="1440"/>
          <w:tab w:val="left" w:pos="3240"/>
        </w:tabs>
        <w:ind w:right="-360"/>
      </w:pPr>
      <w:r>
        <w:t xml:space="preserve">           .....</w:t>
      </w:r>
    </w:p>
    <w:p w14:paraId="33076A6B" w14:textId="77777777" w:rsidR="00000000" w:rsidRDefault="00A854EE">
      <w:pPr>
        <w:tabs>
          <w:tab w:val="clear" w:pos="5760"/>
          <w:tab w:val="left" w:pos="360"/>
          <w:tab w:val="left" w:pos="1080"/>
          <w:tab w:val="left" w:pos="1260"/>
          <w:tab w:val="left" w:pos="1440"/>
          <w:tab w:val="left" w:pos="3240"/>
        </w:tabs>
        <w:ind w:right="-360"/>
      </w:pPr>
    </w:p>
    <w:p w14:paraId="3E8A48C3" w14:textId="77777777" w:rsidR="00000000" w:rsidRDefault="00A854EE">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5A163C07" w14:textId="77777777" w:rsidR="00000000" w:rsidRDefault="00A854EE">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2209B48F" w14:textId="77777777" w:rsidR="00000000" w:rsidRDefault="00A854EE">
      <w:pPr>
        <w:tabs>
          <w:tab w:val="clear" w:pos="5760"/>
          <w:tab w:val="left" w:pos="360"/>
          <w:tab w:val="left" w:pos="1080"/>
          <w:tab w:val="left" w:pos="1260"/>
          <w:tab w:val="left" w:pos="1440"/>
          <w:tab w:val="left" w:pos="3240"/>
        </w:tabs>
        <w:ind w:right="-360"/>
      </w:pPr>
      <w:r>
        <w:tab/>
        <w:t xml:space="preserve">     .....</w:t>
      </w:r>
    </w:p>
    <w:p w14:paraId="69608785" w14:textId="77777777" w:rsidR="00000000" w:rsidRDefault="00A854EE">
      <w:pPr>
        <w:tabs>
          <w:tab w:val="clear" w:pos="5760"/>
          <w:tab w:val="left" w:pos="360"/>
          <w:tab w:val="left" w:pos="1080"/>
          <w:tab w:val="left" w:pos="1260"/>
          <w:tab w:val="left" w:pos="1440"/>
          <w:tab w:val="left" w:pos="3240"/>
        </w:tabs>
        <w:ind w:right="-360"/>
        <w:rPr>
          <w:i/>
        </w:rPr>
      </w:pPr>
      <w:r>
        <w:tab/>
        <w:t xml:space="preserve">    </w:t>
      </w:r>
      <w:proofErr w:type="gramStart"/>
      <w:r>
        <w:t>3.2.</w:t>
      </w:r>
      <w:r>
        <w:rPr>
          <w:i/>
        </w:rPr>
        <w:t>m.n</w:t>
      </w:r>
      <w:r>
        <w:t xml:space="preserve">  </w:t>
      </w:r>
      <w:r>
        <w:t>Functional</w:t>
      </w:r>
      <w:proofErr w:type="gramEnd"/>
      <w:r>
        <w:t xml:space="preserve"> requirement </w:t>
      </w:r>
      <w:r>
        <w:rPr>
          <w:i/>
        </w:rPr>
        <w:t>m.n</w:t>
      </w:r>
    </w:p>
    <w:p w14:paraId="373BF4A6"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12255D66"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E7CC468"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387A604"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15F8D84C" w14:textId="77777777" w:rsidR="00000000" w:rsidRDefault="00A854EE">
      <w:pPr>
        <w:tabs>
          <w:tab w:val="clear" w:pos="5760"/>
          <w:tab w:val="left" w:pos="360"/>
          <w:tab w:val="left" w:pos="1080"/>
          <w:tab w:val="left" w:pos="1260"/>
          <w:tab w:val="left" w:pos="1440"/>
          <w:tab w:val="left" w:pos="3240"/>
        </w:tabs>
        <w:ind w:right="-360"/>
      </w:pPr>
      <w:r>
        <w:tab/>
      </w:r>
    </w:p>
    <w:p w14:paraId="068EA438" w14:textId="77777777" w:rsidR="00000000" w:rsidRDefault="00A854EE">
      <w:pPr>
        <w:tabs>
          <w:tab w:val="clear" w:pos="5760"/>
          <w:tab w:val="left" w:pos="360"/>
          <w:tab w:val="left" w:pos="1080"/>
          <w:tab w:val="left" w:pos="1260"/>
          <w:tab w:val="left" w:pos="1440"/>
          <w:tab w:val="left" w:pos="3240"/>
        </w:tabs>
        <w:ind w:right="-360"/>
      </w:pPr>
    </w:p>
    <w:p w14:paraId="293EAC32" w14:textId="77777777" w:rsidR="00000000" w:rsidRDefault="00A854EE">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460C850" w14:textId="77777777" w:rsidR="00000000" w:rsidRDefault="00A854EE">
      <w:pPr>
        <w:tabs>
          <w:tab w:val="clear" w:pos="5760"/>
          <w:tab w:val="left" w:pos="360"/>
          <w:tab w:val="left" w:pos="1080"/>
          <w:tab w:val="left" w:pos="1260"/>
          <w:tab w:val="left" w:pos="1440"/>
          <w:tab w:val="left" w:pos="3240"/>
        </w:tabs>
        <w:ind w:right="-360"/>
        <w:jc w:val="center"/>
        <w:rPr>
          <w:b/>
        </w:rPr>
      </w:pPr>
      <w:r>
        <w:rPr>
          <w:b/>
        </w:rPr>
        <w:t xml:space="preserve">Organized by object (Good if you did an object-oriented analysis as part </w:t>
      </w:r>
      <w:r>
        <w:rPr>
          <w:b/>
        </w:rPr>
        <w:t>of your requirements)</w:t>
      </w:r>
    </w:p>
    <w:p w14:paraId="6FF19035" w14:textId="77777777" w:rsidR="00000000" w:rsidRDefault="00A854EE">
      <w:pPr>
        <w:tabs>
          <w:tab w:val="clear" w:pos="5760"/>
          <w:tab w:val="left" w:pos="360"/>
          <w:tab w:val="left" w:pos="1080"/>
          <w:tab w:val="left" w:pos="1260"/>
          <w:tab w:val="left" w:pos="1440"/>
          <w:tab w:val="left" w:pos="3240"/>
        </w:tabs>
        <w:ind w:right="-360"/>
      </w:pPr>
    </w:p>
    <w:p w14:paraId="213637B8" w14:textId="77777777" w:rsidR="00000000" w:rsidRDefault="00A854EE">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38044810"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74D6CD3" w14:textId="77777777" w:rsidR="00000000" w:rsidRDefault="00A854EE">
      <w:pPr>
        <w:numPr>
          <w:ilvl w:val="0"/>
          <w:numId w:val="22"/>
        </w:numPr>
        <w:tabs>
          <w:tab w:val="clear" w:pos="5760"/>
          <w:tab w:val="left" w:pos="360"/>
          <w:tab w:val="left" w:pos="1080"/>
          <w:tab w:val="left" w:pos="1260"/>
          <w:tab w:val="left" w:pos="1440"/>
          <w:tab w:val="left" w:pos="3240"/>
        </w:tabs>
        <w:ind w:right="-360"/>
      </w:pPr>
      <w:r>
        <w:t xml:space="preserve"> User interfaces</w:t>
      </w:r>
    </w:p>
    <w:p w14:paraId="10549A6B" w14:textId="77777777" w:rsidR="00000000" w:rsidRDefault="00A854EE">
      <w:pPr>
        <w:numPr>
          <w:ilvl w:val="0"/>
          <w:numId w:val="22"/>
        </w:numPr>
        <w:tabs>
          <w:tab w:val="clear" w:pos="5760"/>
          <w:tab w:val="left" w:pos="360"/>
          <w:tab w:val="left" w:pos="1080"/>
          <w:tab w:val="left" w:pos="1260"/>
          <w:tab w:val="left" w:pos="1440"/>
          <w:tab w:val="left" w:pos="3240"/>
        </w:tabs>
        <w:ind w:right="-360"/>
      </w:pPr>
      <w:r>
        <w:t xml:space="preserve"> Hardware interfaces</w:t>
      </w:r>
    </w:p>
    <w:p w14:paraId="18B4C474" w14:textId="77777777" w:rsidR="00000000" w:rsidRDefault="00A854EE">
      <w:pPr>
        <w:numPr>
          <w:ilvl w:val="0"/>
          <w:numId w:val="22"/>
        </w:numPr>
        <w:tabs>
          <w:tab w:val="clear" w:pos="5760"/>
          <w:tab w:val="left" w:pos="360"/>
          <w:tab w:val="left" w:pos="1080"/>
          <w:tab w:val="left" w:pos="1260"/>
          <w:tab w:val="left" w:pos="1440"/>
          <w:tab w:val="left" w:pos="3240"/>
        </w:tabs>
        <w:ind w:right="-360"/>
      </w:pPr>
      <w:r>
        <w:t xml:space="preserve"> Software interfaces</w:t>
      </w:r>
    </w:p>
    <w:p w14:paraId="69E157DA" w14:textId="77777777" w:rsidR="00000000" w:rsidRDefault="00A854EE">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04F42B81" w14:textId="77777777" w:rsidR="00000000" w:rsidRDefault="00A854EE">
      <w:pPr>
        <w:numPr>
          <w:ilvl w:val="0"/>
          <w:numId w:val="23"/>
        </w:numPr>
        <w:tabs>
          <w:tab w:val="clear" w:pos="5760"/>
          <w:tab w:val="left" w:pos="360"/>
          <w:tab w:val="left" w:pos="1080"/>
          <w:tab w:val="left" w:pos="1260"/>
          <w:tab w:val="left" w:pos="1440"/>
          <w:tab w:val="left" w:pos="3240"/>
        </w:tabs>
        <w:ind w:right="-360"/>
      </w:pPr>
      <w:r>
        <w:t xml:space="preserve"> Classes/Objects </w:t>
      </w:r>
    </w:p>
    <w:p w14:paraId="26359728"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3.2.1  Class</w:t>
      </w:r>
      <w:proofErr w:type="gramEnd"/>
      <w:r>
        <w:t>/Object 1</w:t>
      </w:r>
    </w:p>
    <w:p w14:paraId="70F4A236" w14:textId="77777777" w:rsidR="00000000" w:rsidRDefault="00A854EE">
      <w:pPr>
        <w:tabs>
          <w:tab w:val="clear" w:pos="5760"/>
          <w:tab w:val="left" w:pos="360"/>
          <w:tab w:val="left" w:pos="1080"/>
          <w:tab w:val="left" w:pos="1260"/>
          <w:tab w:val="left" w:pos="1440"/>
          <w:tab w:val="left" w:pos="3240"/>
        </w:tabs>
        <w:ind w:left="420" w:right="-360"/>
      </w:pPr>
      <w:r>
        <w:t xml:space="preserve">   </w:t>
      </w:r>
      <w:proofErr w:type="gramStart"/>
      <w:r>
        <w:t>3.2.1.1  Attributes</w:t>
      </w:r>
      <w:proofErr w:type="gramEnd"/>
      <w:r>
        <w:t xml:space="preserve"> (direct or </w:t>
      </w:r>
      <w:r>
        <w:t>inherited)</w:t>
      </w:r>
    </w:p>
    <w:p w14:paraId="73FFD2CC" w14:textId="77777777" w:rsidR="00000000" w:rsidRDefault="00A854EE">
      <w:pPr>
        <w:numPr>
          <w:ilvl w:val="0"/>
          <w:numId w:val="24"/>
        </w:numPr>
        <w:tabs>
          <w:tab w:val="clear" w:pos="5760"/>
          <w:tab w:val="left" w:pos="360"/>
          <w:tab w:val="left" w:pos="1080"/>
          <w:tab w:val="left" w:pos="1260"/>
          <w:tab w:val="left" w:pos="1440"/>
          <w:tab w:val="left" w:pos="3240"/>
        </w:tabs>
        <w:ind w:right="-360"/>
      </w:pPr>
      <w:r>
        <w:t xml:space="preserve"> Attribute 1</w:t>
      </w:r>
    </w:p>
    <w:p w14:paraId="3846CC94" w14:textId="77777777" w:rsidR="00000000" w:rsidRDefault="00A854EE">
      <w:pPr>
        <w:tabs>
          <w:tab w:val="clear" w:pos="5760"/>
          <w:tab w:val="left" w:pos="360"/>
          <w:tab w:val="left" w:pos="1080"/>
          <w:tab w:val="left" w:pos="1260"/>
          <w:tab w:val="left" w:pos="1440"/>
          <w:tab w:val="left" w:pos="3240"/>
        </w:tabs>
        <w:ind w:right="-360"/>
      </w:pPr>
      <w:r>
        <w:t xml:space="preserve">             .....</w:t>
      </w:r>
    </w:p>
    <w:p w14:paraId="0F2315F9"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3.2.1.1.</w:t>
      </w:r>
      <w:r>
        <w:rPr>
          <w:i/>
        </w:rPr>
        <w:t>n</w:t>
      </w:r>
      <w:r>
        <w:t xml:space="preserve">  Attribute</w:t>
      </w:r>
      <w:proofErr w:type="gramEnd"/>
      <w:r>
        <w:t xml:space="preserve"> </w:t>
      </w:r>
      <w:r>
        <w:rPr>
          <w:i/>
        </w:rPr>
        <w:t>n</w:t>
      </w:r>
    </w:p>
    <w:p w14:paraId="500E9A84" w14:textId="77777777" w:rsidR="00000000" w:rsidRDefault="00A854EE">
      <w:pPr>
        <w:tabs>
          <w:tab w:val="clear" w:pos="5760"/>
          <w:tab w:val="left" w:pos="360"/>
          <w:tab w:val="left" w:pos="1080"/>
          <w:tab w:val="left" w:pos="1260"/>
          <w:tab w:val="left" w:pos="1440"/>
          <w:tab w:val="left" w:pos="3240"/>
        </w:tabs>
        <w:ind w:right="-360"/>
      </w:pPr>
    </w:p>
    <w:p w14:paraId="5B4AA879" w14:textId="77777777" w:rsidR="00000000" w:rsidRDefault="00A854EE">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5A2E00B9"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3.2.1.2.1  Functional</w:t>
      </w:r>
      <w:proofErr w:type="gramEnd"/>
      <w:r>
        <w:t xml:space="preserve"> requirement 1.1</w:t>
      </w:r>
    </w:p>
    <w:p w14:paraId="31DEA016" w14:textId="77777777" w:rsidR="00000000" w:rsidRDefault="00A854EE">
      <w:pPr>
        <w:tabs>
          <w:tab w:val="clear" w:pos="5760"/>
          <w:tab w:val="left" w:pos="360"/>
          <w:tab w:val="left" w:pos="1080"/>
          <w:tab w:val="left" w:pos="1260"/>
          <w:tab w:val="left" w:pos="1440"/>
          <w:tab w:val="left" w:pos="3240"/>
        </w:tabs>
        <w:ind w:right="-360"/>
      </w:pPr>
      <w:r>
        <w:t xml:space="preserve">             .....</w:t>
      </w:r>
    </w:p>
    <w:p w14:paraId="44B02E87"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3.2.1.2.</w:t>
      </w:r>
      <w:r>
        <w:rPr>
          <w:i/>
        </w:rPr>
        <w:t>m</w:t>
      </w:r>
      <w:r>
        <w:t xml:space="preserve">  Functional</w:t>
      </w:r>
      <w:proofErr w:type="gramEnd"/>
      <w:r>
        <w:t xml:space="preserve"> requirement 1.</w:t>
      </w:r>
      <w:r>
        <w:rPr>
          <w:i/>
        </w:rPr>
        <w:t>m</w:t>
      </w:r>
    </w:p>
    <w:p w14:paraId="35F5D646" w14:textId="77777777" w:rsidR="00000000" w:rsidRDefault="00A854EE">
      <w:pPr>
        <w:tabs>
          <w:tab w:val="clear" w:pos="5760"/>
          <w:tab w:val="left" w:pos="360"/>
          <w:tab w:val="left" w:pos="1080"/>
          <w:tab w:val="left" w:pos="1260"/>
          <w:tab w:val="left" w:pos="1440"/>
          <w:tab w:val="left" w:pos="3240"/>
        </w:tabs>
        <w:ind w:right="-360"/>
      </w:pPr>
      <w:r>
        <w:t xml:space="preserve">   </w:t>
      </w:r>
      <w:r>
        <w:t xml:space="preserve">       </w:t>
      </w:r>
      <w:proofErr w:type="gramStart"/>
      <w:r>
        <w:t>3.2.1.3  Messages</w:t>
      </w:r>
      <w:proofErr w:type="gramEnd"/>
      <w:r>
        <w:t xml:space="preserve"> (communications received or sent)</w:t>
      </w:r>
    </w:p>
    <w:p w14:paraId="3329FE1E"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3.2.2  Class</w:t>
      </w:r>
      <w:proofErr w:type="gramEnd"/>
      <w:r>
        <w:t>/Object 2</w:t>
      </w:r>
    </w:p>
    <w:p w14:paraId="6D0691B3" w14:textId="77777777" w:rsidR="00000000" w:rsidRDefault="00A854EE">
      <w:pPr>
        <w:tabs>
          <w:tab w:val="clear" w:pos="5760"/>
          <w:tab w:val="left" w:pos="360"/>
          <w:tab w:val="left" w:pos="1080"/>
          <w:tab w:val="left" w:pos="1260"/>
          <w:tab w:val="left" w:pos="1440"/>
          <w:tab w:val="left" w:pos="3240"/>
        </w:tabs>
        <w:ind w:right="-360"/>
      </w:pPr>
      <w:r>
        <w:t xml:space="preserve">             .....</w:t>
      </w:r>
    </w:p>
    <w:p w14:paraId="301060D6" w14:textId="77777777" w:rsidR="00000000" w:rsidRDefault="00A854EE">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7F5FBF4A"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173A7A03"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9678FF2"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509FBFF"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w:t>
      </w:r>
      <w:r>
        <w:t>irements</w:t>
      </w:r>
    </w:p>
    <w:p w14:paraId="7B15519B" w14:textId="77777777" w:rsidR="00000000" w:rsidRDefault="00A854EE">
      <w:pPr>
        <w:tabs>
          <w:tab w:val="clear" w:pos="5760"/>
          <w:tab w:val="left" w:pos="360"/>
          <w:tab w:val="left" w:pos="1080"/>
          <w:tab w:val="left" w:pos="1260"/>
          <w:tab w:val="left" w:pos="1440"/>
          <w:tab w:val="left" w:pos="3240"/>
        </w:tabs>
        <w:ind w:right="-360"/>
      </w:pPr>
    </w:p>
    <w:p w14:paraId="7BE89DB1" w14:textId="77777777" w:rsidR="00000000" w:rsidRDefault="00A854EE">
      <w:pPr>
        <w:tabs>
          <w:tab w:val="clear" w:pos="5760"/>
          <w:tab w:val="left" w:pos="360"/>
          <w:tab w:val="left" w:pos="1080"/>
          <w:tab w:val="left" w:pos="1260"/>
          <w:tab w:val="left" w:pos="1440"/>
          <w:tab w:val="left" w:pos="3240"/>
        </w:tabs>
        <w:ind w:right="-360"/>
      </w:pPr>
    </w:p>
    <w:p w14:paraId="25F68F35" w14:textId="77777777" w:rsidR="00000000" w:rsidRDefault="00A854EE">
      <w:pPr>
        <w:tabs>
          <w:tab w:val="clear" w:pos="5760"/>
          <w:tab w:val="left" w:pos="360"/>
          <w:tab w:val="left" w:pos="1080"/>
          <w:tab w:val="left" w:pos="1260"/>
          <w:tab w:val="left" w:pos="1440"/>
          <w:tab w:val="left" w:pos="3240"/>
        </w:tabs>
        <w:ind w:right="-360"/>
      </w:pPr>
    </w:p>
    <w:p w14:paraId="7EE09A20" w14:textId="77777777" w:rsidR="00000000" w:rsidRDefault="00A854EE">
      <w:pPr>
        <w:tabs>
          <w:tab w:val="clear" w:pos="5760"/>
          <w:tab w:val="left" w:pos="1520"/>
        </w:tabs>
      </w:pPr>
    </w:p>
    <w:p w14:paraId="0985AE78" w14:textId="77777777" w:rsidR="00000000" w:rsidRDefault="00A854EE">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882FA59" w14:textId="77777777" w:rsidR="00000000" w:rsidRDefault="00A854EE">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14:paraId="03CB107D" w14:textId="77777777" w:rsidR="00000000" w:rsidRDefault="00A854EE">
      <w:pPr>
        <w:tabs>
          <w:tab w:val="clear" w:pos="5760"/>
          <w:tab w:val="left" w:pos="360"/>
          <w:tab w:val="left" w:pos="1080"/>
          <w:tab w:val="left" w:pos="1260"/>
          <w:tab w:val="left" w:pos="1440"/>
          <w:tab w:val="left" w:pos="3240"/>
        </w:tabs>
        <w:ind w:right="-360"/>
        <w:rPr>
          <w:b/>
        </w:rPr>
      </w:pPr>
    </w:p>
    <w:p w14:paraId="20442AF5" w14:textId="77777777" w:rsidR="00000000" w:rsidRDefault="00A854EE">
      <w:pPr>
        <w:tabs>
          <w:tab w:val="clear" w:pos="5760"/>
          <w:tab w:val="left" w:pos="360"/>
          <w:tab w:val="left" w:pos="1080"/>
          <w:tab w:val="left" w:pos="1260"/>
          <w:tab w:val="left" w:pos="1440"/>
          <w:tab w:val="left" w:pos="3240"/>
        </w:tabs>
        <w:ind w:right="-360"/>
        <w:rPr>
          <w:b/>
        </w:rPr>
      </w:pPr>
    </w:p>
    <w:p w14:paraId="7230BE89" w14:textId="77777777" w:rsidR="00000000" w:rsidRDefault="00A854EE">
      <w:pPr>
        <w:tabs>
          <w:tab w:val="clear" w:pos="5760"/>
          <w:tab w:val="left" w:pos="360"/>
          <w:tab w:val="left" w:pos="1080"/>
          <w:tab w:val="left" w:pos="1260"/>
          <w:tab w:val="left" w:pos="1440"/>
          <w:tab w:val="left" w:pos="3240"/>
        </w:tabs>
        <w:ind w:right="-360"/>
        <w:rPr>
          <w:b/>
        </w:rPr>
      </w:pPr>
    </w:p>
    <w:p w14:paraId="530A7D30" w14:textId="77777777" w:rsidR="00000000" w:rsidRDefault="00A854EE">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5471782C"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201C12BE" w14:textId="77777777" w:rsidR="00000000" w:rsidRDefault="00A854EE">
      <w:pPr>
        <w:numPr>
          <w:ilvl w:val="0"/>
          <w:numId w:val="26"/>
        </w:numPr>
        <w:tabs>
          <w:tab w:val="clear" w:pos="5760"/>
          <w:tab w:val="left" w:pos="360"/>
          <w:tab w:val="left" w:pos="1080"/>
          <w:tab w:val="left" w:pos="1260"/>
          <w:tab w:val="left" w:pos="1440"/>
          <w:tab w:val="left" w:pos="3240"/>
        </w:tabs>
        <w:ind w:right="-360"/>
      </w:pPr>
      <w:r>
        <w:t>User interfaces</w:t>
      </w:r>
    </w:p>
    <w:p w14:paraId="7007C5EF" w14:textId="77777777" w:rsidR="00000000" w:rsidRDefault="00A854EE">
      <w:pPr>
        <w:numPr>
          <w:ilvl w:val="0"/>
          <w:numId w:val="26"/>
        </w:numPr>
        <w:tabs>
          <w:tab w:val="clear" w:pos="5760"/>
          <w:tab w:val="left" w:pos="360"/>
          <w:tab w:val="left" w:pos="1080"/>
          <w:tab w:val="left" w:pos="1260"/>
          <w:tab w:val="left" w:pos="1440"/>
          <w:tab w:val="left" w:pos="3240"/>
        </w:tabs>
        <w:ind w:right="-360"/>
      </w:pPr>
      <w:r>
        <w:t>Hardware interfaces</w:t>
      </w:r>
    </w:p>
    <w:p w14:paraId="75414387" w14:textId="77777777" w:rsidR="00000000" w:rsidRDefault="00A854EE">
      <w:pPr>
        <w:numPr>
          <w:ilvl w:val="0"/>
          <w:numId w:val="26"/>
        </w:numPr>
        <w:tabs>
          <w:tab w:val="clear" w:pos="5760"/>
          <w:tab w:val="left" w:pos="360"/>
          <w:tab w:val="left" w:pos="1080"/>
          <w:tab w:val="left" w:pos="1260"/>
          <w:tab w:val="left" w:pos="1440"/>
          <w:tab w:val="left" w:pos="3240"/>
        </w:tabs>
        <w:ind w:right="-360"/>
      </w:pPr>
      <w:r>
        <w:t>Software interfaces</w:t>
      </w:r>
    </w:p>
    <w:p w14:paraId="63C88CD9" w14:textId="77777777" w:rsidR="00000000" w:rsidRDefault="00A854EE">
      <w:pPr>
        <w:numPr>
          <w:ilvl w:val="0"/>
          <w:numId w:val="26"/>
        </w:numPr>
        <w:tabs>
          <w:tab w:val="clear" w:pos="5760"/>
          <w:tab w:val="left" w:pos="360"/>
          <w:tab w:val="left" w:pos="1080"/>
          <w:tab w:val="left" w:pos="1260"/>
          <w:tab w:val="left" w:pos="1440"/>
          <w:tab w:val="left" w:pos="3240"/>
        </w:tabs>
        <w:ind w:right="-360"/>
      </w:pPr>
      <w:r>
        <w:t>Communications in</w:t>
      </w:r>
      <w:r>
        <w:t>terfaces</w:t>
      </w:r>
    </w:p>
    <w:p w14:paraId="1FD055F2" w14:textId="77777777" w:rsidR="00000000" w:rsidRDefault="00A854EE">
      <w:pPr>
        <w:numPr>
          <w:ilvl w:val="0"/>
          <w:numId w:val="27"/>
        </w:numPr>
        <w:tabs>
          <w:tab w:val="clear" w:pos="5760"/>
          <w:tab w:val="left" w:pos="360"/>
          <w:tab w:val="left" w:pos="1080"/>
          <w:tab w:val="left" w:pos="1260"/>
          <w:tab w:val="left" w:pos="1440"/>
          <w:tab w:val="left" w:pos="3240"/>
        </w:tabs>
        <w:ind w:right="-360"/>
      </w:pPr>
      <w:r>
        <w:t xml:space="preserve"> System features</w:t>
      </w:r>
    </w:p>
    <w:p w14:paraId="167DFB16" w14:textId="77777777" w:rsidR="00000000" w:rsidRDefault="00A854EE">
      <w:pPr>
        <w:numPr>
          <w:ilvl w:val="12"/>
          <w:numId w:val="0"/>
        </w:numPr>
        <w:tabs>
          <w:tab w:val="clear" w:pos="5760"/>
          <w:tab w:val="left" w:pos="360"/>
          <w:tab w:val="left" w:pos="1080"/>
          <w:tab w:val="left" w:pos="1260"/>
          <w:tab w:val="left" w:pos="1440"/>
          <w:tab w:val="left" w:pos="3240"/>
        </w:tabs>
        <w:ind w:left="780" w:right="-360" w:hanging="360"/>
      </w:pPr>
      <w:proofErr w:type="gramStart"/>
      <w:r>
        <w:t>3.2.1  System</w:t>
      </w:r>
      <w:proofErr w:type="gramEnd"/>
      <w:r>
        <w:t xml:space="preserve"> Feature 1</w:t>
      </w:r>
    </w:p>
    <w:p w14:paraId="7A162A1E" w14:textId="77777777" w:rsidR="00000000" w:rsidRDefault="00A854EE">
      <w:pPr>
        <w:numPr>
          <w:ilvl w:val="12"/>
          <w:numId w:val="0"/>
        </w:numPr>
        <w:tabs>
          <w:tab w:val="clear" w:pos="5760"/>
          <w:tab w:val="left" w:pos="360"/>
          <w:tab w:val="left" w:pos="1080"/>
          <w:tab w:val="left" w:pos="1260"/>
          <w:tab w:val="left" w:pos="1440"/>
          <w:tab w:val="left" w:pos="3240"/>
        </w:tabs>
        <w:ind w:left="960" w:right="-360" w:hanging="360"/>
      </w:pPr>
      <w:proofErr w:type="gramStart"/>
      <w:r>
        <w:t>3.2.1.1  Introduction</w:t>
      </w:r>
      <w:proofErr w:type="gramEnd"/>
      <w:r>
        <w:t>/Purpose of feature</w:t>
      </w:r>
    </w:p>
    <w:p w14:paraId="3F5ACAC4" w14:textId="77777777" w:rsidR="00000000" w:rsidRDefault="00A854EE">
      <w:pPr>
        <w:numPr>
          <w:ilvl w:val="12"/>
          <w:numId w:val="0"/>
        </w:numPr>
        <w:tabs>
          <w:tab w:val="clear" w:pos="5760"/>
          <w:tab w:val="left" w:pos="360"/>
          <w:tab w:val="left" w:pos="1080"/>
          <w:tab w:val="left" w:pos="1260"/>
          <w:tab w:val="left" w:pos="1440"/>
          <w:tab w:val="left" w:pos="3240"/>
        </w:tabs>
        <w:ind w:left="960" w:right="-360" w:hanging="360"/>
      </w:pPr>
      <w:proofErr w:type="gramStart"/>
      <w:r>
        <w:t>3.2.1.2  Stimulus</w:t>
      </w:r>
      <w:proofErr w:type="gramEnd"/>
      <w:r>
        <w:t>/Response sequence</w:t>
      </w:r>
    </w:p>
    <w:p w14:paraId="1921A370"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3.2.1.3  Associated</w:t>
      </w:r>
      <w:proofErr w:type="gramEnd"/>
      <w:r>
        <w:t xml:space="preserve"> functional requirements</w:t>
      </w:r>
    </w:p>
    <w:p w14:paraId="3A87B82F"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3.2.1.3.1  Functional</w:t>
      </w:r>
      <w:proofErr w:type="gramEnd"/>
      <w:r>
        <w:t xml:space="preserve"> requirement 1</w:t>
      </w:r>
    </w:p>
    <w:p w14:paraId="03B1BB45" w14:textId="77777777" w:rsidR="00000000" w:rsidRDefault="00A854EE">
      <w:pPr>
        <w:tabs>
          <w:tab w:val="clear" w:pos="5760"/>
          <w:tab w:val="left" w:pos="360"/>
          <w:tab w:val="left" w:pos="1080"/>
          <w:tab w:val="left" w:pos="1260"/>
          <w:tab w:val="left" w:pos="1440"/>
          <w:tab w:val="left" w:pos="3240"/>
        </w:tabs>
        <w:ind w:right="-360"/>
      </w:pPr>
      <w:r>
        <w:t xml:space="preserve">              </w:t>
      </w:r>
      <w:r>
        <w:t xml:space="preserve">     .....</w:t>
      </w:r>
    </w:p>
    <w:p w14:paraId="5469F186"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3.2.1.3.</w:t>
      </w:r>
      <w:r>
        <w:rPr>
          <w:i/>
        </w:rPr>
        <w:t>n</w:t>
      </w:r>
      <w:r>
        <w:t xml:space="preserve">  Functional</w:t>
      </w:r>
      <w:proofErr w:type="gramEnd"/>
      <w:r>
        <w:t xml:space="preserve"> requirement </w:t>
      </w:r>
      <w:r>
        <w:rPr>
          <w:i/>
        </w:rPr>
        <w:t>n</w:t>
      </w:r>
    </w:p>
    <w:p w14:paraId="7F638901" w14:textId="77777777" w:rsidR="00000000" w:rsidRDefault="00A854EE">
      <w:pPr>
        <w:tabs>
          <w:tab w:val="clear" w:pos="5760"/>
          <w:tab w:val="left" w:pos="360"/>
          <w:tab w:val="left" w:pos="1080"/>
          <w:tab w:val="left" w:pos="1260"/>
          <w:tab w:val="left" w:pos="1440"/>
          <w:tab w:val="left" w:pos="3240"/>
        </w:tabs>
        <w:ind w:right="-360"/>
      </w:pPr>
      <w:r>
        <w:t xml:space="preserve"> </w:t>
      </w:r>
      <w:r>
        <w:tab/>
        <w:t xml:space="preserve"> </w:t>
      </w:r>
      <w:proofErr w:type="gramStart"/>
      <w:r>
        <w:t>3.2.2  System</w:t>
      </w:r>
      <w:proofErr w:type="gramEnd"/>
      <w:r>
        <w:t xml:space="preserve"> Feature 2</w:t>
      </w:r>
    </w:p>
    <w:p w14:paraId="288BD7B6" w14:textId="77777777" w:rsidR="00000000" w:rsidRDefault="00A854EE">
      <w:pPr>
        <w:tabs>
          <w:tab w:val="clear" w:pos="5760"/>
          <w:tab w:val="left" w:pos="360"/>
          <w:tab w:val="left" w:pos="1080"/>
          <w:tab w:val="left" w:pos="1260"/>
          <w:tab w:val="left" w:pos="1440"/>
          <w:tab w:val="left" w:pos="3240"/>
        </w:tabs>
        <w:ind w:right="-360"/>
      </w:pPr>
      <w:r>
        <w:t xml:space="preserve">           .....</w:t>
      </w:r>
    </w:p>
    <w:p w14:paraId="17DF2DC6" w14:textId="77777777" w:rsidR="00000000" w:rsidRDefault="00A854EE">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67EBB16F" w14:textId="77777777" w:rsidR="00000000" w:rsidRDefault="00A854EE">
      <w:pPr>
        <w:tabs>
          <w:tab w:val="clear" w:pos="5760"/>
          <w:tab w:val="left" w:pos="360"/>
          <w:tab w:val="left" w:pos="1080"/>
          <w:tab w:val="left" w:pos="1260"/>
          <w:tab w:val="left" w:pos="1440"/>
          <w:tab w:val="left" w:pos="3240"/>
        </w:tabs>
        <w:ind w:right="-360"/>
      </w:pPr>
      <w:r>
        <w:t xml:space="preserve">              .....</w:t>
      </w:r>
    </w:p>
    <w:p w14:paraId="5802EB7B"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0310A6B4"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0D7F2C6"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6789764A" w14:textId="77777777" w:rsidR="00000000" w:rsidRDefault="00A854EE">
      <w:pPr>
        <w:tabs>
          <w:tab w:val="clear" w:pos="5760"/>
          <w:tab w:val="left" w:pos="360"/>
          <w:tab w:val="left" w:pos="1080"/>
          <w:tab w:val="left" w:pos="1260"/>
          <w:tab w:val="left" w:pos="1440"/>
          <w:tab w:val="left" w:pos="3240"/>
        </w:tabs>
        <w:ind w:right="-360"/>
      </w:pPr>
      <w:r>
        <w:t xml:space="preserve">   </w:t>
      </w:r>
      <w:r>
        <w:t xml:space="preserve"> </w:t>
      </w:r>
      <w:proofErr w:type="gramStart"/>
      <w:r>
        <w:t>3.6  Other</w:t>
      </w:r>
      <w:proofErr w:type="gramEnd"/>
      <w:r>
        <w:t xml:space="preserve"> requirements</w:t>
      </w:r>
    </w:p>
    <w:p w14:paraId="1F8BD5FE" w14:textId="77777777" w:rsidR="00000000" w:rsidRDefault="00A854EE">
      <w:pPr>
        <w:tabs>
          <w:tab w:val="clear" w:pos="5760"/>
          <w:tab w:val="left" w:pos="360"/>
          <w:tab w:val="left" w:pos="1080"/>
          <w:tab w:val="left" w:pos="1260"/>
          <w:tab w:val="left" w:pos="1440"/>
          <w:tab w:val="left" w:pos="3240"/>
        </w:tabs>
        <w:ind w:right="-360"/>
      </w:pPr>
      <w:r>
        <w:tab/>
      </w:r>
    </w:p>
    <w:p w14:paraId="529D3455" w14:textId="77777777" w:rsidR="00000000" w:rsidRDefault="00A854EE">
      <w:pPr>
        <w:tabs>
          <w:tab w:val="clear" w:pos="5760"/>
          <w:tab w:val="left" w:pos="360"/>
          <w:tab w:val="left" w:pos="1080"/>
          <w:tab w:val="left" w:pos="1260"/>
          <w:tab w:val="left" w:pos="1440"/>
          <w:tab w:val="left" w:pos="3240"/>
        </w:tabs>
        <w:ind w:right="-360"/>
        <w:rPr>
          <w:b/>
        </w:rPr>
      </w:pPr>
    </w:p>
    <w:p w14:paraId="73ED9085" w14:textId="77777777" w:rsidR="00000000" w:rsidRDefault="00A854EE">
      <w:pPr>
        <w:tabs>
          <w:tab w:val="clear" w:pos="5760"/>
          <w:tab w:val="left" w:pos="360"/>
          <w:tab w:val="left" w:pos="1080"/>
          <w:tab w:val="left" w:pos="1260"/>
          <w:tab w:val="left" w:pos="1440"/>
          <w:tab w:val="left" w:pos="3240"/>
        </w:tabs>
        <w:ind w:right="-360"/>
        <w:rPr>
          <w:b/>
        </w:rPr>
      </w:pPr>
    </w:p>
    <w:p w14:paraId="7BCE30E1" w14:textId="77777777" w:rsidR="00000000" w:rsidRDefault="00A854EE">
      <w:pPr>
        <w:tabs>
          <w:tab w:val="clear" w:pos="5760"/>
          <w:tab w:val="left" w:pos="360"/>
          <w:tab w:val="left" w:pos="1080"/>
          <w:tab w:val="left" w:pos="1260"/>
          <w:tab w:val="left" w:pos="1440"/>
          <w:tab w:val="left" w:pos="3240"/>
        </w:tabs>
        <w:ind w:right="-360"/>
        <w:rPr>
          <w:b/>
        </w:rPr>
      </w:pPr>
    </w:p>
    <w:p w14:paraId="30361D9A" w14:textId="77777777" w:rsidR="00000000" w:rsidRDefault="00A854EE">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71A6C25" w14:textId="77777777" w:rsidR="00000000" w:rsidRDefault="00A854EE">
      <w:pPr>
        <w:tabs>
          <w:tab w:val="clear" w:pos="5760"/>
          <w:tab w:val="left" w:pos="360"/>
          <w:tab w:val="left" w:pos="1080"/>
          <w:tab w:val="left" w:pos="1260"/>
          <w:tab w:val="left" w:pos="1440"/>
          <w:tab w:val="left" w:pos="3240"/>
        </w:tabs>
        <w:ind w:right="-360"/>
        <w:jc w:val="center"/>
        <w:rPr>
          <w:b/>
        </w:rPr>
      </w:pPr>
      <w:r>
        <w:rPr>
          <w:b/>
        </w:rPr>
        <w:t xml:space="preserve">Organized by </w:t>
      </w:r>
      <w:proofErr w:type="gramStart"/>
      <w:r>
        <w:rPr>
          <w:b/>
        </w:rPr>
        <w:t>stimulus  (</w:t>
      </w:r>
      <w:proofErr w:type="gramEnd"/>
      <w:r>
        <w:rPr>
          <w:b/>
        </w:rPr>
        <w:t>Good for event driven systems where the events form logical groupings)</w:t>
      </w:r>
    </w:p>
    <w:p w14:paraId="3BB3A10E" w14:textId="77777777" w:rsidR="00000000" w:rsidRDefault="00A854EE">
      <w:pPr>
        <w:tabs>
          <w:tab w:val="clear" w:pos="5760"/>
          <w:tab w:val="left" w:pos="360"/>
          <w:tab w:val="left" w:pos="1080"/>
          <w:tab w:val="left" w:pos="1260"/>
          <w:tab w:val="left" w:pos="1440"/>
          <w:tab w:val="left" w:pos="3240"/>
        </w:tabs>
        <w:ind w:right="-360"/>
        <w:rPr>
          <w:b/>
        </w:rPr>
      </w:pPr>
    </w:p>
    <w:p w14:paraId="75367937" w14:textId="77777777" w:rsidR="00000000" w:rsidRDefault="00A854EE">
      <w:pPr>
        <w:tabs>
          <w:tab w:val="clear" w:pos="5760"/>
          <w:tab w:val="left" w:pos="360"/>
          <w:tab w:val="left" w:pos="1080"/>
          <w:tab w:val="left" w:pos="1260"/>
          <w:tab w:val="left" w:pos="1440"/>
          <w:tab w:val="left" w:pos="3240"/>
        </w:tabs>
        <w:ind w:right="-360"/>
        <w:rPr>
          <w:b/>
        </w:rPr>
      </w:pPr>
    </w:p>
    <w:p w14:paraId="45D518BC" w14:textId="77777777" w:rsidR="00000000" w:rsidRDefault="00A854EE">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1B22B18D"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D022C1E" w14:textId="77777777" w:rsidR="00000000" w:rsidRDefault="00A854EE">
      <w:pPr>
        <w:numPr>
          <w:ilvl w:val="0"/>
          <w:numId w:val="28"/>
        </w:numPr>
        <w:tabs>
          <w:tab w:val="clear" w:pos="5760"/>
          <w:tab w:val="left" w:pos="360"/>
          <w:tab w:val="left" w:pos="1080"/>
          <w:tab w:val="left" w:pos="1260"/>
          <w:tab w:val="left" w:pos="1440"/>
          <w:tab w:val="left" w:pos="3240"/>
        </w:tabs>
        <w:ind w:right="-360"/>
      </w:pPr>
      <w:r>
        <w:t>User interfaces</w:t>
      </w:r>
    </w:p>
    <w:p w14:paraId="77632FB8" w14:textId="77777777" w:rsidR="00000000" w:rsidRDefault="00A854EE">
      <w:pPr>
        <w:numPr>
          <w:ilvl w:val="0"/>
          <w:numId w:val="28"/>
        </w:numPr>
        <w:tabs>
          <w:tab w:val="clear" w:pos="5760"/>
          <w:tab w:val="left" w:pos="360"/>
          <w:tab w:val="left" w:pos="1080"/>
          <w:tab w:val="left" w:pos="1260"/>
          <w:tab w:val="left" w:pos="1440"/>
          <w:tab w:val="left" w:pos="3240"/>
        </w:tabs>
        <w:ind w:right="-360"/>
      </w:pPr>
      <w:r>
        <w:t>Hardware interfaces</w:t>
      </w:r>
    </w:p>
    <w:p w14:paraId="332AA838" w14:textId="77777777" w:rsidR="00000000" w:rsidRDefault="00A854EE">
      <w:pPr>
        <w:numPr>
          <w:ilvl w:val="0"/>
          <w:numId w:val="28"/>
        </w:numPr>
        <w:tabs>
          <w:tab w:val="clear" w:pos="5760"/>
          <w:tab w:val="left" w:pos="360"/>
          <w:tab w:val="left" w:pos="1080"/>
          <w:tab w:val="left" w:pos="1260"/>
          <w:tab w:val="left" w:pos="1440"/>
          <w:tab w:val="left" w:pos="3240"/>
        </w:tabs>
        <w:ind w:right="-360"/>
      </w:pPr>
      <w:r>
        <w:t>Software interfaces</w:t>
      </w:r>
    </w:p>
    <w:p w14:paraId="06844849" w14:textId="77777777" w:rsidR="00000000" w:rsidRDefault="00A854EE">
      <w:pPr>
        <w:numPr>
          <w:ilvl w:val="0"/>
          <w:numId w:val="28"/>
        </w:numPr>
        <w:tabs>
          <w:tab w:val="clear" w:pos="5760"/>
          <w:tab w:val="left" w:pos="360"/>
          <w:tab w:val="left" w:pos="1080"/>
          <w:tab w:val="left" w:pos="1260"/>
          <w:tab w:val="left" w:pos="1440"/>
          <w:tab w:val="left" w:pos="3240"/>
        </w:tabs>
        <w:ind w:right="-360"/>
      </w:pPr>
      <w:r>
        <w:t>Communications interfaces</w:t>
      </w:r>
    </w:p>
    <w:p w14:paraId="1BD5C721" w14:textId="77777777" w:rsidR="00000000" w:rsidRDefault="00A854EE">
      <w:pPr>
        <w:numPr>
          <w:ilvl w:val="0"/>
          <w:numId w:val="29"/>
        </w:numPr>
        <w:tabs>
          <w:tab w:val="clear" w:pos="5760"/>
          <w:tab w:val="left" w:pos="360"/>
          <w:tab w:val="left" w:pos="1080"/>
          <w:tab w:val="left" w:pos="1260"/>
          <w:tab w:val="left" w:pos="1440"/>
          <w:tab w:val="left" w:pos="3240"/>
        </w:tabs>
        <w:ind w:right="-360"/>
      </w:pPr>
      <w:r>
        <w:t>Functional requirements</w:t>
      </w:r>
    </w:p>
    <w:p w14:paraId="7344EFB6"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3.2.1  Stimulus</w:t>
      </w:r>
      <w:proofErr w:type="gramEnd"/>
      <w:r>
        <w:t xml:space="preserve"> 1</w:t>
      </w:r>
    </w:p>
    <w:p w14:paraId="36AD1832" w14:textId="77777777" w:rsidR="00000000" w:rsidRDefault="00A854EE">
      <w:r>
        <w:t xml:space="preserve">           </w:t>
      </w:r>
      <w:proofErr w:type="gramStart"/>
      <w:r>
        <w:t>3.2.1.1  Functional</w:t>
      </w:r>
      <w:proofErr w:type="gramEnd"/>
      <w:r>
        <w:t xml:space="preserve"> requirement 1.1</w:t>
      </w:r>
    </w:p>
    <w:p w14:paraId="29861267" w14:textId="77777777" w:rsidR="00000000" w:rsidRDefault="00A854EE">
      <w:pPr>
        <w:tabs>
          <w:tab w:val="clear" w:pos="5760"/>
          <w:tab w:val="left" w:pos="360"/>
          <w:tab w:val="left" w:pos="1080"/>
          <w:tab w:val="left" w:pos="1260"/>
          <w:tab w:val="left" w:pos="1440"/>
          <w:tab w:val="left" w:pos="3240"/>
        </w:tabs>
        <w:ind w:right="-360"/>
      </w:pPr>
      <w:r>
        <w:t xml:space="preserve">           .....</w:t>
      </w:r>
    </w:p>
    <w:p w14:paraId="177CC3E6"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28741729" w14:textId="77777777" w:rsidR="00000000" w:rsidRDefault="00A854EE">
      <w:pPr>
        <w:tabs>
          <w:tab w:val="clear" w:pos="5760"/>
          <w:tab w:val="left" w:pos="360"/>
          <w:tab w:val="left" w:pos="1080"/>
          <w:tab w:val="left" w:pos="1260"/>
          <w:tab w:val="left" w:pos="1440"/>
          <w:tab w:val="left" w:pos="3240"/>
        </w:tabs>
        <w:ind w:right="-360"/>
      </w:pPr>
      <w:r>
        <w:t xml:space="preserve">        3.2.2   Stimulus 2</w:t>
      </w:r>
    </w:p>
    <w:p w14:paraId="08A95A1D" w14:textId="77777777" w:rsidR="00000000" w:rsidRDefault="00A854EE">
      <w:pPr>
        <w:tabs>
          <w:tab w:val="clear" w:pos="5760"/>
          <w:tab w:val="left" w:pos="360"/>
          <w:tab w:val="left" w:pos="1080"/>
          <w:tab w:val="left" w:pos="1260"/>
          <w:tab w:val="left" w:pos="1440"/>
          <w:tab w:val="left" w:pos="3240"/>
        </w:tabs>
        <w:ind w:right="-360"/>
      </w:pPr>
      <w:r>
        <w:t xml:space="preserve">        .....</w:t>
      </w:r>
    </w:p>
    <w:p w14:paraId="63F2B252"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Stimulus</w:t>
      </w:r>
      <w:proofErr w:type="gramEnd"/>
      <w:r>
        <w:t xml:space="preserve"> </w:t>
      </w:r>
      <w:r>
        <w:rPr>
          <w:i/>
        </w:rPr>
        <w:t>m</w:t>
      </w:r>
    </w:p>
    <w:p w14:paraId="70AFDEEF" w14:textId="77777777" w:rsidR="00000000" w:rsidRDefault="00A854EE">
      <w:r>
        <w:t xml:space="preserve">           </w:t>
      </w:r>
      <w:proofErr w:type="gramStart"/>
      <w:r>
        <w:t>3.2.</w:t>
      </w:r>
      <w:r>
        <w:rPr>
          <w:i/>
        </w:rPr>
        <w:t>m</w:t>
      </w:r>
      <w:r>
        <w:t>.1  Functional</w:t>
      </w:r>
      <w:proofErr w:type="gramEnd"/>
      <w:r>
        <w:t xml:space="preserve"> requirement </w:t>
      </w:r>
      <w:r>
        <w:rPr>
          <w:i/>
        </w:rPr>
        <w:t>m</w:t>
      </w:r>
      <w:r>
        <w:t>.1</w:t>
      </w:r>
    </w:p>
    <w:p w14:paraId="26086D4A" w14:textId="77777777" w:rsidR="00000000" w:rsidRDefault="00A854EE">
      <w:pPr>
        <w:tabs>
          <w:tab w:val="clear" w:pos="5760"/>
          <w:tab w:val="left" w:pos="360"/>
          <w:tab w:val="left" w:pos="1080"/>
          <w:tab w:val="left" w:pos="1260"/>
          <w:tab w:val="left" w:pos="1440"/>
          <w:tab w:val="left" w:pos="3240"/>
        </w:tabs>
        <w:ind w:right="-360"/>
      </w:pPr>
      <w:r>
        <w:t xml:space="preserve">           .....</w:t>
      </w:r>
    </w:p>
    <w:p w14:paraId="2C556A1B"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63D44674"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19FB644"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7203EA5"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B102804"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75DC06C1" w14:textId="77777777" w:rsidR="00000000" w:rsidRDefault="00A854EE">
      <w:pPr>
        <w:tabs>
          <w:tab w:val="clear" w:pos="5760"/>
          <w:tab w:val="left" w:pos="360"/>
          <w:tab w:val="left" w:pos="1080"/>
          <w:tab w:val="left" w:pos="1260"/>
          <w:tab w:val="left" w:pos="1440"/>
          <w:tab w:val="left" w:pos="3240"/>
        </w:tabs>
        <w:ind w:right="-360"/>
        <w:rPr>
          <w:b/>
        </w:rPr>
      </w:pPr>
    </w:p>
    <w:p w14:paraId="14FC0A22" w14:textId="77777777" w:rsidR="00000000" w:rsidRDefault="00A854EE">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41D831C" w14:textId="77777777" w:rsidR="00000000" w:rsidRDefault="00A854EE">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14:paraId="1B3B8AF6" w14:textId="77777777" w:rsidR="00000000" w:rsidRDefault="00A854EE">
      <w:pPr>
        <w:tabs>
          <w:tab w:val="clear" w:pos="5760"/>
          <w:tab w:val="left" w:pos="360"/>
          <w:tab w:val="left" w:pos="1080"/>
          <w:tab w:val="left" w:pos="1260"/>
          <w:tab w:val="left" w:pos="1440"/>
          <w:tab w:val="left" w:pos="3240"/>
        </w:tabs>
        <w:ind w:right="-360"/>
        <w:rPr>
          <w:b/>
        </w:rPr>
      </w:pPr>
    </w:p>
    <w:p w14:paraId="564EC546" w14:textId="77777777" w:rsidR="00000000" w:rsidRDefault="00A854EE">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26F2FA54"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527A3192" w14:textId="77777777" w:rsidR="00000000" w:rsidRDefault="00A854EE">
      <w:pPr>
        <w:numPr>
          <w:ilvl w:val="0"/>
          <w:numId w:val="30"/>
        </w:numPr>
        <w:tabs>
          <w:tab w:val="clear" w:pos="5760"/>
          <w:tab w:val="left" w:pos="360"/>
          <w:tab w:val="left" w:pos="1080"/>
          <w:tab w:val="left" w:pos="1260"/>
          <w:tab w:val="left" w:pos="1440"/>
          <w:tab w:val="left" w:pos="3240"/>
        </w:tabs>
        <w:ind w:right="-360"/>
      </w:pPr>
      <w:r>
        <w:t>User interfaces</w:t>
      </w:r>
    </w:p>
    <w:p w14:paraId="34CC8BB3" w14:textId="77777777" w:rsidR="00000000" w:rsidRDefault="00A854EE">
      <w:pPr>
        <w:numPr>
          <w:ilvl w:val="0"/>
          <w:numId w:val="30"/>
        </w:numPr>
        <w:tabs>
          <w:tab w:val="clear" w:pos="5760"/>
          <w:tab w:val="left" w:pos="360"/>
          <w:tab w:val="left" w:pos="1080"/>
          <w:tab w:val="left" w:pos="1260"/>
          <w:tab w:val="left" w:pos="1440"/>
          <w:tab w:val="left" w:pos="3240"/>
        </w:tabs>
        <w:ind w:right="-360"/>
      </w:pPr>
      <w:r>
        <w:t>Hardware interfaces</w:t>
      </w:r>
    </w:p>
    <w:p w14:paraId="26182DD1" w14:textId="77777777" w:rsidR="00000000" w:rsidRDefault="00A854EE">
      <w:pPr>
        <w:numPr>
          <w:ilvl w:val="0"/>
          <w:numId w:val="30"/>
        </w:numPr>
        <w:tabs>
          <w:tab w:val="clear" w:pos="5760"/>
          <w:tab w:val="left" w:pos="360"/>
          <w:tab w:val="left" w:pos="1080"/>
          <w:tab w:val="left" w:pos="1260"/>
          <w:tab w:val="left" w:pos="1440"/>
          <w:tab w:val="left" w:pos="3240"/>
        </w:tabs>
        <w:ind w:right="-360"/>
      </w:pPr>
      <w:r>
        <w:t>Software interfaces</w:t>
      </w:r>
    </w:p>
    <w:p w14:paraId="08A271F6" w14:textId="77777777" w:rsidR="00000000" w:rsidRDefault="00A854EE">
      <w:pPr>
        <w:numPr>
          <w:ilvl w:val="0"/>
          <w:numId w:val="30"/>
        </w:numPr>
        <w:tabs>
          <w:tab w:val="clear" w:pos="5760"/>
          <w:tab w:val="left" w:pos="360"/>
          <w:tab w:val="left" w:pos="1080"/>
          <w:tab w:val="left" w:pos="1260"/>
          <w:tab w:val="left" w:pos="1440"/>
          <w:tab w:val="left" w:pos="3240"/>
        </w:tabs>
        <w:ind w:right="-360"/>
      </w:pPr>
      <w:r>
        <w:t>Communica</w:t>
      </w:r>
      <w:r>
        <w:t>tions interfaces</w:t>
      </w:r>
    </w:p>
    <w:p w14:paraId="5AFAA556" w14:textId="77777777" w:rsidR="00000000" w:rsidRDefault="00A854EE">
      <w:pPr>
        <w:numPr>
          <w:ilvl w:val="0"/>
          <w:numId w:val="31"/>
        </w:numPr>
        <w:tabs>
          <w:tab w:val="clear" w:pos="5760"/>
          <w:tab w:val="left" w:pos="360"/>
          <w:tab w:val="left" w:pos="1080"/>
          <w:tab w:val="left" w:pos="1260"/>
          <w:tab w:val="left" w:pos="1440"/>
          <w:tab w:val="left" w:pos="3240"/>
        </w:tabs>
        <w:ind w:right="-360"/>
      </w:pPr>
      <w:r>
        <w:t>Functional requirements</w:t>
      </w:r>
    </w:p>
    <w:p w14:paraId="5CA5AC35"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3.2.1  Response</w:t>
      </w:r>
      <w:proofErr w:type="gramEnd"/>
      <w:r>
        <w:t xml:space="preserve"> 1</w:t>
      </w:r>
    </w:p>
    <w:p w14:paraId="5ACC5088" w14:textId="77777777" w:rsidR="00000000" w:rsidRDefault="00A854EE">
      <w:r>
        <w:t xml:space="preserve">           </w:t>
      </w:r>
      <w:proofErr w:type="gramStart"/>
      <w:r>
        <w:t>3.2.1.1  Functional</w:t>
      </w:r>
      <w:proofErr w:type="gramEnd"/>
      <w:r>
        <w:t xml:space="preserve"> requirement 1.1</w:t>
      </w:r>
    </w:p>
    <w:p w14:paraId="6B3A6518" w14:textId="77777777" w:rsidR="00000000" w:rsidRDefault="00A854EE">
      <w:pPr>
        <w:tabs>
          <w:tab w:val="clear" w:pos="5760"/>
          <w:tab w:val="left" w:pos="360"/>
          <w:tab w:val="left" w:pos="1080"/>
          <w:tab w:val="left" w:pos="1260"/>
          <w:tab w:val="left" w:pos="1440"/>
          <w:tab w:val="left" w:pos="3240"/>
        </w:tabs>
        <w:ind w:right="-360"/>
      </w:pPr>
      <w:r>
        <w:t xml:space="preserve">           .....</w:t>
      </w:r>
    </w:p>
    <w:p w14:paraId="3A4534F1"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0C0CD8B2" w14:textId="77777777" w:rsidR="00000000" w:rsidRDefault="00A854EE">
      <w:pPr>
        <w:tabs>
          <w:tab w:val="clear" w:pos="5760"/>
          <w:tab w:val="left" w:pos="360"/>
          <w:tab w:val="left" w:pos="1080"/>
          <w:tab w:val="left" w:pos="1260"/>
          <w:tab w:val="left" w:pos="1440"/>
          <w:tab w:val="left" w:pos="3240"/>
        </w:tabs>
        <w:ind w:right="-360"/>
      </w:pPr>
      <w:r>
        <w:t xml:space="preserve">       3.2.2   Response 2</w:t>
      </w:r>
    </w:p>
    <w:p w14:paraId="63E1E1A7" w14:textId="77777777" w:rsidR="00000000" w:rsidRDefault="00A854EE">
      <w:pPr>
        <w:tabs>
          <w:tab w:val="clear" w:pos="5760"/>
          <w:tab w:val="left" w:pos="360"/>
          <w:tab w:val="left" w:pos="1080"/>
          <w:tab w:val="left" w:pos="1260"/>
          <w:tab w:val="left" w:pos="1440"/>
          <w:tab w:val="left" w:pos="3240"/>
        </w:tabs>
        <w:ind w:right="-360"/>
      </w:pPr>
      <w:r>
        <w:t xml:space="preserve">        .....</w:t>
      </w:r>
    </w:p>
    <w:p w14:paraId="6B9ABE53"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Response</w:t>
      </w:r>
      <w:proofErr w:type="gramEnd"/>
      <w:r>
        <w:t xml:space="preserve"> </w:t>
      </w:r>
      <w:r>
        <w:rPr>
          <w:i/>
        </w:rPr>
        <w:t>m</w:t>
      </w:r>
    </w:p>
    <w:p w14:paraId="2A845D41" w14:textId="77777777" w:rsidR="00000000" w:rsidRDefault="00A854EE">
      <w:r>
        <w:t xml:space="preserve">           </w:t>
      </w:r>
      <w:proofErr w:type="gramStart"/>
      <w:r>
        <w:t>3.2</w:t>
      </w:r>
      <w:r>
        <w:t>.</w:t>
      </w:r>
      <w:r>
        <w:rPr>
          <w:i/>
        </w:rPr>
        <w:t>m</w:t>
      </w:r>
      <w:r>
        <w:t>.1  Functional</w:t>
      </w:r>
      <w:proofErr w:type="gramEnd"/>
      <w:r>
        <w:t xml:space="preserve"> requirement </w:t>
      </w:r>
      <w:r>
        <w:rPr>
          <w:i/>
        </w:rPr>
        <w:t>m</w:t>
      </w:r>
      <w:r>
        <w:t>.1</w:t>
      </w:r>
    </w:p>
    <w:p w14:paraId="32FA5E0E" w14:textId="77777777" w:rsidR="00000000" w:rsidRDefault="00A854EE">
      <w:pPr>
        <w:tabs>
          <w:tab w:val="clear" w:pos="5760"/>
          <w:tab w:val="left" w:pos="360"/>
          <w:tab w:val="left" w:pos="1080"/>
          <w:tab w:val="left" w:pos="1260"/>
          <w:tab w:val="left" w:pos="1440"/>
          <w:tab w:val="left" w:pos="3240"/>
        </w:tabs>
        <w:ind w:right="-360"/>
      </w:pPr>
      <w:r>
        <w:t xml:space="preserve">           .....</w:t>
      </w:r>
    </w:p>
    <w:p w14:paraId="49F717F3"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275EAF74"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767DB760"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FF0CD98"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640C1376"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3E538E81" w14:textId="77777777" w:rsidR="00000000" w:rsidRDefault="00A854EE">
      <w:pPr>
        <w:tabs>
          <w:tab w:val="clear" w:pos="5760"/>
          <w:tab w:val="left" w:pos="360"/>
          <w:tab w:val="left" w:pos="1080"/>
          <w:tab w:val="left" w:pos="1260"/>
          <w:tab w:val="left" w:pos="1440"/>
          <w:tab w:val="left" w:pos="3240"/>
        </w:tabs>
        <w:ind w:right="-360"/>
        <w:rPr>
          <w:b/>
        </w:rPr>
      </w:pPr>
    </w:p>
    <w:p w14:paraId="268EAF46" w14:textId="77777777" w:rsidR="00000000" w:rsidRDefault="00A854EE">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AE6E40D" w14:textId="77777777" w:rsidR="00000000" w:rsidRDefault="00A854EE">
      <w:pPr>
        <w:tabs>
          <w:tab w:val="clear" w:pos="5760"/>
          <w:tab w:val="left" w:pos="360"/>
          <w:tab w:val="left" w:pos="1080"/>
          <w:tab w:val="left" w:pos="1260"/>
          <w:tab w:val="left" w:pos="1440"/>
          <w:tab w:val="left" w:pos="3240"/>
        </w:tabs>
        <w:ind w:right="-360"/>
        <w:jc w:val="center"/>
        <w:rPr>
          <w:b/>
        </w:rPr>
      </w:pPr>
      <w:r>
        <w:rPr>
          <w:b/>
        </w:rPr>
        <w:t>Organ</w:t>
      </w:r>
      <w:r>
        <w:rPr>
          <w:b/>
        </w:rPr>
        <w:t>ized by functional hierarchy (Good if you have done structured analysis as part of your design.)</w:t>
      </w:r>
    </w:p>
    <w:p w14:paraId="16C7957A" w14:textId="77777777" w:rsidR="00000000" w:rsidRDefault="00A854EE">
      <w:pPr>
        <w:tabs>
          <w:tab w:val="clear" w:pos="5760"/>
          <w:tab w:val="left" w:pos="360"/>
          <w:tab w:val="left" w:pos="1080"/>
          <w:tab w:val="left" w:pos="1260"/>
          <w:tab w:val="left" w:pos="1440"/>
          <w:tab w:val="left" w:pos="3240"/>
        </w:tabs>
        <w:ind w:right="-360"/>
        <w:rPr>
          <w:b/>
        </w:rPr>
      </w:pPr>
    </w:p>
    <w:p w14:paraId="01BE1921" w14:textId="77777777" w:rsidR="00000000" w:rsidRDefault="00A854EE">
      <w:pPr>
        <w:tabs>
          <w:tab w:val="clear" w:pos="5760"/>
          <w:tab w:val="left" w:pos="360"/>
          <w:tab w:val="left" w:pos="1080"/>
          <w:tab w:val="left" w:pos="1260"/>
          <w:tab w:val="left" w:pos="1440"/>
          <w:tab w:val="left" w:pos="3240"/>
        </w:tabs>
        <w:ind w:right="-360"/>
        <w:rPr>
          <w:b/>
        </w:rPr>
      </w:pPr>
    </w:p>
    <w:p w14:paraId="74D6B61E" w14:textId="77777777" w:rsidR="00000000" w:rsidRDefault="00A854EE">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6C158067"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0FEBE8BB" w14:textId="77777777" w:rsidR="00000000" w:rsidRDefault="00A854EE">
      <w:pPr>
        <w:numPr>
          <w:ilvl w:val="0"/>
          <w:numId w:val="32"/>
        </w:numPr>
        <w:tabs>
          <w:tab w:val="clear" w:pos="5760"/>
          <w:tab w:val="left" w:pos="360"/>
          <w:tab w:val="left" w:pos="1080"/>
          <w:tab w:val="left" w:pos="1260"/>
          <w:tab w:val="left" w:pos="1440"/>
          <w:tab w:val="left" w:pos="3240"/>
        </w:tabs>
        <w:ind w:right="-360"/>
      </w:pPr>
      <w:r>
        <w:t>User interfaces</w:t>
      </w:r>
    </w:p>
    <w:p w14:paraId="684C0468" w14:textId="77777777" w:rsidR="00000000" w:rsidRDefault="00A854EE">
      <w:pPr>
        <w:numPr>
          <w:ilvl w:val="0"/>
          <w:numId w:val="32"/>
        </w:numPr>
        <w:tabs>
          <w:tab w:val="clear" w:pos="5760"/>
          <w:tab w:val="left" w:pos="360"/>
          <w:tab w:val="left" w:pos="1080"/>
          <w:tab w:val="left" w:pos="1260"/>
          <w:tab w:val="left" w:pos="1440"/>
          <w:tab w:val="left" w:pos="3240"/>
        </w:tabs>
        <w:ind w:right="-360"/>
      </w:pPr>
      <w:r>
        <w:t>Hardware interfaces</w:t>
      </w:r>
    </w:p>
    <w:p w14:paraId="4751E5A5" w14:textId="77777777" w:rsidR="00000000" w:rsidRDefault="00A854EE">
      <w:pPr>
        <w:numPr>
          <w:ilvl w:val="0"/>
          <w:numId w:val="32"/>
        </w:numPr>
        <w:tabs>
          <w:tab w:val="clear" w:pos="5760"/>
          <w:tab w:val="left" w:pos="360"/>
          <w:tab w:val="left" w:pos="1080"/>
          <w:tab w:val="left" w:pos="1260"/>
          <w:tab w:val="left" w:pos="1440"/>
          <w:tab w:val="left" w:pos="3240"/>
        </w:tabs>
        <w:ind w:right="-360"/>
      </w:pPr>
      <w:r>
        <w:t>Software interfaces</w:t>
      </w:r>
    </w:p>
    <w:p w14:paraId="2BE3B8F1" w14:textId="77777777" w:rsidR="00000000" w:rsidRDefault="00A854EE">
      <w:pPr>
        <w:numPr>
          <w:ilvl w:val="0"/>
          <w:numId w:val="32"/>
        </w:numPr>
        <w:tabs>
          <w:tab w:val="clear" w:pos="5760"/>
          <w:tab w:val="left" w:pos="360"/>
          <w:tab w:val="left" w:pos="1080"/>
          <w:tab w:val="left" w:pos="1260"/>
          <w:tab w:val="left" w:pos="1440"/>
          <w:tab w:val="left" w:pos="3240"/>
        </w:tabs>
        <w:ind w:right="-360"/>
      </w:pPr>
      <w:r>
        <w:t>Communications interfaces</w:t>
      </w:r>
    </w:p>
    <w:p w14:paraId="5A3AD2C3" w14:textId="77777777" w:rsidR="00000000" w:rsidRDefault="00A854EE">
      <w:pPr>
        <w:numPr>
          <w:ilvl w:val="0"/>
          <w:numId w:val="33"/>
        </w:numPr>
        <w:tabs>
          <w:tab w:val="clear" w:pos="5760"/>
          <w:tab w:val="left" w:pos="360"/>
          <w:tab w:val="left" w:pos="1080"/>
          <w:tab w:val="left" w:pos="1260"/>
          <w:tab w:val="left" w:pos="1440"/>
          <w:tab w:val="left" w:pos="3240"/>
        </w:tabs>
        <w:ind w:right="-360"/>
      </w:pPr>
      <w:r>
        <w:t>Functiona</w:t>
      </w:r>
      <w:r>
        <w:t>l requirements</w:t>
      </w:r>
    </w:p>
    <w:p w14:paraId="1DB45B2F" w14:textId="77777777" w:rsidR="00000000" w:rsidRDefault="00A854EE">
      <w:pPr>
        <w:numPr>
          <w:ilvl w:val="12"/>
          <w:numId w:val="0"/>
        </w:numPr>
        <w:tabs>
          <w:tab w:val="clear" w:pos="720"/>
          <w:tab w:val="clear" w:pos="5760"/>
          <w:tab w:val="left" w:pos="1080"/>
          <w:tab w:val="left" w:pos="1260"/>
          <w:tab w:val="left" w:pos="1440"/>
          <w:tab w:val="left" w:pos="3240"/>
        </w:tabs>
        <w:ind w:left="180" w:right="-360" w:hanging="120"/>
      </w:pPr>
      <w:proofErr w:type="gramStart"/>
      <w:r>
        <w:t>3.2.1  Information</w:t>
      </w:r>
      <w:proofErr w:type="gramEnd"/>
      <w:r>
        <w:t xml:space="preserve"> flows</w:t>
      </w:r>
    </w:p>
    <w:p w14:paraId="2B1AD379" w14:textId="77777777" w:rsidR="00000000" w:rsidRDefault="00A854EE">
      <w:pPr>
        <w:numPr>
          <w:ilvl w:val="12"/>
          <w:numId w:val="0"/>
        </w:numPr>
        <w:tabs>
          <w:tab w:val="clear" w:pos="720"/>
        </w:tabs>
        <w:ind w:left="90"/>
      </w:pPr>
      <w:r>
        <w:t xml:space="preserve">    </w:t>
      </w:r>
      <w:proofErr w:type="gramStart"/>
      <w:r>
        <w:t>3.2.1.1  Data</w:t>
      </w:r>
      <w:proofErr w:type="gramEnd"/>
      <w:r>
        <w:t xml:space="preserve"> flow diagram 1</w:t>
      </w:r>
    </w:p>
    <w:p w14:paraId="3F2F81AE" w14:textId="77777777" w:rsidR="00000000" w:rsidRDefault="00A854EE">
      <w:pPr>
        <w:numPr>
          <w:ilvl w:val="0"/>
          <w:numId w:val="34"/>
        </w:numPr>
      </w:pPr>
      <w:r>
        <w:t>Data entities</w:t>
      </w:r>
    </w:p>
    <w:p w14:paraId="1C8EB6F2" w14:textId="77777777" w:rsidR="00000000" w:rsidRDefault="00A854EE">
      <w:pPr>
        <w:numPr>
          <w:ilvl w:val="0"/>
          <w:numId w:val="34"/>
        </w:numPr>
      </w:pPr>
      <w:r>
        <w:t>Pertinent processes</w:t>
      </w:r>
    </w:p>
    <w:p w14:paraId="2A0D2760" w14:textId="77777777" w:rsidR="00000000" w:rsidRDefault="00A854EE">
      <w:pPr>
        <w:numPr>
          <w:ilvl w:val="0"/>
          <w:numId w:val="34"/>
        </w:numPr>
      </w:pPr>
      <w:r>
        <w:t>Topology</w:t>
      </w:r>
    </w:p>
    <w:p w14:paraId="55AC4FF6" w14:textId="77777777" w:rsidR="00000000" w:rsidRDefault="00A854EE">
      <w:pPr>
        <w:numPr>
          <w:ilvl w:val="12"/>
          <w:numId w:val="0"/>
        </w:numPr>
        <w:tabs>
          <w:tab w:val="clear" w:pos="720"/>
          <w:tab w:val="left" w:pos="180"/>
        </w:tabs>
        <w:ind w:left="270"/>
      </w:pPr>
      <w:r>
        <w:t xml:space="preserve"> </w:t>
      </w:r>
      <w:proofErr w:type="gramStart"/>
      <w:r>
        <w:t>3.2.1.2  Data</w:t>
      </w:r>
      <w:proofErr w:type="gramEnd"/>
      <w:r>
        <w:t xml:space="preserve"> flow diagram 2</w:t>
      </w:r>
    </w:p>
    <w:p w14:paraId="4E847226" w14:textId="77777777" w:rsidR="00000000" w:rsidRDefault="00A854EE">
      <w:pPr>
        <w:numPr>
          <w:ilvl w:val="0"/>
          <w:numId w:val="35"/>
        </w:numPr>
        <w:tabs>
          <w:tab w:val="clear" w:pos="720"/>
          <w:tab w:val="left" w:pos="900"/>
        </w:tabs>
        <w:ind w:left="810" w:firstLine="0"/>
      </w:pPr>
      <w:r>
        <w:t>Data entities</w:t>
      </w:r>
    </w:p>
    <w:p w14:paraId="4A1BF738" w14:textId="77777777" w:rsidR="00000000" w:rsidRDefault="00A854EE">
      <w:pPr>
        <w:numPr>
          <w:ilvl w:val="0"/>
          <w:numId w:val="35"/>
        </w:numPr>
        <w:tabs>
          <w:tab w:val="clear" w:pos="720"/>
          <w:tab w:val="left" w:pos="900"/>
        </w:tabs>
        <w:ind w:left="810" w:firstLine="0"/>
      </w:pPr>
      <w:r>
        <w:t>Pertinent processes</w:t>
      </w:r>
    </w:p>
    <w:p w14:paraId="2DE7E9E6" w14:textId="77777777" w:rsidR="00000000" w:rsidRDefault="00A854EE">
      <w:pPr>
        <w:numPr>
          <w:ilvl w:val="0"/>
          <w:numId w:val="35"/>
        </w:numPr>
        <w:tabs>
          <w:tab w:val="clear" w:pos="720"/>
          <w:tab w:val="left" w:pos="900"/>
        </w:tabs>
        <w:ind w:left="810" w:firstLine="0"/>
      </w:pPr>
      <w:r>
        <w:t>Topology</w:t>
      </w:r>
    </w:p>
    <w:p w14:paraId="3504EC21" w14:textId="77777777" w:rsidR="00000000" w:rsidRDefault="00A854EE">
      <w:pPr>
        <w:tabs>
          <w:tab w:val="clear" w:pos="5760"/>
          <w:tab w:val="left" w:pos="360"/>
          <w:tab w:val="left" w:pos="1080"/>
          <w:tab w:val="left" w:pos="1260"/>
          <w:tab w:val="left" w:pos="1440"/>
          <w:tab w:val="left" w:pos="3240"/>
        </w:tabs>
        <w:ind w:right="-360"/>
      </w:pPr>
      <w:r>
        <w:t xml:space="preserve">              .....</w:t>
      </w:r>
    </w:p>
    <w:p w14:paraId="18E38415" w14:textId="77777777" w:rsidR="00000000" w:rsidRDefault="00A854EE">
      <w:pPr>
        <w:numPr>
          <w:ilvl w:val="12"/>
          <w:numId w:val="0"/>
        </w:numPr>
        <w:ind w:left="270"/>
      </w:pPr>
      <w:r>
        <w:t xml:space="preserve"> 3.2.1.</w:t>
      </w:r>
      <w:r>
        <w:rPr>
          <w:i/>
        </w:rPr>
        <w:t>n</w:t>
      </w:r>
      <w:r>
        <w:t xml:space="preserve"> Data flow diagram </w:t>
      </w:r>
      <w:r>
        <w:rPr>
          <w:i/>
        </w:rPr>
        <w:t>n</w:t>
      </w:r>
    </w:p>
    <w:p w14:paraId="6B4EE827" w14:textId="77777777" w:rsidR="00000000" w:rsidRDefault="00A854EE">
      <w:pPr>
        <w:numPr>
          <w:ilvl w:val="12"/>
          <w:numId w:val="0"/>
        </w:numPr>
        <w:tabs>
          <w:tab w:val="clear" w:pos="720"/>
          <w:tab w:val="left" w:pos="630"/>
        </w:tabs>
        <w:ind w:left="540"/>
      </w:pPr>
      <w:r>
        <w:t>3.2.1.</w:t>
      </w:r>
      <w:r>
        <w:rPr>
          <w:i/>
        </w:rPr>
        <w:t>n</w:t>
      </w:r>
      <w:r>
        <w:t>.1 Data ent</w:t>
      </w:r>
      <w:r>
        <w:t>ities</w:t>
      </w:r>
    </w:p>
    <w:p w14:paraId="4D2D07CB" w14:textId="77777777" w:rsidR="00000000" w:rsidRDefault="00A854EE">
      <w:pPr>
        <w:numPr>
          <w:ilvl w:val="12"/>
          <w:numId w:val="0"/>
        </w:numPr>
        <w:tabs>
          <w:tab w:val="clear" w:pos="720"/>
          <w:tab w:val="left" w:pos="630"/>
        </w:tabs>
        <w:ind w:left="540"/>
      </w:pPr>
      <w:r>
        <w:t>3.2.1.</w:t>
      </w:r>
      <w:r>
        <w:rPr>
          <w:i/>
        </w:rPr>
        <w:t>n</w:t>
      </w:r>
      <w:r>
        <w:t>.2 Pertinent processes</w:t>
      </w:r>
    </w:p>
    <w:p w14:paraId="5390D8AD" w14:textId="77777777" w:rsidR="00000000" w:rsidRDefault="00A854EE">
      <w:pPr>
        <w:numPr>
          <w:ilvl w:val="12"/>
          <w:numId w:val="0"/>
        </w:numPr>
        <w:tabs>
          <w:tab w:val="clear" w:pos="720"/>
          <w:tab w:val="left" w:pos="630"/>
        </w:tabs>
        <w:ind w:left="540"/>
      </w:pPr>
      <w:r>
        <w:t>3.2.1.</w:t>
      </w:r>
      <w:r>
        <w:rPr>
          <w:i/>
        </w:rPr>
        <w:t>n</w:t>
      </w:r>
      <w:r>
        <w:t>.3 Topology</w:t>
      </w:r>
    </w:p>
    <w:p w14:paraId="76D54E32" w14:textId="77777777" w:rsidR="00000000" w:rsidRDefault="00A854EE">
      <w:pPr>
        <w:tabs>
          <w:tab w:val="clear" w:pos="5760"/>
          <w:tab w:val="left" w:pos="360"/>
          <w:tab w:val="left" w:pos="1080"/>
          <w:tab w:val="left" w:pos="1260"/>
          <w:tab w:val="left" w:pos="1440"/>
          <w:tab w:val="left" w:pos="3240"/>
        </w:tabs>
        <w:ind w:right="-360"/>
      </w:pPr>
      <w:r>
        <w:t xml:space="preserve">       3.2.2 Process descriptions</w:t>
      </w:r>
    </w:p>
    <w:p w14:paraId="7025BCD6" w14:textId="77777777" w:rsidR="00000000" w:rsidRDefault="00A854EE">
      <w:pPr>
        <w:numPr>
          <w:ilvl w:val="0"/>
          <w:numId w:val="36"/>
        </w:numPr>
        <w:tabs>
          <w:tab w:val="clear" w:pos="5760"/>
          <w:tab w:val="left" w:pos="360"/>
          <w:tab w:val="left" w:pos="1080"/>
          <w:tab w:val="left" w:pos="1260"/>
          <w:tab w:val="left" w:pos="1440"/>
          <w:tab w:val="left" w:pos="3240"/>
        </w:tabs>
        <w:ind w:right="-360"/>
      </w:pPr>
      <w:r>
        <w:t>Process 1</w:t>
      </w:r>
    </w:p>
    <w:p w14:paraId="72CA5480" w14:textId="77777777" w:rsidR="00000000" w:rsidRDefault="00A854EE">
      <w:pPr>
        <w:numPr>
          <w:ilvl w:val="0"/>
          <w:numId w:val="37"/>
        </w:numPr>
        <w:tabs>
          <w:tab w:val="clear" w:pos="5760"/>
          <w:tab w:val="left" w:pos="360"/>
          <w:tab w:val="left" w:pos="1080"/>
          <w:tab w:val="left" w:pos="1260"/>
          <w:tab w:val="left" w:pos="1440"/>
          <w:tab w:val="left" w:pos="3240"/>
        </w:tabs>
        <w:ind w:right="-360"/>
      </w:pPr>
      <w:r>
        <w:t>Input data entities</w:t>
      </w:r>
    </w:p>
    <w:p w14:paraId="5718AEF4" w14:textId="77777777" w:rsidR="00000000" w:rsidRDefault="00A854EE">
      <w:pPr>
        <w:numPr>
          <w:ilvl w:val="0"/>
          <w:numId w:val="37"/>
        </w:numPr>
        <w:tabs>
          <w:tab w:val="clear" w:pos="5760"/>
          <w:tab w:val="left" w:pos="360"/>
          <w:tab w:val="left" w:pos="1080"/>
          <w:tab w:val="left" w:pos="1260"/>
          <w:tab w:val="left" w:pos="1440"/>
          <w:tab w:val="left" w:pos="3240"/>
        </w:tabs>
        <w:ind w:right="-360"/>
      </w:pPr>
      <w:r>
        <w:t>Algorithm or formula of process</w:t>
      </w:r>
    </w:p>
    <w:p w14:paraId="68FCBB9A" w14:textId="77777777" w:rsidR="00000000" w:rsidRDefault="00A854EE">
      <w:pPr>
        <w:numPr>
          <w:ilvl w:val="0"/>
          <w:numId w:val="37"/>
        </w:numPr>
        <w:tabs>
          <w:tab w:val="clear" w:pos="5760"/>
          <w:tab w:val="left" w:pos="360"/>
          <w:tab w:val="left" w:pos="1080"/>
          <w:tab w:val="left" w:pos="1260"/>
          <w:tab w:val="left" w:pos="1440"/>
          <w:tab w:val="left" w:pos="3240"/>
        </w:tabs>
        <w:ind w:right="-360"/>
      </w:pPr>
      <w:r>
        <w:t>Affected data entities</w:t>
      </w:r>
    </w:p>
    <w:p w14:paraId="42B5F18A" w14:textId="77777777" w:rsidR="00000000" w:rsidRDefault="00A854EE">
      <w:pPr>
        <w:tabs>
          <w:tab w:val="clear" w:pos="720"/>
          <w:tab w:val="clear" w:pos="5760"/>
          <w:tab w:val="left" w:pos="1080"/>
          <w:tab w:val="left" w:pos="1260"/>
          <w:tab w:val="left" w:pos="1440"/>
          <w:tab w:val="left" w:pos="3240"/>
        </w:tabs>
        <w:ind w:left="270" w:right="-360"/>
      </w:pPr>
      <w:r>
        <w:t xml:space="preserve">     3.2.2.2 Process 2</w:t>
      </w:r>
    </w:p>
    <w:p w14:paraId="590018DE" w14:textId="77777777" w:rsidR="00000000" w:rsidRDefault="00A854EE">
      <w:pPr>
        <w:tabs>
          <w:tab w:val="clear" w:pos="720"/>
          <w:tab w:val="clear" w:pos="5760"/>
          <w:tab w:val="left" w:pos="1080"/>
          <w:tab w:val="left" w:pos="1260"/>
          <w:tab w:val="left" w:pos="1440"/>
          <w:tab w:val="left" w:pos="3240"/>
        </w:tabs>
        <w:ind w:left="270" w:right="-360"/>
      </w:pPr>
      <w:r>
        <w:t xml:space="preserve">        3.2.2.2.1 Input data entities</w:t>
      </w:r>
    </w:p>
    <w:p w14:paraId="73C6DF67" w14:textId="77777777" w:rsidR="00000000" w:rsidRDefault="00A854EE">
      <w:pPr>
        <w:tabs>
          <w:tab w:val="clear" w:pos="720"/>
          <w:tab w:val="clear" w:pos="5760"/>
          <w:tab w:val="left" w:pos="1080"/>
          <w:tab w:val="left" w:pos="1260"/>
          <w:tab w:val="left" w:pos="1440"/>
          <w:tab w:val="left" w:pos="3240"/>
        </w:tabs>
        <w:ind w:left="270" w:right="-360"/>
      </w:pPr>
      <w:r>
        <w:t xml:space="preserve">        3.2.2.2.2 Alg</w:t>
      </w:r>
      <w:r>
        <w:t>orithm or formula of process</w:t>
      </w:r>
    </w:p>
    <w:p w14:paraId="2F755BB2" w14:textId="77777777" w:rsidR="00000000" w:rsidRDefault="00A854EE">
      <w:pPr>
        <w:tabs>
          <w:tab w:val="clear" w:pos="720"/>
          <w:tab w:val="clear" w:pos="5760"/>
          <w:tab w:val="left" w:pos="1080"/>
          <w:tab w:val="left" w:pos="1260"/>
          <w:tab w:val="left" w:pos="1440"/>
          <w:tab w:val="left" w:pos="3240"/>
        </w:tabs>
        <w:ind w:left="270" w:right="-360"/>
      </w:pPr>
      <w:r>
        <w:t xml:space="preserve">        3.2.2.2.3 Affected data entities</w:t>
      </w:r>
    </w:p>
    <w:p w14:paraId="444B7715" w14:textId="77777777" w:rsidR="00000000" w:rsidRDefault="00A854EE">
      <w:pPr>
        <w:tabs>
          <w:tab w:val="clear" w:pos="720"/>
          <w:tab w:val="clear" w:pos="5760"/>
          <w:tab w:val="left" w:pos="1080"/>
          <w:tab w:val="left" w:pos="1260"/>
          <w:tab w:val="left" w:pos="1440"/>
          <w:tab w:val="left" w:pos="3240"/>
        </w:tabs>
        <w:ind w:left="270" w:right="-360"/>
      </w:pPr>
      <w:r>
        <w:t xml:space="preserve">        .….</w:t>
      </w:r>
    </w:p>
    <w:p w14:paraId="1E243C0B" w14:textId="77777777" w:rsidR="00000000" w:rsidRDefault="00A854EE">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6F203C8C" w14:textId="77777777" w:rsidR="00000000" w:rsidRDefault="00A854EE">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42BFBCCC" w14:textId="77777777" w:rsidR="00000000" w:rsidRDefault="00A854EE">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50BAB45A" w14:textId="77777777" w:rsidR="00000000" w:rsidRDefault="00A854EE">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25A5BD29" w14:textId="77777777" w:rsidR="00000000" w:rsidRDefault="00A854EE">
      <w:pPr>
        <w:tabs>
          <w:tab w:val="clear" w:pos="5760"/>
          <w:tab w:val="left" w:pos="360"/>
          <w:tab w:val="left" w:pos="1080"/>
          <w:tab w:val="left" w:pos="1260"/>
          <w:tab w:val="left" w:pos="1440"/>
          <w:tab w:val="left" w:pos="3240"/>
        </w:tabs>
        <w:ind w:right="-360"/>
      </w:pPr>
      <w:r>
        <w:t xml:space="preserve">      3.2.3 Data </w:t>
      </w:r>
      <w:r>
        <w:t>construct specifications</w:t>
      </w:r>
    </w:p>
    <w:p w14:paraId="625686EA" w14:textId="77777777" w:rsidR="00000000" w:rsidRDefault="00A854EE">
      <w:pPr>
        <w:tabs>
          <w:tab w:val="clear" w:pos="5760"/>
          <w:tab w:val="left" w:pos="360"/>
          <w:tab w:val="left" w:pos="1080"/>
          <w:tab w:val="left" w:pos="1260"/>
          <w:tab w:val="left" w:pos="1440"/>
          <w:tab w:val="left" w:pos="3240"/>
        </w:tabs>
        <w:ind w:right="-360"/>
      </w:pPr>
      <w:r>
        <w:t xml:space="preserve">         3.2.3.1 Construct 1</w:t>
      </w:r>
    </w:p>
    <w:p w14:paraId="2C82A19D" w14:textId="77777777" w:rsidR="00000000" w:rsidRDefault="00A854EE">
      <w:pPr>
        <w:tabs>
          <w:tab w:val="clear" w:pos="5760"/>
          <w:tab w:val="left" w:pos="360"/>
          <w:tab w:val="left" w:pos="1080"/>
          <w:tab w:val="left" w:pos="1260"/>
          <w:tab w:val="left" w:pos="1440"/>
          <w:tab w:val="left" w:pos="3240"/>
        </w:tabs>
        <w:ind w:right="-360"/>
      </w:pPr>
      <w:r>
        <w:t xml:space="preserve">             3.2.3.1.1 Record type</w:t>
      </w:r>
    </w:p>
    <w:p w14:paraId="2A7EDF60" w14:textId="77777777" w:rsidR="00000000" w:rsidRDefault="00A854EE">
      <w:pPr>
        <w:tabs>
          <w:tab w:val="clear" w:pos="5760"/>
          <w:tab w:val="left" w:pos="360"/>
          <w:tab w:val="left" w:pos="1080"/>
          <w:tab w:val="left" w:pos="1260"/>
          <w:tab w:val="left" w:pos="1440"/>
          <w:tab w:val="left" w:pos="3240"/>
        </w:tabs>
        <w:ind w:right="-360"/>
      </w:pPr>
      <w:r>
        <w:t xml:space="preserve">             3.2.3.1.2 Constituent fields</w:t>
      </w:r>
    </w:p>
    <w:p w14:paraId="604C2975" w14:textId="77777777" w:rsidR="00000000" w:rsidRDefault="00A854EE">
      <w:pPr>
        <w:tabs>
          <w:tab w:val="clear" w:pos="5760"/>
          <w:tab w:val="left" w:pos="360"/>
          <w:tab w:val="left" w:pos="1080"/>
          <w:tab w:val="left" w:pos="1260"/>
          <w:tab w:val="left" w:pos="1440"/>
          <w:tab w:val="left" w:pos="3240"/>
        </w:tabs>
        <w:ind w:right="-360"/>
      </w:pPr>
      <w:r>
        <w:tab/>
        <w:t xml:space="preserve">   3.2.3.2 Construct 2</w:t>
      </w:r>
    </w:p>
    <w:p w14:paraId="64DF678F" w14:textId="77777777" w:rsidR="00000000" w:rsidRDefault="00A854EE">
      <w:pPr>
        <w:tabs>
          <w:tab w:val="clear" w:pos="5760"/>
          <w:tab w:val="left" w:pos="360"/>
          <w:tab w:val="left" w:pos="1080"/>
          <w:tab w:val="left" w:pos="1260"/>
          <w:tab w:val="left" w:pos="1440"/>
          <w:tab w:val="left" w:pos="3240"/>
        </w:tabs>
        <w:ind w:right="-360"/>
      </w:pPr>
      <w:r>
        <w:t xml:space="preserve">             3.2.3.2.1 Record type</w:t>
      </w:r>
    </w:p>
    <w:p w14:paraId="6994D507" w14:textId="77777777" w:rsidR="00000000" w:rsidRDefault="00A854EE">
      <w:pPr>
        <w:tabs>
          <w:tab w:val="clear" w:pos="5760"/>
          <w:tab w:val="left" w:pos="360"/>
          <w:tab w:val="left" w:pos="1080"/>
          <w:tab w:val="left" w:pos="1260"/>
          <w:tab w:val="left" w:pos="1440"/>
          <w:tab w:val="left" w:pos="3240"/>
        </w:tabs>
        <w:ind w:right="-360"/>
      </w:pPr>
      <w:r>
        <w:lastRenderedPageBreak/>
        <w:t xml:space="preserve">             3.2.3.2.2 Constituent fields</w:t>
      </w:r>
    </w:p>
    <w:p w14:paraId="0DBD65F5" w14:textId="77777777" w:rsidR="00000000" w:rsidRDefault="00A854EE">
      <w:pPr>
        <w:tabs>
          <w:tab w:val="clear" w:pos="5760"/>
          <w:tab w:val="left" w:pos="360"/>
          <w:tab w:val="left" w:pos="1080"/>
          <w:tab w:val="left" w:pos="1260"/>
          <w:tab w:val="left" w:pos="1440"/>
          <w:tab w:val="left" w:pos="3240"/>
        </w:tabs>
        <w:ind w:right="-360"/>
      </w:pPr>
      <w:r>
        <w:t xml:space="preserve">             …..</w:t>
      </w:r>
    </w:p>
    <w:p w14:paraId="35FD1782" w14:textId="77777777" w:rsidR="00000000" w:rsidRDefault="00A854EE">
      <w:pPr>
        <w:tabs>
          <w:tab w:val="clear" w:pos="5760"/>
          <w:tab w:val="left" w:pos="360"/>
          <w:tab w:val="left" w:pos="1080"/>
          <w:tab w:val="left" w:pos="1260"/>
          <w:tab w:val="left" w:pos="1440"/>
          <w:tab w:val="left" w:pos="3240"/>
        </w:tabs>
        <w:ind w:right="-360"/>
      </w:pPr>
      <w:r>
        <w:t xml:space="preserve">       </w:t>
      </w:r>
      <w:r>
        <w:t xml:space="preserve">  3.2.3.</w:t>
      </w:r>
      <w:r>
        <w:rPr>
          <w:i/>
        </w:rPr>
        <w:t>p</w:t>
      </w:r>
      <w:r>
        <w:t xml:space="preserve"> Construct </w:t>
      </w:r>
      <w:r>
        <w:rPr>
          <w:i/>
        </w:rPr>
        <w:t>p</w:t>
      </w:r>
    </w:p>
    <w:p w14:paraId="497BB636" w14:textId="77777777" w:rsidR="00000000" w:rsidRDefault="00A854EE">
      <w:pPr>
        <w:tabs>
          <w:tab w:val="clear" w:pos="5760"/>
          <w:tab w:val="left" w:pos="360"/>
          <w:tab w:val="left" w:pos="1080"/>
          <w:tab w:val="left" w:pos="1260"/>
          <w:tab w:val="left" w:pos="1440"/>
          <w:tab w:val="left" w:pos="3240"/>
        </w:tabs>
        <w:ind w:right="-360"/>
      </w:pPr>
      <w:r>
        <w:t xml:space="preserve">             3.2.3.</w:t>
      </w:r>
      <w:r>
        <w:rPr>
          <w:i/>
        </w:rPr>
        <w:t>p</w:t>
      </w:r>
      <w:r>
        <w:t>.1 Record type</w:t>
      </w:r>
    </w:p>
    <w:p w14:paraId="2A0A033F" w14:textId="77777777" w:rsidR="00000000" w:rsidRDefault="00A854EE">
      <w:pPr>
        <w:tabs>
          <w:tab w:val="clear" w:pos="5760"/>
          <w:tab w:val="left" w:pos="360"/>
          <w:tab w:val="left" w:pos="1080"/>
          <w:tab w:val="left" w:pos="1260"/>
          <w:tab w:val="left" w:pos="1440"/>
          <w:tab w:val="left" w:pos="3240"/>
        </w:tabs>
        <w:ind w:right="-360"/>
      </w:pPr>
      <w:r>
        <w:t xml:space="preserve">             3.2.3.</w:t>
      </w:r>
      <w:r>
        <w:rPr>
          <w:i/>
        </w:rPr>
        <w:t>p</w:t>
      </w:r>
      <w:r>
        <w:t>.2 Constituent fields</w:t>
      </w:r>
    </w:p>
    <w:p w14:paraId="5D2B4241" w14:textId="77777777" w:rsidR="00000000" w:rsidRDefault="00A854EE">
      <w:pPr>
        <w:tabs>
          <w:tab w:val="clear" w:pos="5760"/>
          <w:tab w:val="left" w:pos="360"/>
          <w:tab w:val="left" w:pos="1080"/>
          <w:tab w:val="left" w:pos="1260"/>
          <w:tab w:val="left" w:pos="1440"/>
          <w:tab w:val="left" w:pos="3240"/>
        </w:tabs>
        <w:ind w:right="-360"/>
      </w:pPr>
      <w:r>
        <w:t xml:space="preserve">      3.2.4 Data dictionary</w:t>
      </w:r>
    </w:p>
    <w:p w14:paraId="5F99A48F"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3.2.4.1  Data</w:t>
      </w:r>
      <w:proofErr w:type="gramEnd"/>
      <w:r>
        <w:t xml:space="preserve"> element 1</w:t>
      </w:r>
    </w:p>
    <w:p w14:paraId="244ADFD6" w14:textId="77777777" w:rsidR="00000000" w:rsidRDefault="00A854EE">
      <w:pPr>
        <w:tabs>
          <w:tab w:val="clear" w:pos="5760"/>
          <w:tab w:val="left" w:pos="360"/>
          <w:tab w:val="left" w:pos="1080"/>
          <w:tab w:val="left" w:pos="1260"/>
          <w:tab w:val="left" w:pos="1440"/>
          <w:tab w:val="left" w:pos="3240"/>
        </w:tabs>
        <w:ind w:right="-360"/>
      </w:pPr>
      <w:r>
        <w:t xml:space="preserve">             3.2.4.1.1 Name</w:t>
      </w:r>
    </w:p>
    <w:p w14:paraId="6779DF12" w14:textId="77777777" w:rsidR="00000000" w:rsidRDefault="00A854EE">
      <w:pPr>
        <w:tabs>
          <w:tab w:val="clear" w:pos="5760"/>
          <w:tab w:val="left" w:pos="360"/>
          <w:tab w:val="left" w:pos="1080"/>
          <w:tab w:val="left" w:pos="1260"/>
          <w:tab w:val="left" w:pos="1440"/>
          <w:tab w:val="left" w:pos="3240"/>
        </w:tabs>
        <w:ind w:right="-360"/>
      </w:pPr>
      <w:r>
        <w:t xml:space="preserve">             3.2.4.1.2 Representation  </w:t>
      </w:r>
    </w:p>
    <w:p w14:paraId="496F9692"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3.2.4.1.3  Unit</w:t>
      </w:r>
      <w:r>
        <w:t>s</w:t>
      </w:r>
      <w:proofErr w:type="gramEnd"/>
      <w:r>
        <w:t>/Format</w:t>
      </w:r>
    </w:p>
    <w:p w14:paraId="58F0417E"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3.2.4.1.4  Precision</w:t>
      </w:r>
      <w:proofErr w:type="gramEnd"/>
      <w:r>
        <w:t>/Accuracy</w:t>
      </w:r>
    </w:p>
    <w:p w14:paraId="140D728A"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3.2.4.1.5  Range</w:t>
      </w:r>
      <w:proofErr w:type="gramEnd"/>
    </w:p>
    <w:p w14:paraId="62EFE3F5"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3.2.4.2  Data</w:t>
      </w:r>
      <w:proofErr w:type="gramEnd"/>
      <w:r>
        <w:t xml:space="preserve"> element 2</w:t>
      </w:r>
    </w:p>
    <w:p w14:paraId="28092751" w14:textId="77777777" w:rsidR="00000000" w:rsidRDefault="00A854EE">
      <w:pPr>
        <w:tabs>
          <w:tab w:val="clear" w:pos="5760"/>
          <w:tab w:val="left" w:pos="360"/>
          <w:tab w:val="left" w:pos="1080"/>
          <w:tab w:val="left" w:pos="1260"/>
          <w:tab w:val="left" w:pos="1440"/>
          <w:tab w:val="left" w:pos="3240"/>
        </w:tabs>
        <w:ind w:right="-360"/>
      </w:pPr>
      <w:r>
        <w:t xml:space="preserve">             3.2.4.2.1 Name</w:t>
      </w:r>
    </w:p>
    <w:p w14:paraId="023604D4" w14:textId="77777777" w:rsidR="00000000" w:rsidRDefault="00A854EE">
      <w:pPr>
        <w:tabs>
          <w:tab w:val="clear" w:pos="5760"/>
          <w:tab w:val="left" w:pos="360"/>
          <w:tab w:val="left" w:pos="1080"/>
          <w:tab w:val="left" w:pos="1260"/>
          <w:tab w:val="left" w:pos="1440"/>
          <w:tab w:val="left" w:pos="3240"/>
        </w:tabs>
        <w:ind w:right="-360"/>
      </w:pPr>
      <w:r>
        <w:t xml:space="preserve">             3.2.4.2.2 Representation  </w:t>
      </w:r>
    </w:p>
    <w:p w14:paraId="6D63E78B"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3.2.4.2.3  Units</w:t>
      </w:r>
      <w:proofErr w:type="gramEnd"/>
      <w:r>
        <w:t>/Format</w:t>
      </w:r>
    </w:p>
    <w:p w14:paraId="2CB6B7FC"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3.2.4.2.4  Precision</w:t>
      </w:r>
      <w:proofErr w:type="gramEnd"/>
      <w:r>
        <w:t>/Acc</w:t>
      </w:r>
      <w:r>
        <w:t>uracy</w:t>
      </w:r>
    </w:p>
    <w:p w14:paraId="78BD0C18"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3.2.4.2.5  Range</w:t>
      </w:r>
      <w:proofErr w:type="gramEnd"/>
    </w:p>
    <w:p w14:paraId="0785F4DA" w14:textId="77777777" w:rsidR="00000000" w:rsidRDefault="00A854EE">
      <w:pPr>
        <w:tabs>
          <w:tab w:val="clear" w:pos="5760"/>
          <w:tab w:val="left" w:pos="360"/>
          <w:tab w:val="left" w:pos="1080"/>
          <w:tab w:val="left" w:pos="1260"/>
          <w:tab w:val="left" w:pos="1440"/>
          <w:tab w:val="left" w:pos="3240"/>
        </w:tabs>
        <w:ind w:right="-360"/>
      </w:pPr>
      <w:r>
        <w:t xml:space="preserve">             …..</w:t>
      </w:r>
    </w:p>
    <w:p w14:paraId="390EF3B0"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3.2.4.</w:t>
      </w:r>
      <w:r>
        <w:rPr>
          <w:i/>
        </w:rPr>
        <w:t>q</w:t>
      </w:r>
      <w:r>
        <w:t xml:space="preserve">  Data</w:t>
      </w:r>
      <w:proofErr w:type="gramEnd"/>
      <w:r>
        <w:t xml:space="preserve"> element </w:t>
      </w:r>
      <w:r>
        <w:rPr>
          <w:i/>
        </w:rPr>
        <w:t>q</w:t>
      </w:r>
    </w:p>
    <w:p w14:paraId="0DA76C06" w14:textId="77777777" w:rsidR="00000000" w:rsidRDefault="00A854EE">
      <w:pPr>
        <w:tabs>
          <w:tab w:val="clear" w:pos="5760"/>
          <w:tab w:val="left" w:pos="360"/>
          <w:tab w:val="left" w:pos="1080"/>
          <w:tab w:val="left" w:pos="1260"/>
          <w:tab w:val="left" w:pos="1440"/>
          <w:tab w:val="left" w:pos="3240"/>
        </w:tabs>
        <w:ind w:right="-360"/>
      </w:pPr>
      <w:r>
        <w:t xml:space="preserve">             3.2.4.</w:t>
      </w:r>
      <w:r>
        <w:rPr>
          <w:i/>
        </w:rPr>
        <w:t>q</w:t>
      </w:r>
      <w:r>
        <w:t>.1 Name</w:t>
      </w:r>
    </w:p>
    <w:p w14:paraId="6AE7E7C9" w14:textId="77777777" w:rsidR="00000000" w:rsidRDefault="00A854EE">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5DB40068"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3.2.4.</w:t>
      </w:r>
      <w:r>
        <w:rPr>
          <w:i/>
        </w:rPr>
        <w:t>q</w:t>
      </w:r>
      <w:r>
        <w:t>.3  Units</w:t>
      </w:r>
      <w:proofErr w:type="gramEnd"/>
      <w:r>
        <w:t>/Format</w:t>
      </w:r>
    </w:p>
    <w:p w14:paraId="5D806F52"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3.2.4.</w:t>
      </w:r>
      <w:r>
        <w:rPr>
          <w:i/>
        </w:rPr>
        <w:t>q</w:t>
      </w:r>
      <w:r>
        <w:t>.4  Precision</w:t>
      </w:r>
      <w:proofErr w:type="gramEnd"/>
      <w:r>
        <w:t>/Accuracy</w:t>
      </w:r>
    </w:p>
    <w:p w14:paraId="233B78F4"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3.2.4.</w:t>
      </w:r>
      <w:r>
        <w:rPr>
          <w:i/>
        </w:rPr>
        <w:t>q</w:t>
      </w:r>
      <w:r>
        <w:t xml:space="preserve">.5 </w:t>
      </w:r>
      <w:r>
        <w:t xml:space="preserve"> Range</w:t>
      </w:r>
      <w:proofErr w:type="gramEnd"/>
    </w:p>
    <w:p w14:paraId="3B9BEC27"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7BF60E4"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3F50B08"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AB50394" w14:textId="77777777" w:rsidR="00000000" w:rsidRDefault="00A854EE">
      <w:pPr>
        <w:tabs>
          <w:tab w:val="clear" w:pos="5760"/>
          <w:tab w:val="left" w:pos="360"/>
          <w:tab w:val="left" w:pos="1080"/>
          <w:tab w:val="left" w:pos="1260"/>
          <w:tab w:val="left" w:pos="1440"/>
          <w:tab w:val="left" w:pos="3240"/>
        </w:tabs>
        <w:ind w:right="-360"/>
        <w:rPr>
          <w:b/>
        </w:rPr>
      </w:pPr>
      <w:r>
        <w:t xml:space="preserve">    </w:t>
      </w:r>
      <w:proofErr w:type="gramStart"/>
      <w:r>
        <w:t>3.6  Other</w:t>
      </w:r>
      <w:proofErr w:type="gramEnd"/>
      <w:r>
        <w:t xml:space="preserve"> requirements</w:t>
      </w:r>
    </w:p>
    <w:p w14:paraId="6D571E27" w14:textId="77777777" w:rsidR="00000000" w:rsidRDefault="00A854EE">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22CB2C2" w14:textId="77777777" w:rsidR="00000000" w:rsidRDefault="00A854EE">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14:paraId="47D2883B" w14:textId="77777777" w:rsidR="00000000" w:rsidRDefault="00A854EE">
      <w:pPr>
        <w:pStyle w:val="level2bullet"/>
      </w:pPr>
    </w:p>
    <w:p w14:paraId="72C10B68" w14:textId="77777777" w:rsidR="00000000" w:rsidRDefault="00A854EE">
      <w:pPr>
        <w:tabs>
          <w:tab w:val="clear" w:pos="5760"/>
          <w:tab w:val="left" w:pos="1520"/>
        </w:tabs>
      </w:pPr>
    </w:p>
    <w:p w14:paraId="72DF9C06" w14:textId="77777777" w:rsidR="00000000" w:rsidRDefault="00A854EE">
      <w:pPr>
        <w:tabs>
          <w:tab w:val="clear" w:pos="5760"/>
          <w:tab w:val="left" w:pos="360"/>
          <w:tab w:val="left" w:pos="1080"/>
          <w:tab w:val="left" w:pos="1260"/>
          <w:tab w:val="left" w:pos="1440"/>
          <w:tab w:val="left" w:pos="3240"/>
        </w:tabs>
        <w:ind w:right="-360"/>
      </w:pPr>
      <w:proofErr w:type="gramStart"/>
      <w:r>
        <w:t>3  Specific</w:t>
      </w:r>
      <w:proofErr w:type="gramEnd"/>
      <w:r>
        <w:t xml:space="preserve"> Requireme</w:t>
      </w:r>
      <w:r>
        <w:t>nts</w:t>
      </w:r>
    </w:p>
    <w:p w14:paraId="07718D24"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2A405467" w14:textId="77777777" w:rsidR="00000000" w:rsidRDefault="00A854EE">
      <w:pPr>
        <w:numPr>
          <w:ilvl w:val="0"/>
          <w:numId w:val="38"/>
        </w:numPr>
        <w:tabs>
          <w:tab w:val="clear" w:pos="5760"/>
          <w:tab w:val="left" w:pos="360"/>
          <w:tab w:val="left" w:pos="1080"/>
          <w:tab w:val="left" w:pos="1260"/>
          <w:tab w:val="left" w:pos="1440"/>
          <w:tab w:val="left" w:pos="3240"/>
        </w:tabs>
        <w:ind w:right="-360"/>
      </w:pPr>
      <w:r>
        <w:t>User interfaces</w:t>
      </w:r>
    </w:p>
    <w:p w14:paraId="00F2C159" w14:textId="77777777" w:rsidR="00000000" w:rsidRDefault="00A854EE">
      <w:pPr>
        <w:numPr>
          <w:ilvl w:val="0"/>
          <w:numId w:val="38"/>
        </w:numPr>
        <w:tabs>
          <w:tab w:val="clear" w:pos="5760"/>
          <w:tab w:val="left" w:pos="360"/>
          <w:tab w:val="left" w:pos="1080"/>
          <w:tab w:val="left" w:pos="1260"/>
          <w:tab w:val="left" w:pos="1440"/>
          <w:tab w:val="left" w:pos="3240"/>
        </w:tabs>
        <w:ind w:right="-360"/>
      </w:pPr>
      <w:r>
        <w:t>Hardware interfaces</w:t>
      </w:r>
    </w:p>
    <w:p w14:paraId="7BF02335" w14:textId="77777777" w:rsidR="00000000" w:rsidRDefault="00A854EE">
      <w:pPr>
        <w:numPr>
          <w:ilvl w:val="0"/>
          <w:numId w:val="38"/>
        </w:numPr>
        <w:tabs>
          <w:tab w:val="clear" w:pos="5760"/>
          <w:tab w:val="left" w:pos="360"/>
          <w:tab w:val="left" w:pos="1080"/>
          <w:tab w:val="left" w:pos="1260"/>
          <w:tab w:val="left" w:pos="1440"/>
          <w:tab w:val="left" w:pos="3240"/>
        </w:tabs>
        <w:ind w:right="-360"/>
      </w:pPr>
      <w:r>
        <w:t>Software interfaces</w:t>
      </w:r>
    </w:p>
    <w:p w14:paraId="4683AB14" w14:textId="77777777" w:rsidR="00000000" w:rsidRDefault="00A854EE">
      <w:pPr>
        <w:numPr>
          <w:ilvl w:val="0"/>
          <w:numId w:val="38"/>
        </w:numPr>
        <w:tabs>
          <w:tab w:val="clear" w:pos="5760"/>
          <w:tab w:val="left" w:pos="360"/>
          <w:tab w:val="left" w:pos="1080"/>
          <w:tab w:val="left" w:pos="1260"/>
          <w:tab w:val="left" w:pos="1440"/>
          <w:tab w:val="left" w:pos="3240"/>
        </w:tabs>
        <w:ind w:right="-360"/>
      </w:pPr>
      <w:r>
        <w:t>Communications interfaces</w:t>
      </w:r>
    </w:p>
    <w:p w14:paraId="44470930" w14:textId="77777777" w:rsidR="00000000" w:rsidRDefault="00A854EE">
      <w:pPr>
        <w:numPr>
          <w:ilvl w:val="0"/>
          <w:numId w:val="39"/>
        </w:numPr>
        <w:tabs>
          <w:tab w:val="clear" w:pos="5760"/>
          <w:tab w:val="left" w:pos="360"/>
          <w:tab w:val="left" w:pos="1080"/>
          <w:tab w:val="left" w:pos="1260"/>
          <w:tab w:val="left" w:pos="1440"/>
          <w:tab w:val="left" w:pos="3240"/>
        </w:tabs>
        <w:ind w:right="-360"/>
      </w:pPr>
      <w:r>
        <w:t>Functional requirements</w:t>
      </w:r>
    </w:p>
    <w:p w14:paraId="743857FE"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30949825" w14:textId="77777777" w:rsidR="00000000" w:rsidRDefault="00A854EE">
      <w:pPr>
        <w:tabs>
          <w:tab w:val="clear" w:pos="5760"/>
          <w:tab w:val="left" w:pos="360"/>
          <w:tab w:val="left" w:pos="1080"/>
          <w:tab w:val="left" w:pos="1260"/>
          <w:tab w:val="left" w:pos="1440"/>
          <w:tab w:val="left" w:pos="3240"/>
        </w:tabs>
        <w:ind w:left="420" w:right="-360"/>
      </w:pPr>
      <w:r>
        <w:t xml:space="preserve">   </w:t>
      </w:r>
      <w:proofErr w:type="gramStart"/>
      <w:r>
        <w:t>3.2.1.1  Feature</w:t>
      </w:r>
      <w:proofErr w:type="gramEnd"/>
      <w:r>
        <w:t xml:space="preserve"> 1.1</w:t>
      </w:r>
    </w:p>
    <w:p w14:paraId="4F9D9A6F" w14:textId="77777777" w:rsidR="00000000" w:rsidRDefault="00A854EE">
      <w:pPr>
        <w:tabs>
          <w:tab w:val="clear" w:pos="5760"/>
          <w:tab w:val="left" w:pos="360"/>
          <w:tab w:val="left" w:pos="1080"/>
          <w:tab w:val="left" w:pos="1260"/>
          <w:tab w:val="left" w:pos="1440"/>
          <w:tab w:val="left" w:pos="3240"/>
        </w:tabs>
        <w:ind w:left="420" w:right="-360"/>
      </w:pPr>
      <w:r>
        <w:t xml:space="preserve">       3.2.1.1.1 Introduction/Purpose of feature</w:t>
      </w:r>
    </w:p>
    <w:p w14:paraId="6C3A69BD" w14:textId="77777777" w:rsidR="00000000" w:rsidRDefault="00A854EE">
      <w:pPr>
        <w:tabs>
          <w:tab w:val="clear" w:pos="5760"/>
          <w:tab w:val="left" w:pos="360"/>
          <w:tab w:val="left" w:pos="1080"/>
          <w:tab w:val="left" w:pos="1260"/>
          <w:tab w:val="left" w:pos="1440"/>
          <w:tab w:val="left" w:pos="3240"/>
        </w:tabs>
        <w:ind w:left="420" w:right="-360"/>
      </w:pPr>
      <w:r>
        <w:t xml:space="preserve">     </w:t>
      </w:r>
      <w:r>
        <w:t xml:space="preserve">  3.2.1.1.2 Stimulus/Response sequence</w:t>
      </w:r>
    </w:p>
    <w:p w14:paraId="17F77A90" w14:textId="77777777" w:rsidR="00000000" w:rsidRDefault="00A854EE">
      <w:pPr>
        <w:tabs>
          <w:tab w:val="clear" w:pos="5760"/>
          <w:tab w:val="left" w:pos="360"/>
          <w:tab w:val="left" w:pos="1080"/>
          <w:tab w:val="left" w:pos="1260"/>
          <w:tab w:val="left" w:pos="1440"/>
          <w:tab w:val="left" w:pos="3240"/>
        </w:tabs>
        <w:ind w:left="420" w:right="-360"/>
      </w:pPr>
      <w:r>
        <w:t xml:space="preserve">       3.2.1.1.3 Associated functional requirements</w:t>
      </w:r>
    </w:p>
    <w:p w14:paraId="0C25A661" w14:textId="77777777" w:rsidR="00000000" w:rsidRDefault="00A854EE">
      <w:pPr>
        <w:tabs>
          <w:tab w:val="clear" w:pos="5760"/>
          <w:tab w:val="left" w:pos="360"/>
          <w:tab w:val="left" w:pos="1080"/>
          <w:tab w:val="left" w:pos="1260"/>
          <w:tab w:val="left" w:pos="1440"/>
          <w:tab w:val="left" w:pos="3240"/>
        </w:tabs>
        <w:ind w:left="420" w:right="-360"/>
      </w:pPr>
      <w:r>
        <w:t xml:space="preserve">   </w:t>
      </w:r>
      <w:proofErr w:type="gramStart"/>
      <w:r>
        <w:t>3.2.1.2  Feature</w:t>
      </w:r>
      <w:proofErr w:type="gramEnd"/>
      <w:r>
        <w:t xml:space="preserve"> 1.2</w:t>
      </w:r>
    </w:p>
    <w:p w14:paraId="1B6C9655" w14:textId="77777777" w:rsidR="00000000" w:rsidRDefault="00A854EE">
      <w:pPr>
        <w:tabs>
          <w:tab w:val="clear" w:pos="5760"/>
          <w:tab w:val="left" w:pos="360"/>
          <w:tab w:val="left" w:pos="1080"/>
          <w:tab w:val="left" w:pos="1260"/>
          <w:tab w:val="left" w:pos="1440"/>
          <w:tab w:val="left" w:pos="3240"/>
        </w:tabs>
        <w:ind w:left="420" w:right="-360"/>
      </w:pPr>
      <w:r>
        <w:t xml:space="preserve">       3.2.1.2.1 Introduction/Purpose of feature</w:t>
      </w:r>
    </w:p>
    <w:p w14:paraId="2FCFEC1C" w14:textId="77777777" w:rsidR="00000000" w:rsidRDefault="00A854EE">
      <w:pPr>
        <w:tabs>
          <w:tab w:val="clear" w:pos="5760"/>
          <w:tab w:val="left" w:pos="360"/>
          <w:tab w:val="left" w:pos="1080"/>
          <w:tab w:val="left" w:pos="1260"/>
          <w:tab w:val="left" w:pos="1440"/>
          <w:tab w:val="left" w:pos="3240"/>
        </w:tabs>
        <w:ind w:left="420" w:right="-360"/>
      </w:pPr>
      <w:r>
        <w:t xml:space="preserve">       3.2.1.2.2 Stimulus/Response sequence</w:t>
      </w:r>
    </w:p>
    <w:p w14:paraId="56A1AE9C" w14:textId="77777777" w:rsidR="00000000" w:rsidRDefault="00A854EE">
      <w:pPr>
        <w:tabs>
          <w:tab w:val="clear" w:pos="5760"/>
          <w:tab w:val="left" w:pos="360"/>
          <w:tab w:val="left" w:pos="1080"/>
          <w:tab w:val="left" w:pos="1260"/>
          <w:tab w:val="left" w:pos="1440"/>
          <w:tab w:val="left" w:pos="3240"/>
        </w:tabs>
        <w:ind w:left="420" w:right="-360"/>
      </w:pPr>
      <w:r>
        <w:t xml:space="preserve">       3.2.1.2.3 Associated functional requireme</w:t>
      </w:r>
      <w:r>
        <w:t>nts</w:t>
      </w:r>
    </w:p>
    <w:p w14:paraId="13B4789B" w14:textId="77777777" w:rsidR="00000000" w:rsidRDefault="00A854EE">
      <w:pPr>
        <w:tabs>
          <w:tab w:val="clear" w:pos="5760"/>
          <w:tab w:val="left" w:pos="360"/>
          <w:tab w:val="left" w:pos="1080"/>
          <w:tab w:val="left" w:pos="1260"/>
          <w:tab w:val="left" w:pos="1440"/>
          <w:tab w:val="left" w:pos="3240"/>
        </w:tabs>
        <w:ind w:left="420" w:right="-360"/>
      </w:pPr>
      <w:r>
        <w:t xml:space="preserve">       …..</w:t>
      </w:r>
    </w:p>
    <w:p w14:paraId="0D83954C" w14:textId="77777777" w:rsidR="00000000" w:rsidRDefault="00A854EE">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0C0346ED" w14:textId="77777777" w:rsidR="00000000" w:rsidRDefault="00A854EE">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74C49C0E" w14:textId="77777777" w:rsidR="00000000" w:rsidRDefault="00A854EE">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35A3BA80" w14:textId="77777777" w:rsidR="00000000" w:rsidRDefault="00A854EE">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65368C40"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3.2.2  User</w:t>
      </w:r>
      <w:proofErr w:type="gramEnd"/>
      <w:r>
        <w:t xml:space="preserve"> class 2</w:t>
      </w:r>
    </w:p>
    <w:p w14:paraId="78AF6596" w14:textId="77777777" w:rsidR="00000000" w:rsidRDefault="00A854EE">
      <w:pPr>
        <w:tabs>
          <w:tab w:val="clear" w:pos="5760"/>
          <w:tab w:val="left" w:pos="360"/>
          <w:tab w:val="left" w:pos="1080"/>
          <w:tab w:val="left" w:pos="1260"/>
          <w:tab w:val="left" w:pos="1440"/>
          <w:tab w:val="left" w:pos="3240"/>
        </w:tabs>
        <w:ind w:right="-360"/>
      </w:pPr>
      <w:r>
        <w:t xml:space="preserve">       ..... </w:t>
      </w:r>
    </w:p>
    <w:p w14:paraId="7BD932BC"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3.2.</w:t>
      </w:r>
      <w:r>
        <w:rPr>
          <w:i/>
        </w:rPr>
        <w:t>n</w:t>
      </w:r>
      <w:r>
        <w:t xml:space="preserve">  User</w:t>
      </w:r>
      <w:proofErr w:type="gramEnd"/>
      <w:r>
        <w:t xml:space="preserve"> class</w:t>
      </w:r>
      <w:r>
        <w:t xml:space="preserve"> </w:t>
      </w:r>
      <w:r>
        <w:rPr>
          <w:i/>
        </w:rPr>
        <w:t>n</w:t>
      </w:r>
    </w:p>
    <w:p w14:paraId="567C5141" w14:textId="77777777" w:rsidR="00000000" w:rsidRDefault="00A854EE">
      <w:pPr>
        <w:tabs>
          <w:tab w:val="clear" w:pos="5760"/>
          <w:tab w:val="left" w:pos="360"/>
          <w:tab w:val="left" w:pos="1080"/>
          <w:tab w:val="left" w:pos="1260"/>
          <w:tab w:val="left" w:pos="1440"/>
          <w:tab w:val="left" w:pos="3240"/>
        </w:tabs>
        <w:ind w:right="-360"/>
      </w:pPr>
      <w:r>
        <w:t xml:space="preserve">       .....</w:t>
      </w:r>
    </w:p>
    <w:p w14:paraId="7A46074C"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B92E2E5"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7D1767CB"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05F5D9A6"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43AB755E" w14:textId="77777777" w:rsidR="00000000" w:rsidRDefault="00A854EE">
      <w:pPr>
        <w:tabs>
          <w:tab w:val="clear" w:pos="5760"/>
          <w:tab w:val="left" w:pos="1520"/>
        </w:tabs>
      </w:pPr>
    </w:p>
    <w:p w14:paraId="23C27C9A" w14:textId="77777777" w:rsidR="00000000" w:rsidRDefault="00A854EE">
      <w:pPr>
        <w:tabs>
          <w:tab w:val="clear" w:pos="5760"/>
          <w:tab w:val="left" w:pos="1520"/>
        </w:tabs>
        <w:jc w:val="center"/>
        <w:rPr>
          <w:b/>
        </w:rPr>
      </w:pPr>
      <w:r>
        <w:br w:type="page"/>
      </w:r>
      <w:r>
        <w:rPr>
          <w:b/>
        </w:rPr>
        <w:lastRenderedPageBreak/>
        <w:t>Outline for SRS Section 3</w:t>
      </w:r>
    </w:p>
    <w:p w14:paraId="7732F789" w14:textId="77777777" w:rsidR="00000000" w:rsidRDefault="00A854EE">
      <w:pPr>
        <w:tabs>
          <w:tab w:val="clear" w:pos="5760"/>
          <w:tab w:val="left" w:pos="1520"/>
        </w:tabs>
        <w:jc w:val="center"/>
        <w:rPr>
          <w:b/>
        </w:rPr>
      </w:pPr>
      <w:r>
        <w:rPr>
          <w:b/>
        </w:rPr>
        <w:t>Organized by Use Case (Good when following UML development)</w:t>
      </w:r>
    </w:p>
    <w:p w14:paraId="794F2991" w14:textId="77777777" w:rsidR="00000000" w:rsidRDefault="00A854EE">
      <w:pPr>
        <w:tabs>
          <w:tab w:val="clear" w:pos="5760"/>
          <w:tab w:val="left" w:pos="1520"/>
        </w:tabs>
      </w:pPr>
      <w:r>
        <w:t>3. Specific Requirements</w:t>
      </w:r>
    </w:p>
    <w:p w14:paraId="6CFAA7F8" w14:textId="77777777" w:rsidR="00000000" w:rsidRDefault="00A854EE">
      <w:pPr>
        <w:tabs>
          <w:tab w:val="clear" w:pos="5760"/>
          <w:tab w:val="left" w:pos="1520"/>
        </w:tabs>
      </w:pPr>
      <w:r>
        <w:t xml:space="preserve"> </w:t>
      </w:r>
      <w:r>
        <w:t xml:space="preserve">  3.1 External Actor Descriptions</w:t>
      </w:r>
    </w:p>
    <w:p w14:paraId="670ABE84" w14:textId="77777777" w:rsidR="00000000" w:rsidRDefault="00A854EE">
      <w:pPr>
        <w:tabs>
          <w:tab w:val="clear" w:pos="5760"/>
          <w:tab w:val="left" w:pos="1520"/>
        </w:tabs>
      </w:pPr>
      <w:r>
        <w:t xml:space="preserve">       3.1.1 Human Actors</w:t>
      </w:r>
    </w:p>
    <w:p w14:paraId="223BBDAC" w14:textId="77777777" w:rsidR="00000000" w:rsidRDefault="00A854EE">
      <w:pPr>
        <w:tabs>
          <w:tab w:val="clear" w:pos="5760"/>
          <w:tab w:val="left" w:pos="1520"/>
        </w:tabs>
      </w:pPr>
      <w:r>
        <w:t xml:space="preserve">       3.1.2 Hardware Actors</w:t>
      </w:r>
    </w:p>
    <w:p w14:paraId="68E842A7" w14:textId="77777777" w:rsidR="00000000" w:rsidRDefault="00A854EE">
      <w:pPr>
        <w:tabs>
          <w:tab w:val="clear" w:pos="5760"/>
          <w:tab w:val="left" w:pos="1520"/>
        </w:tabs>
      </w:pPr>
      <w:r>
        <w:t xml:space="preserve">       3.1.3 Software System Actors</w:t>
      </w:r>
    </w:p>
    <w:p w14:paraId="3151F256" w14:textId="77777777" w:rsidR="00000000" w:rsidRDefault="00A854EE">
      <w:pPr>
        <w:tabs>
          <w:tab w:val="clear" w:pos="5760"/>
          <w:tab w:val="left" w:pos="1520"/>
        </w:tabs>
      </w:pPr>
      <w:r>
        <w:t xml:space="preserve">   </w:t>
      </w:r>
      <w:proofErr w:type="gramStart"/>
      <w:r>
        <w:t>3.2  Use</w:t>
      </w:r>
      <w:proofErr w:type="gramEnd"/>
      <w:r>
        <w:t xml:space="preserve"> Case Descriptions</w:t>
      </w:r>
    </w:p>
    <w:p w14:paraId="2FCA95C6" w14:textId="77777777" w:rsidR="00000000" w:rsidRDefault="00A854EE">
      <w:pPr>
        <w:tabs>
          <w:tab w:val="clear" w:pos="5760"/>
          <w:tab w:val="left" w:pos="1520"/>
        </w:tabs>
      </w:pPr>
      <w:r>
        <w:t xml:space="preserve">       </w:t>
      </w:r>
      <w:proofErr w:type="gramStart"/>
      <w:r>
        <w:t>3.2.1  Use</w:t>
      </w:r>
      <w:proofErr w:type="gramEnd"/>
      <w:r>
        <w:t xml:space="preserve"> Case 1</w:t>
      </w:r>
    </w:p>
    <w:p w14:paraId="09E0A02E" w14:textId="77777777" w:rsidR="00000000" w:rsidRDefault="00A854EE">
      <w:pPr>
        <w:tabs>
          <w:tab w:val="clear" w:pos="5760"/>
          <w:tab w:val="left" w:pos="1520"/>
        </w:tabs>
      </w:pPr>
      <w:r>
        <w:t xml:space="preserve">       </w:t>
      </w:r>
      <w:proofErr w:type="gramStart"/>
      <w:r>
        <w:t>3.2.2  Use</w:t>
      </w:r>
      <w:proofErr w:type="gramEnd"/>
      <w:r>
        <w:t xml:space="preserve"> Case 2</w:t>
      </w:r>
    </w:p>
    <w:p w14:paraId="096DB09F" w14:textId="77777777" w:rsidR="00000000" w:rsidRDefault="00A854EE">
      <w:pPr>
        <w:tabs>
          <w:tab w:val="clear" w:pos="5760"/>
          <w:tab w:val="left" w:pos="1520"/>
        </w:tabs>
      </w:pPr>
      <w:r>
        <w:t xml:space="preserve">      </w:t>
      </w:r>
    </w:p>
    <w:p w14:paraId="501D882C" w14:textId="77777777" w:rsidR="00000000" w:rsidRDefault="00A854EE">
      <w:pPr>
        <w:tabs>
          <w:tab w:val="clear" w:pos="5760"/>
          <w:tab w:val="left" w:pos="1520"/>
        </w:tabs>
      </w:pPr>
      <w:r>
        <w:t xml:space="preserve">       3.2.n Use Case n</w:t>
      </w:r>
    </w:p>
    <w:p w14:paraId="17FDD39B"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w:t>
      </w:r>
      <w:r>
        <w:t>Requirements</w:t>
      </w:r>
    </w:p>
    <w:p w14:paraId="7FABB00E"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788E059D"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7B7A540A" w14:textId="77777777" w:rsidR="00000000" w:rsidRDefault="00A854EE">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1EF6F527" w14:textId="77777777" w:rsidR="00000000" w:rsidRDefault="00A854EE">
      <w:pPr>
        <w:tabs>
          <w:tab w:val="clear" w:pos="5760"/>
          <w:tab w:val="left" w:pos="1520"/>
        </w:tabs>
      </w:pPr>
    </w:p>
    <w:p w14:paraId="032793D7" w14:textId="77777777" w:rsidR="00FB7E69" w:rsidRDefault="00FB7E69">
      <w:pPr>
        <w:tabs>
          <w:tab w:val="clear" w:pos="5760"/>
          <w:tab w:val="left" w:pos="1520"/>
          <w:tab w:val="left" w:pos="5940"/>
          <w:tab w:val="left" w:pos="6300"/>
        </w:tabs>
        <w:jc w:val="center"/>
      </w:pPr>
    </w:p>
    <w:sectPr w:rsidR="00FB7E69">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48ADE" w14:textId="77777777" w:rsidR="00FB7E69" w:rsidRDefault="00FB7E69">
      <w:r>
        <w:separator/>
      </w:r>
    </w:p>
  </w:endnote>
  <w:endnote w:type="continuationSeparator" w:id="0">
    <w:p w14:paraId="18056880" w14:textId="77777777" w:rsidR="00FB7E69" w:rsidRDefault="00FB7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A0C91" w14:textId="77777777" w:rsidR="00000000" w:rsidRDefault="00A854EE">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sidR="00FB7E69">
      <w:rPr>
        <w:rStyle w:val="PageNumber"/>
        <w:noProof/>
        <w:snapToGrid w:val="0"/>
        <w:sz w:val="18"/>
      </w:rPr>
      <w:t>Document1</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noProof/>
        <w:sz w:val="18"/>
      </w:rPr>
      <w:t>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FB7E69">
      <w:rPr>
        <w:rStyle w:val="PageNumber"/>
        <w:noProof/>
        <w:sz w:val="18"/>
      </w:rPr>
      <w:t>02/13/20</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76F22" w14:textId="77777777" w:rsidR="00FB7E69" w:rsidRDefault="00FB7E69">
      <w:r>
        <w:separator/>
      </w:r>
    </w:p>
  </w:footnote>
  <w:footnote w:type="continuationSeparator" w:id="0">
    <w:p w14:paraId="0F4F9ACF" w14:textId="77777777" w:rsidR="00FB7E69" w:rsidRDefault="00FB7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4BB0F" w14:textId="77777777" w:rsidR="00000000" w:rsidRDefault="00A854EE">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attachedTemplate r:id="rId1"/>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7E69"/>
    <w:rsid w:val="00211392"/>
    <w:rsid w:val="0081429D"/>
    <w:rsid w:val="00A854EE"/>
    <w:rsid w:val="00FB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37DE5"/>
  <w15:chartTrackingRefBased/>
  <w15:docId w15:val="{576DAD2E-73C0-4969-AF02-0EAE11F7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 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nt\Documents\Custom%20Office%20Templates\SoftwareRequirements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SoftwareRequirementsSpecification</Template>
  <TotalTime>19</TotalTime>
  <Pages>30</Pages>
  <Words>6213</Words>
  <Characters>35420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41550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Trent Doering</dc:creator>
  <cp:keywords/>
  <dc:description/>
  <cp:lastModifiedBy>Trent Doering</cp:lastModifiedBy>
  <cp:revision>1</cp:revision>
  <cp:lastPrinted>2000-08-10T19:05:00Z</cp:lastPrinted>
  <dcterms:created xsi:type="dcterms:W3CDTF">2020-02-14T00:18:00Z</dcterms:created>
  <dcterms:modified xsi:type="dcterms:W3CDTF">2020-02-14T00:37:00Z</dcterms:modified>
</cp:coreProperties>
</file>